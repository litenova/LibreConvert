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A7D3" w14:textId="77777777" w:rsidR="00A94A85" w:rsidRDefault="00A94A85" w:rsidP="00A94A85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AC5A51">
        <w:rPr>
          <w:lang w:val="da-DK"/>
        </w:rPr>
        <w:t xml:space="preserve">At </w:t>
      </w:r>
      <w:proofErr w:type="spellStart"/>
      <w:r w:rsidRPr="00AC5A51">
        <w:rPr>
          <w:lang w:val="da-DK"/>
        </w:rPr>
        <w:t>vero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eos</w:t>
      </w:r>
      <w:proofErr w:type="spellEnd"/>
      <w:r w:rsidRPr="00AC5A51">
        <w:rPr>
          <w:lang w:val="da-DK"/>
        </w:rPr>
        <w:t xml:space="preserve"> et </w:t>
      </w:r>
      <w:proofErr w:type="spellStart"/>
      <w:r w:rsidRPr="00AC5A51">
        <w:rPr>
          <w:lang w:val="da-DK"/>
        </w:rPr>
        <w:t>accusam</w:t>
      </w:r>
      <w:proofErr w:type="spellEnd"/>
      <w:r w:rsidRPr="00AC5A51">
        <w:rPr>
          <w:lang w:val="da-DK"/>
        </w:rPr>
        <w:t xml:space="preserve"> et </w:t>
      </w:r>
      <w:proofErr w:type="spellStart"/>
      <w:r w:rsidRPr="00AC5A51">
        <w:rPr>
          <w:lang w:val="da-DK"/>
        </w:rPr>
        <w:t>justo</w:t>
      </w:r>
      <w:proofErr w:type="spellEnd"/>
      <w:r w:rsidRPr="00AC5A51">
        <w:rPr>
          <w:lang w:val="da-DK"/>
        </w:rPr>
        <w:t xml:space="preserve"> duo </w:t>
      </w:r>
      <w:proofErr w:type="spellStart"/>
      <w:r w:rsidRPr="00AC5A51">
        <w:rPr>
          <w:lang w:val="da-DK"/>
        </w:rPr>
        <w:t>dolores</w:t>
      </w:r>
      <w:proofErr w:type="spellEnd"/>
      <w:r w:rsidRPr="00AC5A51">
        <w:rPr>
          <w:lang w:val="da-DK"/>
        </w:rPr>
        <w:t xml:space="preserve"> et ea </w:t>
      </w:r>
      <w:proofErr w:type="spellStart"/>
      <w:r w:rsidRPr="00AC5A51">
        <w:rPr>
          <w:lang w:val="da-DK"/>
        </w:rPr>
        <w:t>rebum</w:t>
      </w:r>
      <w:proofErr w:type="spellEnd"/>
      <w:r w:rsidRPr="00AC5A51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AC5A51">
        <w:rPr>
          <w:lang w:val="da-DK"/>
        </w:rPr>
        <w:t xml:space="preserve">At </w:t>
      </w:r>
      <w:proofErr w:type="spellStart"/>
      <w:r w:rsidRPr="00AC5A51">
        <w:rPr>
          <w:lang w:val="da-DK"/>
        </w:rPr>
        <w:t>vero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eos</w:t>
      </w:r>
      <w:proofErr w:type="spellEnd"/>
      <w:r w:rsidRPr="00AC5A51">
        <w:rPr>
          <w:lang w:val="da-DK"/>
        </w:rPr>
        <w:t xml:space="preserve"> et </w:t>
      </w:r>
      <w:proofErr w:type="spellStart"/>
      <w:r w:rsidRPr="00AC5A51">
        <w:rPr>
          <w:lang w:val="da-DK"/>
        </w:rPr>
        <w:t>accusam</w:t>
      </w:r>
      <w:proofErr w:type="spellEnd"/>
      <w:r w:rsidRPr="00AC5A51">
        <w:rPr>
          <w:lang w:val="da-DK"/>
        </w:rPr>
        <w:t xml:space="preserve"> et </w:t>
      </w:r>
      <w:proofErr w:type="spellStart"/>
      <w:r w:rsidRPr="00AC5A51">
        <w:rPr>
          <w:lang w:val="da-DK"/>
        </w:rPr>
        <w:t>justo</w:t>
      </w:r>
      <w:proofErr w:type="spellEnd"/>
      <w:r w:rsidRPr="00AC5A51">
        <w:rPr>
          <w:lang w:val="da-DK"/>
        </w:rPr>
        <w:t xml:space="preserve"> duo </w:t>
      </w:r>
      <w:proofErr w:type="spellStart"/>
      <w:r w:rsidRPr="00AC5A51">
        <w:rPr>
          <w:lang w:val="da-DK"/>
        </w:rPr>
        <w:t>dolores</w:t>
      </w:r>
      <w:proofErr w:type="spellEnd"/>
      <w:r w:rsidRPr="00AC5A51">
        <w:rPr>
          <w:lang w:val="da-DK"/>
        </w:rPr>
        <w:t xml:space="preserve"> et ea </w:t>
      </w:r>
      <w:proofErr w:type="spellStart"/>
      <w:r w:rsidRPr="00AC5A51">
        <w:rPr>
          <w:lang w:val="da-DK"/>
        </w:rPr>
        <w:t>rebum</w:t>
      </w:r>
      <w:proofErr w:type="spellEnd"/>
      <w:r w:rsidRPr="00AC5A51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AC5A51">
        <w:rPr>
          <w:lang w:val="da-DK"/>
        </w:rPr>
        <w:t xml:space="preserve">At </w:t>
      </w:r>
      <w:proofErr w:type="spellStart"/>
      <w:r w:rsidRPr="00AC5A51">
        <w:rPr>
          <w:lang w:val="da-DK"/>
        </w:rPr>
        <w:t>vero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eos</w:t>
      </w:r>
      <w:proofErr w:type="spellEnd"/>
      <w:r w:rsidRPr="00AC5A51">
        <w:rPr>
          <w:lang w:val="da-DK"/>
        </w:rPr>
        <w:t xml:space="preserve"> et </w:t>
      </w:r>
      <w:proofErr w:type="spellStart"/>
      <w:r w:rsidRPr="00AC5A51">
        <w:rPr>
          <w:lang w:val="da-DK"/>
        </w:rPr>
        <w:t>accusam</w:t>
      </w:r>
      <w:proofErr w:type="spellEnd"/>
      <w:r w:rsidRPr="00AC5A51">
        <w:rPr>
          <w:lang w:val="da-DK"/>
        </w:rPr>
        <w:t xml:space="preserve"> et </w:t>
      </w:r>
      <w:proofErr w:type="spellStart"/>
      <w:r w:rsidRPr="00AC5A51">
        <w:rPr>
          <w:lang w:val="da-DK"/>
        </w:rPr>
        <w:t>justo</w:t>
      </w:r>
      <w:proofErr w:type="spellEnd"/>
      <w:r w:rsidRPr="00AC5A51">
        <w:rPr>
          <w:lang w:val="da-DK"/>
        </w:rPr>
        <w:t xml:space="preserve"> duo </w:t>
      </w:r>
      <w:proofErr w:type="spellStart"/>
      <w:r w:rsidRPr="00AC5A51">
        <w:rPr>
          <w:lang w:val="da-DK"/>
        </w:rPr>
        <w:t>dolores</w:t>
      </w:r>
      <w:proofErr w:type="spellEnd"/>
      <w:r w:rsidRPr="00AC5A51">
        <w:rPr>
          <w:lang w:val="da-DK"/>
        </w:rPr>
        <w:t xml:space="preserve"> et ea </w:t>
      </w:r>
      <w:proofErr w:type="spellStart"/>
      <w:r w:rsidRPr="00AC5A51">
        <w:rPr>
          <w:lang w:val="da-DK"/>
        </w:rPr>
        <w:t>rebum</w:t>
      </w:r>
      <w:proofErr w:type="spellEnd"/>
      <w:r w:rsidRPr="00AC5A51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.   </w:t>
      </w:r>
    </w:p>
    <w:p w14:paraId="7ED9FEA0" w14:textId="77777777" w:rsidR="00A94A85" w:rsidRDefault="00A94A85" w:rsidP="00A94A85">
      <w:r>
        <w:t xml:space="preserve">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eros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  </w:t>
      </w:r>
    </w:p>
    <w:p w14:paraId="0C0A2A14" w14:textId="77777777" w:rsidR="00A94A85" w:rsidRDefault="00A94A85" w:rsidP="00A94A85">
      <w:r>
        <w:t xml:space="preserve">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eros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 </w:t>
      </w:r>
    </w:p>
    <w:p w14:paraId="7CFCEEBE" w14:textId="77777777" w:rsidR="00A94A85" w:rsidRDefault="00A94A85" w:rsidP="00A94A85">
      <w:r>
        <w:t xml:space="preserve">Nam liber </w:t>
      </w:r>
      <w:proofErr w:type="spellStart"/>
      <w:r>
        <w:t>tempor</w:t>
      </w:r>
      <w:proofErr w:type="spellEnd"/>
      <w:r>
        <w:t xml:space="preserve"> cum </w:t>
      </w:r>
      <w:proofErr w:type="spellStart"/>
      <w:r>
        <w:t>soluta</w:t>
      </w:r>
      <w:proofErr w:type="spellEnd"/>
      <w:r>
        <w:t xml:space="preserve"> nobis </w:t>
      </w:r>
      <w:proofErr w:type="spellStart"/>
      <w:r>
        <w:t>eleifend</w:t>
      </w:r>
      <w:proofErr w:type="spellEnd"/>
      <w:r>
        <w:t xml:space="preserve"> option </w:t>
      </w:r>
      <w:proofErr w:type="spellStart"/>
      <w:r>
        <w:t>congue</w:t>
      </w:r>
      <w:proofErr w:type="spellEnd"/>
      <w:r>
        <w:t xml:space="preserve"> nihil </w:t>
      </w:r>
      <w:proofErr w:type="spellStart"/>
      <w:r>
        <w:t>imperdiet</w:t>
      </w:r>
      <w:proofErr w:type="spellEnd"/>
      <w:r>
        <w:t xml:space="preserve"> doming id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mazim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facer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  </w:t>
      </w:r>
    </w:p>
    <w:p w14:paraId="0E5FF90B" w14:textId="77777777" w:rsidR="00A94A85" w:rsidRDefault="00A94A85" w:rsidP="00A94A85">
      <w:r>
        <w:t xml:space="preserve">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  </w:t>
      </w:r>
    </w:p>
    <w:p w14:paraId="12E1E4F4" w14:textId="77777777" w:rsidR="00A94A85" w:rsidRDefault="00A94A85" w:rsidP="00A94A85">
      <w:r w:rsidRPr="00AC5A51">
        <w:rPr>
          <w:lang w:val="da-DK"/>
        </w:rPr>
        <w:t xml:space="preserve">At </w:t>
      </w:r>
      <w:proofErr w:type="spellStart"/>
      <w:r w:rsidRPr="00AC5A51">
        <w:rPr>
          <w:lang w:val="da-DK"/>
        </w:rPr>
        <w:t>vero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eos</w:t>
      </w:r>
      <w:proofErr w:type="spellEnd"/>
      <w:r w:rsidRPr="00AC5A51">
        <w:rPr>
          <w:lang w:val="da-DK"/>
        </w:rPr>
        <w:t xml:space="preserve"> et </w:t>
      </w:r>
      <w:proofErr w:type="spellStart"/>
      <w:r w:rsidRPr="00AC5A51">
        <w:rPr>
          <w:lang w:val="da-DK"/>
        </w:rPr>
        <w:t>accusam</w:t>
      </w:r>
      <w:proofErr w:type="spellEnd"/>
      <w:r w:rsidRPr="00AC5A51">
        <w:rPr>
          <w:lang w:val="da-DK"/>
        </w:rPr>
        <w:t xml:space="preserve"> et </w:t>
      </w:r>
      <w:proofErr w:type="spellStart"/>
      <w:r w:rsidRPr="00AC5A51">
        <w:rPr>
          <w:lang w:val="da-DK"/>
        </w:rPr>
        <w:t>justo</w:t>
      </w:r>
      <w:proofErr w:type="spellEnd"/>
      <w:r w:rsidRPr="00AC5A51">
        <w:rPr>
          <w:lang w:val="da-DK"/>
        </w:rPr>
        <w:t xml:space="preserve"> duo </w:t>
      </w:r>
      <w:proofErr w:type="spellStart"/>
      <w:r w:rsidRPr="00AC5A51">
        <w:rPr>
          <w:lang w:val="da-DK"/>
        </w:rPr>
        <w:t>dolores</w:t>
      </w:r>
      <w:proofErr w:type="spellEnd"/>
      <w:r w:rsidRPr="00AC5A51">
        <w:rPr>
          <w:lang w:val="da-DK"/>
        </w:rPr>
        <w:t xml:space="preserve"> et ea </w:t>
      </w:r>
      <w:proofErr w:type="spellStart"/>
      <w:r w:rsidRPr="00AC5A51">
        <w:rPr>
          <w:lang w:val="da-DK"/>
        </w:rPr>
        <w:t>rebum</w:t>
      </w:r>
      <w:proofErr w:type="spellEnd"/>
      <w:r w:rsidRPr="00AC5A51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AC5A51">
        <w:rPr>
          <w:lang w:val="da-DK"/>
        </w:rPr>
        <w:t xml:space="preserve">At </w:t>
      </w:r>
      <w:proofErr w:type="spellStart"/>
      <w:r w:rsidRPr="00AC5A51">
        <w:rPr>
          <w:lang w:val="da-DK"/>
        </w:rPr>
        <w:t>vero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eos</w:t>
      </w:r>
      <w:proofErr w:type="spellEnd"/>
      <w:r w:rsidRPr="00AC5A51">
        <w:rPr>
          <w:lang w:val="da-DK"/>
        </w:rPr>
        <w:t xml:space="preserve"> et </w:t>
      </w:r>
      <w:proofErr w:type="spellStart"/>
      <w:r w:rsidRPr="00AC5A51">
        <w:rPr>
          <w:lang w:val="da-DK"/>
        </w:rPr>
        <w:t>accusam</w:t>
      </w:r>
      <w:proofErr w:type="spellEnd"/>
      <w:r w:rsidRPr="00AC5A51">
        <w:rPr>
          <w:lang w:val="da-DK"/>
        </w:rPr>
        <w:t xml:space="preserve"> et </w:t>
      </w:r>
      <w:proofErr w:type="spellStart"/>
      <w:r w:rsidRPr="00AC5A51">
        <w:rPr>
          <w:lang w:val="da-DK"/>
        </w:rPr>
        <w:t>justo</w:t>
      </w:r>
      <w:proofErr w:type="spellEnd"/>
      <w:r w:rsidRPr="00AC5A51">
        <w:rPr>
          <w:lang w:val="da-DK"/>
        </w:rPr>
        <w:t xml:space="preserve"> duo </w:t>
      </w:r>
      <w:proofErr w:type="spellStart"/>
      <w:r w:rsidRPr="00AC5A51">
        <w:rPr>
          <w:lang w:val="da-DK"/>
        </w:rPr>
        <w:t>dolores</w:t>
      </w:r>
      <w:proofErr w:type="spellEnd"/>
      <w:r w:rsidRPr="00AC5A51">
        <w:rPr>
          <w:lang w:val="da-DK"/>
        </w:rPr>
        <w:t xml:space="preserve"> et ea </w:t>
      </w:r>
      <w:proofErr w:type="spellStart"/>
      <w:r w:rsidRPr="00AC5A51">
        <w:rPr>
          <w:lang w:val="da-DK"/>
        </w:rPr>
        <w:t>rebum</w:t>
      </w:r>
      <w:proofErr w:type="spellEnd"/>
      <w:r w:rsidRPr="00AC5A51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</w:t>
      </w:r>
      <w:proofErr w:type="gramStart"/>
      <w:r>
        <w:t>At</w:t>
      </w:r>
      <w:proofErr w:type="gramEnd"/>
      <w:r>
        <w:t xml:space="preserve"> </w:t>
      </w:r>
      <w:proofErr w:type="spellStart"/>
      <w:r>
        <w:t>accusam</w:t>
      </w:r>
      <w:proofErr w:type="spellEnd"/>
      <w:r>
        <w:t xml:space="preserve"> </w:t>
      </w:r>
      <w:proofErr w:type="spellStart"/>
      <w:r>
        <w:t>aliquyam</w:t>
      </w:r>
      <w:proofErr w:type="spellEnd"/>
      <w:r>
        <w:t xml:space="preserve"> diam </w:t>
      </w:r>
      <w:proofErr w:type="spellStart"/>
      <w:r>
        <w:t>diam</w:t>
      </w:r>
      <w:proofErr w:type="spellEnd"/>
      <w:r>
        <w:t xml:space="preserve"> dolore </w:t>
      </w:r>
      <w:proofErr w:type="spellStart"/>
      <w:r>
        <w:t>dolores</w:t>
      </w:r>
      <w:proofErr w:type="spellEnd"/>
      <w:r>
        <w:t xml:space="preserve"> duo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et </w:t>
      </w:r>
      <w:proofErr w:type="spellStart"/>
      <w:r>
        <w:t>nonumy</w:t>
      </w:r>
      <w:proofErr w:type="spellEnd"/>
      <w:r>
        <w:t xml:space="preserve"> sed </w:t>
      </w:r>
      <w:proofErr w:type="spellStart"/>
      <w:r>
        <w:t>tempor</w:t>
      </w:r>
      <w:proofErr w:type="spellEnd"/>
      <w:r>
        <w:t xml:space="preserve"> et </w:t>
      </w:r>
      <w:proofErr w:type="spellStart"/>
      <w:r>
        <w:t>et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labore 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et </w:t>
      </w:r>
      <w:proofErr w:type="spellStart"/>
      <w:r>
        <w:t>gubergren</w:t>
      </w:r>
      <w:proofErr w:type="spellEnd"/>
      <w:r>
        <w:t xml:space="preserve">, </w:t>
      </w:r>
      <w:proofErr w:type="spellStart"/>
      <w:r>
        <w:t>kasd</w:t>
      </w:r>
      <w:proofErr w:type="spellEnd"/>
      <w:r>
        <w:t xml:space="preserve"> magna no </w:t>
      </w:r>
      <w:proofErr w:type="spellStart"/>
      <w:r>
        <w:t>rebum</w:t>
      </w:r>
      <w:proofErr w:type="spellEnd"/>
      <w:r>
        <w:t xml:space="preserve">. </w:t>
      </w:r>
      <w:proofErr w:type="spellStart"/>
      <w:r>
        <w:t>sanctus</w:t>
      </w:r>
      <w:proofErr w:type="spellEnd"/>
      <w:r>
        <w:t xml:space="preserve"> sea sed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voluptua</w:t>
      </w:r>
      <w:proofErr w:type="spellEnd"/>
      <w:r>
        <w:t xml:space="preserve">. </w:t>
      </w:r>
      <w:proofErr w:type="spellStart"/>
      <w:r>
        <w:t>est</w:t>
      </w:r>
      <w:proofErr w:type="spellEnd"/>
      <w:r>
        <w:t xml:space="preserve"> 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  </w:t>
      </w:r>
    </w:p>
    <w:p w14:paraId="7F1922D4" w14:textId="77777777" w:rsidR="00A94A85" w:rsidRDefault="00A94A85" w:rsidP="00A94A85">
      <w:pPr>
        <w:rPr>
          <w:lang w:val="da-DK"/>
        </w:rPr>
      </w:pP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AC5A51">
        <w:rPr>
          <w:lang w:val="da-DK"/>
        </w:rPr>
        <w:t xml:space="preserve">At </w:t>
      </w:r>
      <w:proofErr w:type="spellStart"/>
      <w:r w:rsidRPr="00AC5A51">
        <w:rPr>
          <w:lang w:val="da-DK"/>
        </w:rPr>
        <w:t>vero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eos</w:t>
      </w:r>
      <w:proofErr w:type="spellEnd"/>
      <w:r w:rsidRPr="00AC5A51">
        <w:rPr>
          <w:lang w:val="da-DK"/>
        </w:rPr>
        <w:t xml:space="preserve"> et </w:t>
      </w:r>
      <w:proofErr w:type="spellStart"/>
      <w:r w:rsidRPr="00AC5A51">
        <w:rPr>
          <w:lang w:val="da-DK"/>
        </w:rPr>
        <w:t>accusam</w:t>
      </w:r>
      <w:proofErr w:type="spellEnd"/>
      <w:r w:rsidRPr="00AC5A51">
        <w:rPr>
          <w:lang w:val="da-DK"/>
        </w:rPr>
        <w:t xml:space="preserve"> et </w:t>
      </w:r>
      <w:proofErr w:type="spellStart"/>
      <w:r w:rsidRPr="00AC5A51">
        <w:rPr>
          <w:lang w:val="da-DK"/>
        </w:rPr>
        <w:t>justo</w:t>
      </w:r>
      <w:proofErr w:type="spellEnd"/>
      <w:r w:rsidRPr="00AC5A51">
        <w:rPr>
          <w:lang w:val="da-DK"/>
        </w:rPr>
        <w:t xml:space="preserve"> duo </w:t>
      </w:r>
      <w:proofErr w:type="spellStart"/>
      <w:r w:rsidRPr="00AC5A51">
        <w:rPr>
          <w:lang w:val="da-DK"/>
        </w:rPr>
        <w:t>dolores</w:t>
      </w:r>
      <w:proofErr w:type="spellEnd"/>
      <w:r w:rsidRPr="00AC5A51">
        <w:rPr>
          <w:lang w:val="da-DK"/>
        </w:rPr>
        <w:t xml:space="preserve"> et ea </w:t>
      </w:r>
      <w:proofErr w:type="spellStart"/>
      <w:r w:rsidRPr="00AC5A51">
        <w:rPr>
          <w:lang w:val="da-DK"/>
        </w:rPr>
        <w:t>rebum</w:t>
      </w:r>
      <w:proofErr w:type="spellEnd"/>
      <w:r w:rsidRPr="00AC5A51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AC5A51">
        <w:rPr>
          <w:lang w:val="da-DK"/>
        </w:rPr>
        <w:t xml:space="preserve">At </w:t>
      </w:r>
      <w:proofErr w:type="spellStart"/>
      <w:r w:rsidRPr="00AC5A51">
        <w:rPr>
          <w:lang w:val="da-DK"/>
        </w:rPr>
        <w:t>vero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eos</w:t>
      </w:r>
      <w:proofErr w:type="spellEnd"/>
      <w:r w:rsidRPr="00AC5A51">
        <w:rPr>
          <w:lang w:val="da-DK"/>
        </w:rPr>
        <w:t xml:space="preserve"> et </w:t>
      </w:r>
      <w:proofErr w:type="spellStart"/>
      <w:r w:rsidRPr="00AC5A51">
        <w:rPr>
          <w:lang w:val="da-DK"/>
        </w:rPr>
        <w:t>accusam</w:t>
      </w:r>
      <w:proofErr w:type="spellEnd"/>
      <w:r w:rsidRPr="00AC5A51">
        <w:rPr>
          <w:lang w:val="da-DK"/>
        </w:rPr>
        <w:t xml:space="preserve"> et </w:t>
      </w:r>
      <w:proofErr w:type="spellStart"/>
      <w:r w:rsidRPr="00AC5A51">
        <w:rPr>
          <w:lang w:val="da-DK"/>
        </w:rPr>
        <w:t>justo</w:t>
      </w:r>
      <w:proofErr w:type="spellEnd"/>
      <w:r w:rsidRPr="00AC5A51">
        <w:rPr>
          <w:lang w:val="da-DK"/>
        </w:rPr>
        <w:t xml:space="preserve"> duo </w:t>
      </w:r>
      <w:proofErr w:type="spellStart"/>
      <w:r w:rsidRPr="00AC5A51">
        <w:rPr>
          <w:lang w:val="da-DK"/>
        </w:rPr>
        <w:t>dolores</w:t>
      </w:r>
      <w:proofErr w:type="spellEnd"/>
      <w:r w:rsidRPr="00AC5A51">
        <w:rPr>
          <w:lang w:val="da-DK"/>
        </w:rPr>
        <w:t xml:space="preserve"> et ea </w:t>
      </w:r>
      <w:proofErr w:type="spellStart"/>
      <w:r w:rsidRPr="00AC5A51">
        <w:rPr>
          <w:lang w:val="da-DK"/>
        </w:rPr>
        <w:t>rebum</w:t>
      </w:r>
      <w:proofErr w:type="spellEnd"/>
      <w:r w:rsidRPr="00AC5A51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AC5A51">
        <w:rPr>
          <w:lang w:val="da-DK"/>
        </w:rPr>
        <w:t xml:space="preserve">At </w:t>
      </w:r>
      <w:proofErr w:type="spellStart"/>
      <w:r w:rsidRPr="00AC5A51">
        <w:rPr>
          <w:lang w:val="da-DK"/>
        </w:rPr>
        <w:t>vero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eos</w:t>
      </w:r>
      <w:proofErr w:type="spellEnd"/>
      <w:r w:rsidRPr="00AC5A51">
        <w:rPr>
          <w:lang w:val="da-DK"/>
        </w:rPr>
        <w:t xml:space="preserve"> et </w:t>
      </w:r>
      <w:proofErr w:type="spellStart"/>
      <w:r w:rsidRPr="00AC5A51">
        <w:rPr>
          <w:lang w:val="da-DK"/>
        </w:rPr>
        <w:t>accusam</w:t>
      </w:r>
      <w:proofErr w:type="spellEnd"/>
      <w:r w:rsidRPr="00AC5A51">
        <w:rPr>
          <w:lang w:val="da-DK"/>
        </w:rPr>
        <w:t xml:space="preserve"> et </w:t>
      </w:r>
      <w:proofErr w:type="spellStart"/>
      <w:r w:rsidRPr="00AC5A51">
        <w:rPr>
          <w:lang w:val="da-DK"/>
        </w:rPr>
        <w:t>justo</w:t>
      </w:r>
      <w:proofErr w:type="spellEnd"/>
      <w:r w:rsidRPr="00AC5A51">
        <w:rPr>
          <w:lang w:val="da-DK"/>
        </w:rPr>
        <w:t xml:space="preserve"> duo </w:t>
      </w:r>
      <w:proofErr w:type="spellStart"/>
      <w:r w:rsidRPr="00AC5A51">
        <w:rPr>
          <w:lang w:val="da-DK"/>
        </w:rPr>
        <w:t>dolores</w:t>
      </w:r>
      <w:proofErr w:type="spellEnd"/>
      <w:r w:rsidRPr="00AC5A51">
        <w:rPr>
          <w:lang w:val="da-DK"/>
        </w:rPr>
        <w:t xml:space="preserve"> et ea </w:t>
      </w:r>
      <w:proofErr w:type="spellStart"/>
      <w:r w:rsidRPr="00AC5A51">
        <w:rPr>
          <w:lang w:val="da-DK"/>
        </w:rPr>
        <w:t>rebum</w:t>
      </w:r>
      <w:proofErr w:type="spellEnd"/>
      <w:r w:rsidRPr="00AC5A51">
        <w:rPr>
          <w:lang w:val="da-DK"/>
        </w:rPr>
        <w:t xml:space="preserve">. </w:t>
      </w:r>
      <w:proofErr w:type="spellStart"/>
      <w:r w:rsidRPr="00AC5A51">
        <w:rPr>
          <w:lang w:val="da-DK"/>
        </w:rPr>
        <w:t>Stet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clita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kasd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gubergren</w:t>
      </w:r>
      <w:proofErr w:type="spellEnd"/>
      <w:r w:rsidRPr="00AC5A51">
        <w:rPr>
          <w:lang w:val="da-DK"/>
        </w:rPr>
        <w:t xml:space="preserve">, no </w:t>
      </w:r>
      <w:proofErr w:type="spellStart"/>
      <w:r w:rsidRPr="00AC5A51">
        <w:rPr>
          <w:lang w:val="da-DK"/>
        </w:rPr>
        <w:t>sea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takimata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sanctus</w:t>
      </w:r>
      <w:proofErr w:type="spellEnd"/>
      <w:r w:rsidRPr="00AC5A51">
        <w:rPr>
          <w:lang w:val="da-DK"/>
        </w:rPr>
        <w:t xml:space="preserve">. </w:t>
      </w:r>
    </w:p>
    <w:p w14:paraId="025A1615" w14:textId="77777777" w:rsidR="00A94A85" w:rsidRDefault="00A94A85" w:rsidP="00A94A85">
      <w:pPr>
        <w:rPr>
          <w:lang w:val="da-DK"/>
        </w:rPr>
      </w:pPr>
      <w:proofErr w:type="spellStart"/>
      <w:r w:rsidRPr="00AC5A51">
        <w:rPr>
          <w:lang w:val="da-DK"/>
        </w:rPr>
        <w:t>Lorem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ipsum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dolor</w:t>
      </w:r>
      <w:proofErr w:type="spellEnd"/>
      <w:r w:rsidRPr="00AC5A51">
        <w:rPr>
          <w:lang w:val="da-DK"/>
        </w:rPr>
        <w:t xml:space="preserve"> sit </w:t>
      </w:r>
      <w:proofErr w:type="spellStart"/>
      <w:r w:rsidRPr="00AC5A51">
        <w:rPr>
          <w:lang w:val="da-DK"/>
        </w:rPr>
        <w:t>amet</w:t>
      </w:r>
      <w:proofErr w:type="spellEnd"/>
      <w:r w:rsidRPr="00AC5A51">
        <w:rPr>
          <w:lang w:val="da-DK"/>
        </w:rPr>
        <w:t xml:space="preserve">, </w:t>
      </w:r>
      <w:proofErr w:type="spellStart"/>
      <w:r w:rsidRPr="00AC5A51">
        <w:rPr>
          <w:lang w:val="da-DK"/>
        </w:rPr>
        <w:t>consetetur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sadipscing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elitr</w:t>
      </w:r>
      <w:proofErr w:type="spellEnd"/>
      <w:r w:rsidRPr="00AC5A51">
        <w:rPr>
          <w:lang w:val="da-DK"/>
        </w:rPr>
        <w:t xml:space="preserve">, </w:t>
      </w:r>
      <w:proofErr w:type="spellStart"/>
      <w:r w:rsidRPr="00AC5A51">
        <w:rPr>
          <w:lang w:val="da-DK"/>
        </w:rPr>
        <w:t>sed</w:t>
      </w:r>
      <w:proofErr w:type="spellEnd"/>
      <w:r w:rsidRPr="00AC5A51">
        <w:rPr>
          <w:lang w:val="da-DK"/>
        </w:rPr>
        <w:t xml:space="preserve"> diam </w:t>
      </w:r>
      <w:proofErr w:type="spellStart"/>
      <w:r w:rsidRPr="00AC5A51">
        <w:rPr>
          <w:lang w:val="da-DK"/>
        </w:rPr>
        <w:t>nonumy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eirmod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tempor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invidunt</w:t>
      </w:r>
      <w:proofErr w:type="spellEnd"/>
      <w:r w:rsidRPr="00AC5A51">
        <w:rPr>
          <w:lang w:val="da-DK"/>
        </w:rPr>
        <w:t xml:space="preserve"> </w:t>
      </w:r>
    </w:p>
    <w:p w14:paraId="550DC8DE" w14:textId="77777777" w:rsidR="00A94A85" w:rsidRDefault="00A94A85" w:rsidP="00A94A85">
      <w:pPr>
        <w:rPr>
          <w:lang w:val="da-DK"/>
        </w:rPr>
      </w:pPr>
      <w:proofErr w:type="spellStart"/>
      <w:r w:rsidRPr="00AC5A51">
        <w:rPr>
          <w:lang w:val="da-DK"/>
        </w:rPr>
        <w:t>Lorem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ipsum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dolor</w:t>
      </w:r>
      <w:proofErr w:type="spellEnd"/>
      <w:r w:rsidRPr="00AC5A51">
        <w:rPr>
          <w:lang w:val="da-DK"/>
        </w:rPr>
        <w:t xml:space="preserve"> sit </w:t>
      </w:r>
      <w:proofErr w:type="spellStart"/>
      <w:r w:rsidRPr="00AC5A51">
        <w:rPr>
          <w:lang w:val="da-DK"/>
        </w:rPr>
        <w:t>amet</w:t>
      </w:r>
      <w:proofErr w:type="spellEnd"/>
      <w:r w:rsidRPr="00AC5A51">
        <w:rPr>
          <w:lang w:val="da-DK"/>
        </w:rPr>
        <w:t xml:space="preserve">, </w:t>
      </w:r>
      <w:proofErr w:type="spellStart"/>
      <w:r w:rsidRPr="00AC5A51">
        <w:rPr>
          <w:lang w:val="da-DK"/>
        </w:rPr>
        <w:t>consetetur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sadipscing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elitr</w:t>
      </w:r>
      <w:proofErr w:type="spellEnd"/>
      <w:r w:rsidRPr="00AC5A51">
        <w:rPr>
          <w:lang w:val="da-DK"/>
        </w:rPr>
        <w:t xml:space="preserve">, </w:t>
      </w:r>
      <w:proofErr w:type="spellStart"/>
      <w:r w:rsidRPr="00AC5A51">
        <w:rPr>
          <w:lang w:val="da-DK"/>
        </w:rPr>
        <w:t>sed</w:t>
      </w:r>
      <w:proofErr w:type="spellEnd"/>
      <w:r w:rsidRPr="00AC5A51">
        <w:rPr>
          <w:lang w:val="da-DK"/>
        </w:rPr>
        <w:t xml:space="preserve"> diam </w:t>
      </w:r>
      <w:proofErr w:type="spellStart"/>
      <w:r w:rsidRPr="00AC5A51">
        <w:rPr>
          <w:lang w:val="da-DK"/>
        </w:rPr>
        <w:t>nonumy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eirmod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tempor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invidunt</w:t>
      </w:r>
      <w:proofErr w:type="spellEnd"/>
      <w:r w:rsidRPr="00AC5A51">
        <w:rPr>
          <w:lang w:val="da-DK"/>
        </w:rPr>
        <w:t xml:space="preserve"> ut </w:t>
      </w:r>
      <w:proofErr w:type="spellStart"/>
      <w:r w:rsidRPr="00AC5A51">
        <w:rPr>
          <w:lang w:val="da-DK"/>
        </w:rPr>
        <w:t>labore</w:t>
      </w:r>
      <w:proofErr w:type="spellEnd"/>
      <w:r w:rsidRPr="00AC5A51">
        <w:rPr>
          <w:lang w:val="da-DK"/>
        </w:rPr>
        <w:t xml:space="preserve"> et </w:t>
      </w:r>
      <w:proofErr w:type="spellStart"/>
      <w:r w:rsidRPr="00AC5A51">
        <w:rPr>
          <w:lang w:val="da-DK"/>
        </w:rPr>
        <w:t>dolore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magna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aliquyam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erat</w:t>
      </w:r>
      <w:proofErr w:type="spellEnd"/>
      <w:r w:rsidRPr="00AC5A51">
        <w:rPr>
          <w:lang w:val="da-DK"/>
        </w:rPr>
        <w:t xml:space="preserve">, </w:t>
      </w:r>
      <w:proofErr w:type="spellStart"/>
      <w:r w:rsidRPr="00AC5A51">
        <w:rPr>
          <w:lang w:val="da-DK"/>
        </w:rPr>
        <w:t>sed</w:t>
      </w:r>
      <w:proofErr w:type="spellEnd"/>
      <w:r w:rsidRPr="00AC5A51">
        <w:rPr>
          <w:lang w:val="da-DK"/>
        </w:rPr>
        <w:t xml:space="preserve"> diam </w:t>
      </w:r>
      <w:proofErr w:type="spellStart"/>
      <w:r w:rsidRPr="00AC5A51">
        <w:rPr>
          <w:lang w:val="da-DK"/>
        </w:rPr>
        <w:t>voluptua</w:t>
      </w:r>
      <w:proofErr w:type="spellEnd"/>
      <w:r w:rsidRPr="00AC5A51">
        <w:rPr>
          <w:lang w:val="da-DK"/>
        </w:rPr>
        <w:t xml:space="preserve">. At </w:t>
      </w:r>
      <w:proofErr w:type="spellStart"/>
      <w:r w:rsidRPr="00AC5A51">
        <w:rPr>
          <w:lang w:val="da-DK"/>
        </w:rPr>
        <w:t>vero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eos</w:t>
      </w:r>
      <w:proofErr w:type="spellEnd"/>
      <w:r w:rsidRPr="00AC5A51">
        <w:rPr>
          <w:lang w:val="da-DK"/>
        </w:rPr>
        <w:t xml:space="preserve"> et </w:t>
      </w:r>
      <w:proofErr w:type="spellStart"/>
      <w:r w:rsidRPr="00AC5A51">
        <w:rPr>
          <w:lang w:val="da-DK"/>
        </w:rPr>
        <w:t>accusam</w:t>
      </w:r>
      <w:proofErr w:type="spellEnd"/>
      <w:r w:rsidRPr="00AC5A51">
        <w:rPr>
          <w:lang w:val="da-DK"/>
        </w:rPr>
        <w:t xml:space="preserve"> et </w:t>
      </w:r>
      <w:proofErr w:type="spellStart"/>
      <w:r w:rsidRPr="00AC5A51">
        <w:rPr>
          <w:lang w:val="da-DK"/>
        </w:rPr>
        <w:t>justo</w:t>
      </w:r>
      <w:proofErr w:type="spellEnd"/>
      <w:r w:rsidRPr="00AC5A51">
        <w:rPr>
          <w:lang w:val="da-DK"/>
        </w:rPr>
        <w:t xml:space="preserve"> duo </w:t>
      </w:r>
      <w:proofErr w:type="spellStart"/>
      <w:r w:rsidRPr="00AC5A51">
        <w:rPr>
          <w:lang w:val="da-DK"/>
        </w:rPr>
        <w:t>dolores</w:t>
      </w:r>
      <w:proofErr w:type="spellEnd"/>
      <w:r w:rsidRPr="00AC5A51">
        <w:rPr>
          <w:lang w:val="da-DK"/>
        </w:rPr>
        <w:t xml:space="preserve"> et ea </w:t>
      </w:r>
      <w:proofErr w:type="spellStart"/>
      <w:r w:rsidRPr="00AC5A51">
        <w:rPr>
          <w:lang w:val="da-DK"/>
        </w:rPr>
        <w:t>rebum</w:t>
      </w:r>
      <w:proofErr w:type="spellEnd"/>
      <w:r w:rsidRPr="00AC5A51">
        <w:rPr>
          <w:lang w:val="da-DK"/>
        </w:rPr>
        <w:t xml:space="preserve">. </w:t>
      </w:r>
      <w:proofErr w:type="spellStart"/>
      <w:r w:rsidRPr="00AC5A51">
        <w:rPr>
          <w:lang w:val="da-DK"/>
        </w:rPr>
        <w:t>Stet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clita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kasd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gubergren</w:t>
      </w:r>
      <w:proofErr w:type="spellEnd"/>
      <w:r w:rsidRPr="00AC5A51">
        <w:rPr>
          <w:lang w:val="da-DK"/>
        </w:rPr>
        <w:t xml:space="preserve">, no </w:t>
      </w:r>
      <w:proofErr w:type="spellStart"/>
      <w:r w:rsidRPr="00AC5A51">
        <w:rPr>
          <w:lang w:val="da-DK"/>
        </w:rPr>
        <w:t>sea</w:t>
      </w:r>
      <w:proofErr w:type="spellEnd"/>
    </w:p>
    <w:p w14:paraId="0CDFD10F" w14:textId="77777777" w:rsidR="00A94A85" w:rsidRDefault="00A94A85" w:rsidP="00A94A85">
      <w:pPr>
        <w:rPr>
          <w:lang w:val="da-DK"/>
        </w:rPr>
      </w:pPr>
      <w:proofErr w:type="spellStart"/>
      <w:r w:rsidRPr="00AC5A51">
        <w:rPr>
          <w:lang w:val="da-DK"/>
        </w:rPr>
        <w:t>Lorem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ipsum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dolor</w:t>
      </w:r>
      <w:proofErr w:type="spellEnd"/>
      <w:r w:rsidRPr="00AC5A51">
        <w:rPr>
          <w:lang w:val="da-DK"/>
        </w:rPr>
        <w:t xml:space="preserve"> sit </w:t>
      </w:r>
      <w:proofErr w:type="spellStart"/>
      <w:r w:rsidRPr="00AC5A51">
        <w:rPr>
          <w:lang w:val="da-DK"/>
        </w:rPr>
        <w:t>amet</w:t>
      </w:r>
      <w:proofErr w:type="spellEnd"/>
      <w:r w:rsidRPr="00AC5A51">
        <w:rPr>
          <w:lang w:val="da-DK"/>
        </w:rPr>
        <w:t xml:space="preserve">, </w:t>
      </w:r>
      <w:proofErr w:type="spellStart"/>
      <w:r w:rsidRPr="00AC5A51">
        <w:rPr>
          <w:lang w:val="da-DK"/>
        </w:rPr>
        <w:t>consetetur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sadipscing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elitr</w:t>
      </w:r>
      <w:proofErr w:type="spellEnd"/>
      <w:r w:rsidRPr="00AC5A51">
        <w:rPr>
          <w:lang w:val="da-DK"/>
        </w:rPr>
        <w:t xml:space="preserve">, </w:t>
      </w:r>
      <w:proofErr w:type="spellStart"/>
      <w:r w:rsidRPr="00AC5A51">
        <w:rPr>
          <w:lang w:val="da-DK"/>
        </w:rPr>
        <w:t>sed</w:t>
      </w:r>
      <w:proofErr w:type="spellEnd"/>
      <w:r w:rsidRPr="00AC5A51">
        <w:rPr>
          <w:lang w:val="da-DK"/>
        </w:rPr>
        <w:t xml:space="preserve"> diam </w:t>
      </w:r>
      <w:proofErr w:type="spellStart"/>
      <w:r w:rsidRPr="00AC5A51">
        <w:rPr>
          <w:lang w:val="da-DK"/>
        </w:rPr>
        <w:t>nonumy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eirmod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tempor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invidunt</w:t>
      </w:r>
      <w:proofErr w:type="spellEnd"/>
    </w:p>
    <w:p w14:paraId="0163DFDB" w14:textId="77777777" w:rsidR="00A94A85" w:rsidRDefault="00A94A85" w:rsidP="00A94A85">
      <w:pPr>
        <w:rPr>
          <w:lang w:val="da-DK"/>
        </w:rPr>
      </w:pPr>
      <w:proofErr w:type="spellStart"/>
      <w:r w:rsidRPr="00AC5A51">
        <w:rPr>
          <w:lang w:val="sv-SE"/>
        </w:rPr>
        <w:t>dolore</w:t>
      </w:r>
      <w:proofErr w:type="spellEnd"/>
      <w:r w:rsidRPr="00AC5A51">
        <w:rPr>
          <w:lang w:val="sv-SE"/>
        </w:rPr>
        <w:t xml:space="preserve"> </w:t>
      </w:r>
      <w:proofErr w:type="spellStart"/>
      <w:r w:rsidRPr="00AC5A51">
        <w:rPr>
          <w:lang w:val="sv-SE"/>
        </w:rPr>
        <w:t>magna</w:t>
      </w:r>
      <w:proofErr w:type="spellEnd"/>
      <w:r w:rsidRPr="00AC5A51">
        <w:rPr>
          <w:lang w:val="sv-SE"/>
        </w:rPr>
        <w:t xml:space="preserve"> </w:t>
      </w:r>
      <w:proofErr w:type="spellStart"/>
      <w:r w:rsidRPr="00AC5A51">
        <w:rPr>
          <w:lang w:val="sv-SE"/>
        </w:rPr>
        <w:t>aliquyam</w:t>
      </w:r>
      <w:proofErr w:type="spellEnd"/>
      <w:r w:rsidRPr="00AC5A51">
        <w:rPr>
          <w:lang w:val="sv-SE"/>
        </w:rPr>
        <w:t xml:space="preserve"> </w:t>
      </w:r>
      <w:proofErr w:type="gramStart"/>
      <w:r w:rsidRPr="00AC5A51">
        <w:rPr>
          <w:lang w:val="sv-SE"/>
        </w:rPr>
        <w:t>erat</w:t>
      </w:r>
      <w:proofErr w:type="gramEnd"/>
      <w:r w:rsidRPr="00AC5A51">
        <w:rPr>
          <w:lang w:val="sv-SE"/>
        </w:rPr>
        <w:t xml:space="preserve">, sed </w:t>
      </w:r>
      <w:proofErr w:type="spellStart"/>
      <w:r w:rsidRPr="00AC5A51">
        <w:rPr>
          <w:lang w:val="sv-SE"/>
        </w:rPr>
        <w:t>diam</w:t>
      </w:r>
      <w:proofErr w:type="spellEnd"/>
      <w:r w:rsidRPr="00AC5A51">
        <w:rPr>
          <w:lang w:val="sv-SE"/>
        </w:rPr>
        <w:t xml:space="preserve"> </w:t>
      </w:r>
      <w:proofErr w:type="spellStart"/>
      <w:r w:rsidRPr="00AC5A51">
        <w:rPr>
          <w:lang w:val="sv-SE"/>
        </w:rPr>
        <w:t>voluptua</w:t>
      </w:r>
      <w:proofErr w:type="spellEnd"/>
      <w:r w:rsidRPr="00AC5A51">
        <w:rPr>
          <w:lang w:val="sv-SE"/>
        </w:rPr>
        <w:t xml:space="preserve">. </w:t>
      </w:r>
      <w:r w:rsidRPr="00AC5A51">
        <w:rPr>
          <w:lang w:val="da-DK"/>
        </w:rPr>
        <w:t xml:space="preserve">At </w:t>
      </w:r>
      <w:proofErr w:type="spellStart"/>
      <w:r w:rsidRPr="00AC5A51">
        <w:rPr>
          <w:lang w:val="da-DK"/>
        </w:rPr>
        <w:t>vero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eos</w:t>
      </w:r>
      <w:proofErr w:type="spellEnd"/>
      <w:r w:rsidRPr="00AC5A51">
        <w:rPr>
          <w:lang w:val="da-DK"/>
        </w:rPr>
        <w:t xml:space="preserve"> et </w:t>
      </w:r>
      <w:proofErr w:type="spellStart"/>
      <w:r w:rsidRPr="00AC5A51">
        <w:rPr>
          <w:lang w:val="da-DK"/>
        </w:rPr>
        <w:t>accusam</w:t>
      </w:r>
      <w:proofErr w:type="spellEnd"/>
      <w:r w:rsidRPr="00AC5A51">
        <w:rPr>
          <w:lang w:val="da-DK"/>
        </w:rPr>
        <w:t xml:space="preserve"> et </w:t>
      </w:r>
      <w:proofErr w:type="spellStart"/>
      <w:r w:rsidRPr="00AC5A51">
        <w:rPr>
          <w:lang w:val="da-DK"/>
        </w:rPr>
        <w:t>justo</w:t>
      </w:r>
      <w:proofErr w:type="spellEnd"/>
      <w:r w:rsidRPr="00AC5A51">
        <w:rPr>
          <w:lang w:val="da-DK"/>
        </w:rPr>
        <w:t xml:space="preserve"> duo </w:t>
      </w:r>
      <w:proofErr w:type="spellStart"/>
      <w:r w:rsidRPr="00AC5A51">
        <w:rPr>
          <w:lang w:val="da-DK"/>
        </w:rPr>
        <w:t>dolores</w:t>
      </w:r>
      <w:proofErr w:type="spellEnd"/>
      <w:r w:rsidRPr="00AC5A51">
        <w:rPr>
          <w:lang w:val="da-DK"/>
        </w:rPr>
        <w:t xml:space="preserve"> et ea </w:t>
      </w:r>
      <w:proofErr w:type="spellStart"/>
      <w:r w:rsidRPr="00AC5A51">
        <w:rPr>
          <w:lang w:val="da-DK"/>
        </w:rPr>
        <w:t>rebum</w:t>
      </w:r>
      <w:proofErr w:type="spellEnd"/>
      <w:r w:rsidRPr="00AC5A51">
        <w:rPr>
          <w:lang w:val="da-DK"/>
        </w:rPr>
        <w:t xml:space="preserve">. </w:t>
      </w:r>
      <w:proofErr w:type="spellStart"/>
      <w:r w:rsidRPr="00AC5A51">
        <w:rPr>
          <w:lang w:val="da-DK"/>
        </w:rPr>
        <w:t>Stet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clita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kasd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gubergren</w:t>
      </w:r>
      <w:proofErr w:type="spellEnd"/>
      <w:r w:rsidRPr="00AC5A51">
        <w:rPr>
          <w:lang w:val="da-DK"/>
        </w:rPr>
        <w:t xml:space="preserve">, no </w:t>
      </w:r>
      <w:proofErr w:type="spellStart"/>
      <w:r w:rsidRPr="00AC5A51">
        <w:rPr>
          <w:lang w:val="da-DK"/>
        </w:rPr>
        <w:t>sea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takimata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sanctus</w:t>
      </w:r>
      <w:proofErr w:type="spellEnd"/>
      <w:r w:rsidRPr="00AC5A51">
        <w:rPr>
          <w:lang w:val="da-DK"/>
        </w:rPr>
        <w:t xml:space="preserve">. </w:t>
      </w:r>
    </w:p>
    <w:p w14:paraId="226FC62D" w14:textId="2801009C" w:rsidR="008C2586" w:rsidRPr="002D4655" w:rsidRDefault="00A94A85" w:rsidP="00F51FC5">
      <w:pPr>
        <w:rPr>
          <w:lang w:val="da-DK"/>
        </w:rPr>
      </w:pPr>
      <w:proofErr w:type="spellStart"/>
      <w:r w:rsidRPr="00AC5A51">
        <w:rPr>
          <w:lang w:val="da-DK"/>
        </w:rPr>
        <w:t>Lorem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ipsum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dolor</w:t>
      </w:r>
      <w:proofErr w:type="spellEnd"/>
      <w:r w:rsidRPr="00AC5A51">
        <w:rPr>
          <w:lang w:val="da-DK"/>
        </w:rPr>
        <w:t xml:space="preserve"> sit </w:t>
      </w:r>
      <w:proofErr w:type="spellStart"/>
      <w:r w:rsidRPr="00AC5A51">
        <w:rPr>
          <w:lang w:val="da-DK"/>
        </w:rPr>
        <w:t>amet</w:t>
      </w:r>
      <w:proofErr w:type="spellEnd"/>
      <w:r w:rsidRPr="00AC5A51">
        <w:rPr>
          <w:lang w:val="da-DK"/>
        </w:rPr>
        <w:t xml:space="preserve">, </w:t>
      </w:r>
      <w:proofErr w:type="spellStart"/>
      <w:r w:rsidRPr="00AC5A51">
        <w:rPr>
          <w:lang w:val="da-DK"/>
        </w:rPr>
        <w:t>consetetur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sadipscing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elitr</w:t>
      </w:r>
      <w:proofErr w:type="spellEnd"/>
      <w:r w:rsidRPr="00AC5A51">
        <w:rPr>
          <w:lang w:val="da-DK"/>
        </w:rPr>
        <w:t xml:space="preserve">, </w:t>
      </w:r>
      <w:proofErr w:type="spellStart"/>
      <w:r w:rsidRPr="00AC5A51">
        <w:rPr>
          <w:lang w:val="da-DK"/>
        </w:rPr>
        <w:t>sed</w:t>
      </w:r>
      <w:proofErr w:type="spellEnd"/>
      <w:r w:rsidRPr="00AC5A51">
        <w:rPr>
          <w:lang w:val="da-DK"/>
        </w:rPr>
        <w:t xml:space="preserve"> diam </w:t>
      </w:r>
      <w:proofErr w:type="spellStart"/>
      <w:r w:rsidRPr="00AC5A51">
        <w:rPr>
          <w:lang w:val="da-DK"/>
        </w:rPr>
        <w:t>nonumy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eirmod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tempor</w:t>
      </w:r>
      <w:proofErr w:type="spellEnd"/>
      <w:r w:rsidRPr="00AC5A51">
        <w:rPr>
          <w:lang w:val="da-DK"/>
        </w:rPr>
        <w:t xml:space="preserve"> </w:t>
      </w:r>
      <w:proofErr w:type="spellStart"/>
      <w:r w:rsidRPr="00AC5A51">
        <w:rPr>
          <w:lang w:val="da-DK"/>
        </w:rPr>
        <w:t>invidunt</w:t>
      </w:r>
      <w:proofErr w:type="spellEnd"/>
      <w:r w:rsidRPr="00AC5A51">
        <w:rPr>
          <w:lang w:val="da-DK"/>
        </w:rPr>
        <w:t xml:space="preserve"> </w:t>
      </w:r>
    </w:p>
    <w:sectPr w:rsidR="008C2586" w:rsidRPr="002D4655" w:rsidSect="002D4655">
      <w:headerReference w:type="default" r:id="rId10"/>
      <w:footerReference w:type="even" r:id="rId11"/>
      <w:headerReference w:type="first" r:id="rId12"/>
      <w:footerReference w:type="first" r:id="rId13"/>
      <w:pgSz w:w="11906" w:h="16838" w:code="9"/>
      <w:pgMar w:top="142" w:right="1134" w:bottom="1134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D2953" w14:textId="77777777" w:rsidR="00BF3D2F" w:rsidRDefault="00BF3D2F" w:rsidP="000F70B6">
      <w:r>
        <w:separator/>
      </w:r>
    </w:p>
    <w:p w14:paraId="56070B07" w14:textId="77777777" w:rsidR="00BF3D2F" w:rsidRDefault="00BF3D2F"/>
  </w:endnote>
  <w:endnote w:type="continuationSeparator" w:id="0">
    <w:p w14:paraId="74178911" w14:textId="77777777" w:rsidR="00BF3D2F" w:rsidRDefault="00BF3D2F" w:rsidP="000F70B6">
      <w:r>
        <w:continuationSeparator/>
      </w:r>
    </w:p>
    <w:p w14:paraId="45F2507B" w14:textId="77777777" w:rsidR="00BF3D2F" w:rsidRDefault="00BF3D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otham Rounded Book">
    <w:altName w:val="Arial"/>
    <w:panose1 w:val="00000000000000000000"/>
    <w:charset w:val="00"/>
    <w:family w:val="modern"/>
    <w:notTrueType/>
    <w:pitch w:val="variable"/>
    <w:sig w:usb0="00000001" w:usb1="0000004A" w:usb2="00000000" w:usb3="00000000" w:csb0="00000193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2B3B4D" w:themeColor="accent2"/>
      </w:rPr>
      <w:alias w:val="text"/>
      <w:tag w:val="{&quot;templafy&quot;:{&quot;id&quot;:&quot;691babc6-87e9-4baa-82eb-b6834af11fdc&quot;}}"/>
      <w:id w:val="304753413"/>
      <w:placeholder>
        <w:docPart w:val="C6434BCA1CE14D92A78974E8D23783D7"/>
      </w:placeholder>
    </w:sdtPr>
    <w:sdtEndPr/>
    <w:sdtContent>
      <w:sdt>
        <w:sdtPr>
          <w:rPr>
            <w:color w:val="2B3B4D" w:themeColor="accent2"/>
          </w:rPr>
          <w:alias w:val="Form.DocumentClassification.DocumentClassification"/>
          <w:tag w:val="{&quot;templafy&quot;:{&quot;id&quot;:&quot;2b189cc6-8f16-42e7-8a94-bd8d49f4162c&quot;}}"/>
          <w:id w:val="-1454237369"/>
          <w:placeholder>
            <w:docPart w:val="C6434BCA1CE14D92A78974E8D23783D7"/>
          </w:placeholder>
        </w:sdtPr>
        <w:sdtEndPr/>
        <w:sdtContent>
          <w:p w14:paraId="21544E97" w14:textId="77777777" w:rsidR="006338CC" w:rsidRDefault="002D4655">
            <w:pPr>
              <w:pStyle w:val="Footer"/>
              <w:ind w:right="-853"/>
              <w:rPr>
                <w:color w:val="2B3B4D" w:themeColor="accent2"/>
              </w:rPr>
            </w:pPr>
            <w:proofErr w:type="spellStart"/>
            <w:proofErr w:type="gramStart"/>
            <w:r>
              <w:t>Form.DocumentClassification.DocumentClassification</w:t>
            </w:r>
            <w:proofErr w:type="spellEnd"/>
            <w:proofErr w:type="gramEnd"/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0A070" w14:textId="77777777" w:rsidR="0069732E" w:rsidRPr="00246261" w:rsidRDefault="00B50525" w:rsidP="00B50525">
    <w:pPr>
      <w:pStyle w:val="Footer"/>
      <w:tabs>
        <w:tab w:val="clear" w:pos="4819"/>
        <w:tab w:val="clear" w:pos="9638"/>
        <w:tab w:val="left" w:pos="393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0540C0" wp14:editId="1A91CDFC">
              <wp:simplePos x="0" y="0"/>
              <wp:positionH relativeFrom="column">
                <wp:posOffset>-748665</wp:posOffset>
              </wp:positionH>
              <wp:positionV relativeFrom="page">
                <wp:posOffset>9963150</wp:posOffset>
              </wp:positionV>
              <wp:extent cx="7639050" cy="72644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726440"/>
                      </a:xfrm>
                      <a:prstGeom prst="rect">
                        <a:avLst/>
                      </a:prstGeom>
                      <a:solidFill>
                        <a:srgbClr val="F0F7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W w:w="11005" w:type="dxa"/>
                            <w:jc w:val="right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845"/>
                            <w:gridCol w:w="5160"/>
                          </w:tblGrid>
                          <w:tr w:rsidR="00317748" w:rsidRPr="005400AE" w14:paraId="7BBF227B" w14:textId="77777777" w:rsidTr="003976D4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jc w:val="right"/>
                            </w:trPr>
                            <w:tc>
                              <w:tcPr>
                                <w:tcW w:w="5845" w:type="dxa"/>
                              </w:tcPr>
                              <w:p w14:paraId="6697F3EB" w14:textId="77777777" w:rsidR="00317748" w:rsidRPr="00961374" w:rsidRDefault="00317748" w:rsidP="00317748">
                                <w:pPr>
                                  <w:rPr>
                                    <w:color w:val="00347E" w:themeColor="accent1"/>
                                  </w:rPr>
                                </w:pPr>
                              </w:p>
                              <w:p w14:paraId="6E756120" w14:textId="77777777" w:rsidR="00317748" w:rsidRPr="00961374" w:rsidRDefault="00317748" w:rsidP="00317748">
                                <w:pPr>
                                  <w:rPr>
                                    <w:color w:val="00347E" w:themeColor="accent1"/>
                                    <w:sz w:val="14"/>
                                    <w:szCs w:val="14"/>
                                  </w:rPr>
                                </w:pPr>
                                <w:r w:rsidRPr="00961374">
                                  <w:rPr>
                                    <w:color w:val="00347E" w:themeColor="accent1"/>
                                    <w:sz w:val="14"/>
                                    <w:szCs w:val="14"/>
                                  </w:rPr>
                                  <w:fldChar w:fldCharType="begin"/>
                                </w:r>
                                <w:r w:rsidRPr="00961374">
                                  <w:rPr>
                                    <w:color w:val="00347E" w:themeColor="accent1"/>
                                    <w:sz w:val="14"/>
                                    <w:szCs w:val="14"/>
                                  </w:rPr>
                                  <w:instrText xml:space="preserve"> PAGE  \* Arabic  \* MERGEFORMAT </w:instrText>
                                </w:r>
                                <w:r w:rsidRPr="00961374">
                                  <w:rPr>
                                    <w:color w:val="00347E" w:themeColor="accent1"/>
                                    <w:sz w:val="14"/>
                                    <w:szCs w:val="14"/>
                                  </w:rPr>
                                  <w:fldChar w:fldCharType="separate"/>
                                </w:r>
                                <w:r w:rsidRPr="00961374">
                                  <w:rPr>
                                    <w:noProof/>
                                    <w:color w:val="00347E" w:themeColor="accent1"/>
                                    <w:sz w:val="14"/>
                                    <w:szCs w:val="14"/>
                                  </w:rPr>
                                  <w:t>2</w:t>
                                </w:r>
                                <w:r w:rsidRPr="00961374">
                                  <w:rPr>
                                    <w:color w:val="00347E" w:themeColor="accent1"/>
                                    <w:sz w:val="14"/>
                                    <w:szCs w:val="14"/>
                                  </w:rPr>
                                  <w:fldChar w:fldCharType="end"/>
                                </w:r>
                                <w:r w:rsidRPr="00961374">
                                  <w:rPr>
                                    <w:color w:val="00347E" w:themeColor="accent1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 w:rsidRPr="00961374">
                                  <w:rPr>
                                    <w:rFonts w:cs="Arial"/>
                                    <w:caps/>
                                    <w:color w:val="00347E" w:themeColor="accent1"/>
                                    <w:sz w:val="14"/>
                                    <w:szCs w:val="14"/>
                                  </w:rPr>
                                  <w:t xml:space="preserve">|  </w:t>
                                </w:r>
                                <w:sdt>
                                  <w:sdtPr>
                                    <w:rPr>
                                      <w:rFonts w:cs="Arial"/>
                                      <w:caps/>
                                      <w:color w:val="00347E" w:themeColor="accent1"/>
                                      <w:sz w:val="14"/>
                                      <w:szCs w:val="14"/>
                                    </w:rPr>
                                    <w:alias w:val="{{Form.DocumentClassification.Name}}"/>
                                    <w:tag w:val="{&quot;templafy&quot;:{&quot;id&quot;:&quot;a62eeadb-f68a-4369-b715-61f8a253d540&quot;}}"/>
                                    <w:id w:val="1601758099"/>
                                    <w:placeholder>
                                      <w:docPart w:val="C6434BCA1CE14D92A78974E8D23783D7"/>
                                    </w:placeholder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cs="Arial"/>
                                        <w:caps/>
                                        <w:color w:val="00347E" w:themeColor="accent1"/>
                                        <w:sz w:val="14"/>
                                        <w:szCs w:val="14"/>
                                      </w:rPr>
                                      <w:t>Internal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5160" w:type="dxa"/>
                              </w:tcPr>
                              <w:sdt>
                                <w:sdtPr>
                                  <w:alias w:val="{{UserProfile.Office.CompanyName}}"/>
                                  <w:tag w:val="{&quot;templafy&quot;:{&quot;id&quot;:&quot;66942466-64c2-4d11-b800-e8360d2c6ca3&quot;}}"/>
                                  <w:id w:val="-1417165323"/>
                                  <w15:color w:val="000080"/>
                                </w:sdtPr>
                                <w:sdtEndPr/>
                                <w:sdtContent>
                                  <w:p w14:paraId="281BF1E7" w14:textId="77777777" w:rsidR="006338CC" w:rsidRDefault="002D4655">
                                    <w:pPr>
                                      <w:pStyle w:val="Footer1"/>
                                    </w:pPr>
                                    <w:r>
                                      <w:t>Templafy Deutschland GmbH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{{UserProfile.Office.Address}}"/>
                                  <w:tag w:val="{&quot;templafy&quot;:{&quot;id&quot;:&quot;726ad63c-0dc8-480f-84be-f73f17cd0651&quot;}}"/>
                                  <w:id w:val="-306471655"/>
                                </w:sdtPr>
                                <w:sdtEndPr/>
                                <w:sdtContent>
                                  <w:p w14:paraId="531BE656" w14:textId="77777777" w:rsidR="006338CC" w:rsidRDefault="002D4655">
                                    <w:pPr>
                                      <w:pStyle w:val="Footer1"/>
                                    </w:pPr>
                                    <w:r>
                                      <w:t>Lützowstrasse 100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{{UserProfile.Office.City}}"/>
                                  <w:tag w:val="{&quot;templafy&quot;:{&quot;id&quot;:&quot;b65edcf5-89f4-4aca-8db3-ef98ed139ed2&quot;}}"/>
                                  <w:id w:val="482590218"/>
                                </w:sdtPr>
                                <w:sdtEndPr/>
                                <w:sdtContent>
                                  <w:p w14:paraId="70604CA7" w14:textId="77777777" w:rsidR="006338CC" w:rsidRDefault="002D4655">
                                    <w:pPr>
                                      <w:pStyle w:val="Footer1"/>
                                    </w:pPr>
                                    <w:r>
                                      <w:t>Berlin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{{UserProfile.Office.Country.Name}}"/>
                                  <w:tag w:val="{&quot;templafy&quot;:{&quot;id&quot;:&quot;53d091c8-f8c9-4297-9ec4-64938f79c226&quot;}}"/>
                                  <w:id w:val="-1080129484"/>
                                </w:sdtPr>
                                <w:sdtEndPr/>
                                <w:sdtContent>
                                  <w:p w14:paraId="39699396" w14:textId="77777777" w:rsidR="006338CC" w:rsidRDefault="002D4655">
                                    <w:pPr>
                                      <w:pStyle w:val="Footer1"/>
                                    </w:pPr>
                                    <w:r>
                                      <w:t>Germany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{{UserProfile.Office.Web}}"/>
                                  <w:tag w:val="{&quot;templafy&quot;:{&quot;id&quot;:&quot;ada2dcc5-cfa3-4551-8277-31a284b9a188&quot;}}"/>
                                  <w:id w:val="-1463423148"/>
                                </w:sdtPr>
                                <w:sdtEndPr/>
                                <w:sdtContent>
                                  <w:p w14:paraId="224FB125" w14:textId="77777777" w:rsidR="006338CC" w:rsidRDefault="002D4655">
                                    <w:pPr>
                                      <w:pStyle w:val="Footer1"/>
                                      <w:rPr>
                                        <w:color w:val="00347E" w:themeColor="accent1"/>
                                      </w:rPr>
                                    </w:pPr>
                                    <w:r>
                                      <w:t>www.templafy.com/de/</w:t>
                                    </w:r>
                                  </w:p>
                                </w:sdtContent>
                              </w:sdt>
                              <w:p w14:paraId="664B8F23" w14:textId="77777777" w:rsidR="00317748" w:rsidRPr="00961374" w:rsidRDefault="00317748" w:rsidP="00317748">
                                <w:pPr>
                                  <w:ind w:right="340"/>
                                  <w:jc w:val="right"/>
                                  <w:rPr>
                                    <w:color w:val="00347E" w:themeColor="accent1"/>
                                  </w:rPr>
                                </w:pPr>
                              </w:p>
                            </w:tc>
                          </w:tr>
                        </w:tbl>
                        <w:p w14:paraId="6E9AB0AE" w14:textId="77777777" w:rsidR="00B50525" w:rsidRPr="005400AE" w:rsidRDefault="00B50525" w:rsidP="00CE099D">
                          <w:pPr>
                            <w:rPr>
                              <w:color w:val="00347E" w:themeColor="accent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0000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0540C0" id="Rectangle 4" o:spid="_x0000_s1026" style="position:absolute;margin-left:-58.95pt;margin-top:784.5pt;width:601.5pt;height:5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" fillcolor="#f0f7ff" stroked="f" strokeweight="2pt">
              <v:textbox inset="25mm">
                <w:txbxContent>
                  <w:tbl>
                    <w:tblPr>
                      <w:tblStyle w:val="TableGrid"/>
                      <w:tblW w:w="11005" w:type="dxa"/>
                      <w:jc w:val="right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5845"/>
                      <w:gridCol w:w="5160"/>
                    </w:tblGrid>
                    <w:tr w:rsidR="00317748" w:rsidRPr="005400AE" w14:paraId="7BBF227B" w14:textId="77777777" w:rsidTr="003976D4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jc w:val="right"/>
                      </w:trPr>
                      <w:tc>
                        <w:tcPr>
                          <w:tcW w:w="5845" w:type="dxa"/>
                        </w:tcPr>
                        <w:p w14:paraId="6697F3EB" w14:textId="77777777" w:rsidR="00317748" w:rsidRPr="00961374" w:rsidRDefault="00317748" w:rsidP="00317748">
                          <w:pPr>
                            <w:rPr>
                              <w:color w:val="00347E" w:themeColor="accent1"/>
                            </w:rPr>
                          </w:pPr>
                        </w:p>
                        <w:p w14:paraId="6E756120" w14:textId="77777777" w:rsidR="00317748" w:rsidRPr="00961374" w:rsidRDefault="00317748" w:rsidP="00317748">
                          <w:pPr>
                            <w:rPr>
                              <w:color w:val="00347E" w:themeColor="accent1"/>
                              <w:sz w:val="14"/>
                              <w:szCs w:val="14"/>
                            </w:rPr>
                          </w:pPr>
                          <w:r w:rsidRPr="00961374">
                            <w:rPr>
                              <w:color w:val="00347E" w:themeColor="accent1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961374">
                            <w:rPr>
                              <w:color w:val="00347E" w:themeColor="accent1"/>
                              <w:sz w:val="14"/>
                              <w:szCs w:val="14"/>
                            </w:rPr>
                            <w:instrText xml:space="preserve"> PAGE  \* Arabic  \* MERGEFORMAT </w:instrText>
                          </w:r>
                          <w:r w:rsidRPr="00961374">
                            <w:rPr>
                              <w:color w:val="00347E" w:themeColor="accent1"/>
                              <w:sz w:val="14"/>
                              <w:szCs w:val="14"/>
                            </w:rPr>
                            <w:fldChar w:fldCharType="separate"/>
                          </w:r>
                          <w:r w:rsidRPr="00961374">
                            <w:rPr>
                              <w:noProof/>
                              <w:color w:val="00347E" w:themeColor="accent1"/>
                              <w:sz w:val="14"/>
                              <w:szCs w:val="14"/>
                            </w:rPr>
                            <w:t>2</w:t>
                          </w:r>
                          <w:r w:rsidRPr="00961374">
                            <w:rPr>
                              <w:color w:val="00347E" w:themeColor="accent1"/>
                              <w:sz w:val="14"/>
                              <w:szCs w:val="14"/>
                            </w:rPr>
                            <w:fldChar w:fldCharType="end"/>
                          </w:r>
                          <w:r w:rsidRPr="00961374">
                            <w:rPr>
                              <w:color w:val="00347E" w:themeColor="accent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961374">
                            <w:rPr>
                              <w:rFonts w:cs="Arial"/>
                              <w:caps/>
                              <w:color w:val="00347E" w:themeColor="accent1"/>
                              <w:sz w:val="14"/>
                              <w:szCs w:val="14"/>
                            </w:rPr>
                            <w:t xml:space="preserve">|  </w:t>
                          </w:r>
                          <w:sdt>
                            <w:sdtPr>
                              <w:rPr>
                                <w:rFonts w:cs="Arial"/>
                                <w:caps/>
                                <w:color w:val="00347E" w:themeColor="accent1"/>
                                <w:sz w:val="14"/>
                                <w:szCs w:val="14"/>
                              </w:rPr>
                              <w:alias w:val="{{Form.DocumentClassification.Name}}"/>
                              <w:tag w:val="{&quot;templafy&quot;:{&quot;id&quot;:&quot;a62eeadb-f68a-4369-b715-61f8a253d540&quot;}}"/>
                              <w:id w:val="1601758099"/>
                              <w:placeholder>
                                <w:docPart w:val="C6434BCA1CE14D92A78974E8D23783D7"/>
                              </w:placeholder>
                            </w:sdtPr>
                            <w:sdtEndPr/>
                            <w:sdtContent>
                              <w:r>
                                <w:rPr>
                                  <w:rFonts w:cs="Arial"/>
                                  <w:caps/>
                                  <w:color w:val="00347E" w:themeColor="accent1"/>
                                  <w:sz w:val="14"/>
                                  <w:szCs w:val="14"/>
                                </w:rPr>
                                <w:t>Internal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5160" w:type="dxa"/>
                        </w:tcPr>
                        <w:sdt>
                          <w:sdtPr>
                            <w:alias w:val="{{UserProfile.Office.CompanyName}}"/>
                            <w:tag w:val="{&quot;templafy&quot;:{&quot;id&quot;:&quot;66942466-64c2-4d11-b800-e8360d2c6ca3&quot;}}"/>
                            <w:id w:val="-1417165323"/>
                            <w15:color w:val="000080"/>
                          </w:sdtPr>
                          <w:sdtEndPr/>
                          <w:sdtContent>
                            <w:p w14:paraId="281BF1E7" w14:textId="77777777" w:rsidR="006338CC" w:rsidRDefault="002D4655">
                              <w:pPr>
                                <w:pStyle w:val="Footer1"/>
                              </w:pPr>
                              <w:r>
                                <w:t>Templafy Deutschland GmbH</w:t>
                              </w:r>
                            </w:p>
                          </w:sdtContent>
                        </w:sdt>
                        <w:sdt>
                          <w:sdtPr>
                            <w:alias w:val="{{UserProfile.Office.Address}}"/>
                            <w:tag w:val="{&quot;templafy&quot;:{&quot;id&quot;:&quot;726ad63c-0dc8-480f-84be-f73f17cd0651&quot;}}"/>
                            <w:id w:val="-306471655"/>
                          </w:sdtPr>
                          <w:sdtEndPr/>
                          <w:sdtContent>
                            <w:p w14:paraId="531BE656" w14:textId="77777777" w:rsidR="006338CC" w:rsidRDefault="002D4655">
                              <w:pPr>
                                <w:pStyle w:val="Footer1"/>
                              </w:pPr>
                              <w:r>
                                <w:t>Lützowstrasse 100</w:t>
                              </w:r>
                            </w:p>
                          </w:sdtContent>
                        </w:sdt>
                        <w:sdt>
                          <w:sdtPr>
                            <w:alias w:val="{{UserProfile.Office.City}}"/>
                            <w:tag w:val="{&quot;templafy&quot;:{&quot;id&quot;:&quot;b65edcf5-89f4-4aca-8db3-ef98ed139ed2&quot;}}"/>
                            <w:id w:val="482590218"/>
                          </w:sdtPr>
                          <w:sdtEndPr/>
                          <w:sdtContent>
                            <w:p w14:paraId="70604CA7" w14:textId="77777777" w:rsidR="006338CC" w:rsidRDefault="002D4655">
                              <w:pPr>
                                <w:pStyle w:val="Footer1"/>
                              </w:pPr>
                              <w:r>
                                <w:t>Berlin</w:t>
                              </w:r>
                            </w:p>
                          </w:sdtContent>
                        </w:sdt>
                        <w:sdt>
                          <w:sdtPr>
                            <w:alias w:val="{{UserProfile.Office.Country.Name}}"/>
                            <w:tag w:val="{&quot;templafy&quot;:{&quot;id&quot;:&quot;53d091c8-f8c9-4297-9ec4-64938f79c226&quot;}}"/>
                            <w:id w:val="-1080129484"/>
                          </w:sdtPr>
                          <w:sdtEndPr/>
                          <w:sdtContent>
                            <w:p w14:paraId="39699396" w14:textId="77777777" w:rsidR="006338CC" w:rsidRDefault="002D4655">
                              <w:pPr>
                                <w:pStyle w:val="Footer1"/>
                              </w:pPr>
                              <w:r>
                                <w:t>Germany</w:t>
                              </w:r>
                            </w:p>
                          </w:sdtContent>
                        </w:sdt>
                        <w:sdt>
                          <w:sdtPr>
                            <w:alias w:val="{{UserProfile.Office.Web}}"/>
                            <w:tag w:val="{&quot;templafy&quot;:{&quot;id&quot;:&quot;ada2dcc5-cfa3-4551-8277-31a284b9a188&quot;}}"/>
                            <w:id w:val="-1463423148"/>
                          </w:sdtPr>
                          <w:sdtEndPr/>
                          <w:sdtContent>
                            <w:p w14:paraId="224FB125" w14:textId="77777777" w:rsidR="006338CC" w:rsidRDefault="002D4655">
                              <w:pPr>
                                <w:pStyle w:val="Footer1"/>
                                <w:rPr>
                                  <w:color w:val="00347E" w:themeColor="accent1"/>
                                </w:rPr>
                              </w:pPr>
                              <w:r>
                                <w:t>www.templafy.com/de/</w:t>
                              </w:r>
                            </w:p>
                          </w:sdtContent>
                        </w:sdt>
                        <w:p w14:paraId="664B8F23" w14:textId="77777777" w:rsidR="00317748" w:rsidRPr="00961374" w:rsidRDefault="00317748" w:rsidP="00317748">
                          <w:pPr>
                            <w:ind w:right="340"/>
                            <w:jc w:val="right"/>
                            <w:rPr>
                              <w:color w:val="00347E" w:themeColor="accent1"/>
                            </w:rPr>
                          </w:pPr>
                        </w:p>
                      </w:tc>
                    </w:tr>
                  </w:tbl>
                  <w:p w14:paraId="6E9AB0AE" w14:textId="77777777" w:rsidR="00B50525" w:rsidRPr="005400AE" w:rsidRDefault="00B50525" w:rsidP="00CE099D">
                    <w:pPr>
                      <w:rPr>
                        <w:color w:val="00347E" w:themeColor="accent1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  <w:r w:rsidRPr="00B5052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26A3D" w14:textId="77777777" w:rsidR="00BF3D2F" w:rsidRDefault="00BF3D2F" w:rsidP="000F70B6">
      <w:r>
        <w:separator/>
      </w:r>
    </w:p>
    <w:p w14:paraId="1E82815A" w14:textId="77777777" w:rsidR="00BF3D2F" w:rsidRDefault="00BF3D2F"/>
  </w:footnote>
  <w:footnote w:type="continuationSeparator" w:id="0">
    <w:p w14:paraId="63BE7EE7" w14:textId="77777777" w:rsidR="00BF3D2F" w:rsidRDefault="00BF3D2F" w:rsidP="000F70B6">
      <w:r>
        <w:continuationSeparator/>
      </w:r>
    </w:p>
    <w:p w14:paraId="1E175F41" w14:textId="77777777" w:rsidR="00BF3D2F" w:rsidRDefault="00BF3D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BD67" w14:textId="7F0633A8" w:rsidR="00C4468A" w:rsidRDefault="00C4468A" w:rsidP="009C23DB">
    <w:pPr>
      <w:pStyle w:val="Header"/>
    </w:pPr>
  </w:p>
  <w:p w14:paraId="01C51015" w14:textId="77777777" w:rsidR="00C4468A" w:rsidRPr="009C23DB" w:rsidRDefault="00C4468A" w:rsidP="009C23DB">
    <w:pPr>
      <w:pStyle w:val="Header"/>
    </w:pPr>
  </w:p>
  <w:p w14:paraId="0006AC2E" w14:textId="77777777" w:rsidR="00C4468A" w:rsidRDefault="00C446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54D58" w14:textId="77777777" w:rsidR="00C4468A" w:rsidRDefault="009665DB" w:rsidP="00713DA2">
    <w:pPr>
      <w:pStyle w:val="Header"/>
      <w:ind w:right="-1845"/>
    </w:pPr>
    <w:r>
      <w:rPr>
        <w:noProof/>
      </w:rPr>
      <w:drawing>
        <wp:anchor distT="0" distB="0" distL="0" distR="0" simplePos="0" relativeHeight="251666432" behindDoc="0" locked="0" layoutInCell="1" allowOverlap="1" wp14:anchorId="5A7B4FED" wp14:editId="47B60C5E">
          <wp:simplePos x="0" y="0"/>
          <wp:positionH relativeFrom="page">
            <wp:posOffset>6191250</wp:posOffset>
          </wp:positionH>
          <wp:positionV relativeFrom="page">
            <wp:posOffset>304800</wp:posOffset>
          </wp:positionV>
          <wp:extent cx="1101600" cy="295200"/>
          <wp:effectExtent l="0" t="0" r="3810" b="0"/>
          <wp:wrapSquare wrapText="bothSides"/>
          <wp:docPr id="17" name="SecondPage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1892386" name="SecondPageLogo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11016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951325" w14:textId="77777777" w:rsidR="009665DB" w:rsidRDefault="009665DB" w:rsidP="00713DA2">
    <w:pPr>
      <w:pStyle w:val="Header"/>
      <w:ind w:right="-184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0F812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BB26E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016A1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3F48D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26A10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5CA09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29E91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386FA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6F846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05205550"/>
    <w:multiLevelType w:val="multilevel"/>
    <w:tmpl w:val="C52A674A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ind w:left="680" w:hanging="340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ind w:left="1360" w:hanging="340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ind w:left="1700" w:hanging="34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ind w:left="2040" w:hanging="34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ind w:left="2380" w:hanging="340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ind w:left="2720" w:hanging="340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ind w:left="3060" w:hanging="340"/>
      </w:pPr>
      <w:rPr>
        <w:rFonts w:ascii="Arial" w:hAnsi="Arial" w:hint="default"/>
      </w:rPr>
    </w:lvl>
  </w:abstractNum>
  <w:abstractNum w:abstractNumId="10" w15:restartNumberingAfterBreak="0">
    <w:nsid w:val="078E79E0"/>
    <w:multiLevelType w:val="hybridMultilevel"/>
    <w:tmpl w:val="01B85D78"/>
    <w:lvl w:ilvl="0" w:tplc="040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A201AE"/>
    <w:multiLevelType w:val="hybridMultilevel"/>
    <w:tmpl w:val="1B6695D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A50CC6"/>
    <w:multiLevelType w:val="multilevel"/>
    <w:tmpl w:val="93FE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37153B"/>
    <w:multiLevelType w:val="multilevel"/>
    <w:tmpl w:val="3BDE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655196"/>
    <w:multiLevelType w:val="hybridMultilevel"/>
    <w:tmpl w:val="E394453A"/>
    <w:lvl w:ilvl="0" w:tplc="0406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u w:val="single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E3A30"/>
    <w:multiLevelType w:val="multilevel"/>
    <w:tmpl w:val="24BA6022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C537717"/>
    <w:multiLevelType w:val="multilevel"/>
    <w:tmpl w:val="FD62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C04434"/>
    <w:multiLevelType w:val="hybridMultilevel"/>
    <w:tmpl w:val="9606D9B6"/>
    <w:lvl w:ilvl="0" w:tplc="D624C3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F026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6C6C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06E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4E58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F657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27C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228F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8BD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9A08CD"/>
    <w:multiLevelType w:val="multilevel"/>
    <w:tmpl w:val="8976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D84538"/>
    <w:multiLevelType w:val="hybridMultilevel"/>
    <w:tmpl w:val="5E26453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AC1724"/>
    <w:multiLevelType w:val="multilevel"/>
    <w:tmpl w:val="ED8E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982E71"/>
    <w:multiLevelType w:val="multilevel"/>
    <w:tmpl w:val="BDBC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AF5225"/>
    <w:multiLevelType w:val="multilevel"/>
    <w:tmpl w:val="B91259E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00489F" w:themeColor="text2"/>
        <w:sz w:val="20"/>
        <w:szCs w:val="24"/>
        <w:u w:color="0472EE" w:themeColor="background2"/>
      </w:rPr>
    </w:lvl>
    <w:lvl w:ilvl="1">
      <w:start w:val="1"/>
      <w:numFmt w:val="bullet"/>
      <w:lvlText w:val="o"/>
      <w:lvlJc w:val="left"/>
      <w:pPr>
        <w:ind w:left="680" w:hanging="340"/>
      </w:pPr>
      <w:rPr>
        <w:rFonts w:ascii="Courier New" w:hAnsi="Courier New" w:hint="default"/>
        <w:color w:val="184A99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184A99"/>
        <w:sz w:val="16"/>
        <w:szCs w:val="14"/>
      </w:rPr>
    </w:lvl>
    <w:lvl w:ilvl="3">
      <w:start w:val="1"/>
      <w:numFmt w:val="bullet"/>
      <w:lvlText w:val="-"/>
      <w:lvlJc w:val="left"/>
      <w:pPr>
        <w:ind w:left="1360" w:hanging="340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ind w:left="1700" w:hanging="34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ind w:left="2040" w:hanging="34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ind w:left="2380" w:hanging="340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ind w:left="2720" w:hanging="340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ind w:left="3060" w:hanging="340"/>
      </w:pPr>
      <w:rPr>
        <w:rFonts w:ascii="Arial" w:hAnsi="Arial" w:hint="default"/>
      </w:rPr>
    </w:lvl>
  </w:abstractNum>
  <w:abstractNum w:abstractNumId="23" w15:restartNumberingAfterBreak="0">
    <w:nsid w:val="65BB729E"/>
    <w:multiLevelType w:val="hybridMultilevel"/>
    <w:tmpl w:val="E8D60272"/>
    <w:lvl w:ilvl="0" w:tplc="788899F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090A2C"/>
    <w:multiLevelType w:val="multilevel"/>
    <w:tmpl w:val="47C6EEB6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73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5" w:hanging="7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25" w:hanging="90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22" w:hanging="130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8" w:hanging="153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75" w:hanging="1757"/>
      </w:pPr>
      <w:rPr>
        <w:rFonts w:hint="default"/>
      </w:rPr>
    </w:lvl>
  </w:abstractNum>
  <w:abstractNum w:abstractNumId="25" w15:restartNumberingAfterBreak="0">
    <w:nsid w:val="6857300F"/>
    <w:multiLevelType w:val="multilevel"/>
    <w:tmpl w:val="E242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C95A8F"/>
    <w:multiLevelType w:val="multilevel"/>
    <w:tmpl w:val="C98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7C7048"/>
    <w:multiLevelType w:val="hybridMultilevel"/>
    <w:tmpl w:val="678012B4"/>
    <w:lvl w:ilvl="0" w:tplc="D3F871C8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9111B9"/>
    <w:multiLevelType w:val="multilevel"/>
    <w:tmpl w:val="1064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97051F"/>
    <w:multiLevelType w:val="multilevel"/>
    <w:tmpl w:val="292CCFE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-"/>
      <w:lvlJc w:val="left"/>
      <w:pPr>
        <w:ind w:left="680" w:hanging="340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ind w:left="1360" w:hanging="340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ind w:left="1700" w:hanging="34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ind w:left="2040" w:hanging="34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ind w:left="2380" w:hanging="340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ind w:left="2720" w:hanging="340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ind w:left="3060" w:hanging="340"/>
      </w:pPr>
      <w:rPr>
        <w:rFonts w:ascii="Arial" w:hAnsi="Arial" w:hint="default"/>
      </w:rPr>
    </w:lvl>
  </w:abstractNum>
  <w:num w:numId="1" w16cid:durableId="1067921979">
    <w:abstractNumId w:val="22"/>
  </w:num>
  <w:num w:numId="2" w16cid:durableId="664360639">
    <w:abstractNumId w:val="8"/>
  </w:num>
  <w:num w:numId="3" w16cid:durableId="1700622217">
    <w:abstractNumId w:val="7"/>
  </w:num>
  <w:num w:numId="4" w16cid:durableId="1017385674">
    <w:abstractNumId w:val="6"/>
  </w:num>
  <w:num w:numId="5" w16cid:durableId="1654488193">
    <w:abstractNumId w:val="5"/>
  </w:num>
  <w:num w:numId="6" w16cid:durableId="1468746023">
    <w:abstractNumId w:val="24"/>
  </w:num>
  <w:num w:numId="7" w16cid:durableId="1529491025">
    <w:abstractNumId w:val="4"/>
  </w:num>
  <w:num w:numId="8" w16cid:durableId="2126843467">
    <w:abstractNumId w:val="3"/>
  </w:num>
  <w:num w:numId="9" w16cid:durableId="1556045048">
    <w:abstractNumId w:val="2"/>
  </w:num>
  <w:num w:numId="10" w16cid:durableId="2091581444">
    <w:abstractNumId w:val="1"/>
  </w:num>
  <w:num w:numId="11" w16cid:durableId="1450859829">
    <w:abstractNumId w:val="21"/>
  </w:num>
  <w:num w:numId="12" w16cid:durableId="757481552">
    <w:abstractNumId w:val="13"/>
  </w:num>
  <w:num w:numId="13" w16cid:durableId="1357004694">
    <w:abstractNumId w:val="12"/>
  </w:num>
  <w:num w:numId="14" w16cid:durableId="1070617429">
    <w:abstractNumId w:val="18"/>
  </w:num>
  <w:num w:numId="15" w16cid:durableId="958875504">
    <w:abstractNumId w:val="20"/>
  </w:num>
  <w:num w:numId="16" w16cid:durableId="1277639012">
    <w:abstractNumId w:val="16"/>
  </w:num>
  <w:num w:numId="17" w16cid:durableId="308631619">
    <w:abstractNumId w:val="26"/>
  </w:num>
  <w:num w:numId="18" w16cid:durableId="178475224">
    <w:abstractNumId w:val="25"/>
  </w:num>
  <w:num w:numId="19" w16cid:durableId="1035152775">
    <w:abstractNumId w:val="10"/>
  </w:num>
  <w:num w:numId="20" w16cid:durableId="584145151">
    <w:abstractNumId w:val="28"/>
  </w:num>
  <w:num w:numId="21" w16cid:durableId="1060859017">
    <w:abstractNumId w:val="22"/>
  </w:num>
  <w:num w:numId="22" w16cid:durableId="1611661690">
    <w:abstractNumId w:val="8"/>
  </w:num>
  <w:num w:numId="23" w16cid:durableId="1624648532">
    <w:abstractNumId w:val="24"/>
  </w:num>
  <w:num w:numId="24" w16cid:durableId="239222278">
    <w:abstractNumId w:val="14"/>
  </w:num>
  <w:num w:numId="25" w16cid:durableId="588386155">
    <w:abstractNumId w:val="11"/>
  </w:num>
  <w:num w:numId="26" w16cid:durableId="1221019950">
    <w:abstractNumId w:val="17"/>
  </w:num>
  <w:num w:numId="27" w16cid:durableId="763451160">
    <w:abstractNumId w:val="0"/>
  </w:num>
  <w:num w:numId="28" w16cid:durableId="1311056248">
    <w:abstractNumId w:val="15"/>
  </w:num>
  <w:num w:numId="29" w16cid:durableId="1532911020">
    <w:abstractNumId w:val="19"/>
  </w:num>
  <w:num w:numId="30" w16cid:durableId="1517305124">
    <w:abstractNumId w:val="9"/>
  </w:num>
  <w:num w:numId="31" w16cid:durableId="2068645557">
    <w:abstractNumId w:val="29"/>
  </w:num>
  <w:num w:numId="32" w16cid:durableId="1271743067">
    <w:abstractNumId w:val="23"/>
  </w:num>
  <w:num w:numId="33" w16cid:durableId="206648760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U0MDQ0MTc3MDIxNTRT0lEKTi0uzszPAykwrAUA8aX8PywAAAA="/>
  </w:docVars>
  <w:rsids>
    <w:rsidRoot w:val="00BF3D2F"/>
    <w:rsid w:val="00006275"/>
    <w:rsid w:val="0003578D"/>
    <w:rsid w:val="0004471A"/>
    <w:rsid w:val="00051977"/>
    <w:rsid w:val="000567E2"/>
    <w:rsid w:val="000627CE"/>
    <w:rsid w:val="00085F66"/>
    <w:rsid w:val="00086E56"/>
    <w:rsid w:val="00091A8A"/>
    <w:rsid w:val="0009279B"/>
    <w:rsid w:val="00093E7A"/>
    <w:rsid w:val="000952E1"/>
    <w:rsid w:val="000A1EE2"/>
    <w:rsid w:val="000A69BA"/>
    <w:rsid w:val="000B35C9"/>
    <w:rsid w:val="000C20C6"/>
    <w:rsid w:val="000C4432"/>
    <w:rsid w:val="000E2C7C"/>
    <w:rsid w:val="000E3E99"/>
    <w:rsid w:val="000F13D0"/>
    <w:rsid w:val="000F280B"/>
    <w:rsid w:val="000F70B6"/>
    <w:rsid w:val="00105D89"/>
    <w:rsid w:val="001060E1"/>
    <w:rsid w:val="00107452"/>
    <w:rsid w:val="001152BF"/>
    <w:rsid w:val="0012187A"/>
    <w:rsid w:val="00121F75"/>
    <w:rsid w:val="00133170"/>
    <w:rsid w:val="00133FA6"/>
    <w:rsid w:val="001343BA"/>
    <w:rsid w:val="00142AF9"/>
    <w:rsid w:val="00156AA8"/>
    <w:rsid w:val="00157167"/>
    <w:rsid w:val="0016777C"/>
    <w:rsid w:val="00170885"/>
    <w:rsid w:val="00171573"/>
    <w:rsid w:val="00172A8A"/>
    <w:rsid w:val="00186D52"/>
    <w:rsid w:val="001910DE"/>
    <w:rsid w:val="00196841"/>
    <w:rsid w:val="001A2AF4"/>
    <w:rsid w:val="001C6811"/>
    <w:rsid w:val="001E5E4C"/>
    <w:rsid w:val="001F5571"/>
    <w:rsid w:val="001F6A80"/>
    <w:rsid w:val="00207E4F"/>
    <w:rsid w:val="002126F0"/>
    <w:rsid w:val="00225EF5"/>
    <w:rsid w:val="0022796A"/>
    <w:rsid w:val="002335AD"/>
    <w:rsid w:val="002460D8"/>
    <w:rsid w:val="00246261"/>
    <w:rsid w:val="00252DDD"/>
    <w:rsid w:val="002538D2"/>
    <w:rsid w:val="002546E9"/>
    <w:rsid w:val="002558AD"/>
    <w:rsid w:val="002610A8"/>
    <w:rsid w:val="00263709"/>
    <w:rsid w:val="00267F71"/>
    <w:rsid w:val="00270D62"/>
    <w:rsid w:val="002834AE"/>
    <w:rsid w:val="00285F0F"/>
    <w:rsid w:val="00287275"/>
    <w:rsid w:val="00287601"/>
    <w:rsid w:val="002877A7"/>
    <w:rsid w:val="0029296E"/>
    <w:rsid w:val="0029695D"/>
    <w:rsid w:val="002A6BEB"/>
    <w:rsid w:val="002A7E03"/>
    <w:rsid w:val="002B082D"/>
    <w:rsid w:val="002B0F72"/>
    <w:rsid w:val="002B1BA6"/>
    <w:rsid w:val="002C1067"/>
    <w:rsid w:val="002D4655"/>
    <w:rsid w:val="002D490A"/>
    <w:rsid w:val="002D7993"/>
    <w:rsid w:val="002E0959"/>
    <w:rsid w:val="002E0ABC"/>
    <w:rsid w:val="002E0AC7"/>
    <w:rsid w:val="002E27D5"/>
    <w:rsid w:val="002E4F9E"/>
    <w:rsid w:val="003066AD"/>
    <w:rsid w:val="00307F15"/>
    <w:rsid w:val="003176E3"/>
    <w:rsid w:val="00317748"/>
    <w:rsid w:val="003210C7"/>
    <w:rsid w:val="00331957"/>
    <w:rsid w:val="00333455"/>
    <w:rsid w:val="003362E8"/>
    <w:rsid w:val="003366D3"/>
    <w:rsid w:val="00337075"/>
    <w:rsid w:val="003400C9"/>
    <w:rsid w:val="0034320F"/>
    <w:rsid w:val="003506E3"/>
    <w:rsid w:val="00350D7B"/>
    <w:rsid w:val="00357A5F"/>
    <w:rsid w:val="00366CB0"/>
    <w:rsid w:val="00371C01"/>
    <w:rsid w:val="00373267"/>
    <w:rsid w:val="003773C7"/>
    <w:rsid w:val="00386195"/>
    <w:rsid w:val="003861E8"/>
    <w:rsid w:val="003864CA"/>
    <w:rsid w:val="00391865"/>
    <w:rsid w:val="00392552"/>
    <w:rsid w:val="00394A39"/>
    <w:rsid w:val="00397081"/>
    <w:rsid w:val="003976D4"/>
    <w:rsid w:val="003A1AB4"/>
    <w:rsid w:val="003A5177"/>
    <w:rsid w:val="003B28FC"/>
    <w:rsid w:val="003B327A"/>
    <w:rsid w:val="003B57FE"/>
    <w:rsid w:val="003B74EE"/>
    <w:rsid w:val="003C2979"/>
    <w:rsid w:val="003C49EC"/>
    <w:rsid w:val="003D4857"/>
    <w:rsid w:val="003E3D5D"/>
    <w:rsid w:val="003E435A"/>
    <w:rsid w:val="003F67D9"/>
    <w:rsid w:val="00403F0D"/>
    <w:rsid w:val="00413A30"/>
    <w:rsid w:val="00413A51"/>
    <w:rsid w:val="00414334"/>
    <w:rsid w:val="004173D9"/>
    <w:rsid w:val="00427A25"/>
    <w:rsid w:val="00430BEE"/>
    <w:rsid w:val="0043151D"/>
    <w:rsid w:val="00434E31"/>
    <w:rsid w:val="00442747"/>
    <w:rsid w:val="00442A1F"/>
    <w:rsid w:val="00444454"/>
    <w:rsid w:val="0045045A"/>
    <w:rsid w:val="00452A33"/>
    <w:rsid w:val="0046089A"/>
    <w:rsid w:val="0046170E"/>
    <w:rsid w:val="004763A6"/>
    <w:rsid w:val="00482F56"/>
    <w:rsid w:val="0048347B"/>
    <w:rsid w:val="00483D85"/>
    <w:rsid w:val="004850B6"/>
    <w:rsid w:val="004855EF"/>
    <w:rsid w:val="004905EE"/>
    <w:rsid w:val="00490DB8"/>
    <w:rsid w:val="004A3477"/>
    <w:rsid w:val="004A4EAF"/>
    <w:rsid w:val="004B1D14"/>
    <w:rsid w:val="004B4F4C"/>
    <w:rsid w:val="004B6E5D"/>
    <w:rsid w:val="004C1E6C"/>
    <w:rsid w:val="004C33A5"/>
    <w:rsid w:val="004C57CD"/>
    <w:rsid w:val="004C5C3F"/>
    <w:rsid w:val="004D0A90"/>
    <w:rsid w:val="004D52A2"/>
    <w:rsid w:val="004E496B"/>
    <w:rsid w:val="004E52F7"/>
    <w:rsid w:val="004E7458"/>
    <w:rsid w:val="004E783B"/>
    <w:rsid w:val="004F29DB"/>
    <w:rsid w:val="004F64EC"/>
    <w:rsid w:val="004F6EDD"/>
    <w:rsid w:val="004F7B6B"/>
    <w:rsid w:val="005063DF"/>
    <w:rsid w:val="00513BB3"/>
    <w:rsid w:val="00515766"/>
    <w:rsid w:val="00521C5E"/>
    <w:rsid w:val="00532289"/>
    <w:rsid w:val="0053294A"/>
    <w:rsid w:val="005400AE"/>
    <w:rsid w:val="00542601"/>
    <w:rsid w:val="0054272A"/>
    <w:rsid w:val="00546D91"/>
    <w:rsid w:val="00551D83"/>
    <w:rsid w:val="00553E23"/>
    <w:rsid w:val="005614E0"/>
    <w:rsid w:val="0056316E"/>
    <w:rsid w:val="00564D90"/>
    <w:rsid w:val="00573561"/>
    <w:rsid w:val="00574E13"/>
    <w:rsid w:val="00575595"/>
    <w:rsid w:val="00581CFC"/>
    <w:rsid w:val="00582498"/>
    <w:rsid w:val="00582EFD"/>
    <w:rsid w:val="00587CB7"/>
    <w:rsid w:val="00590065"/>
    <w:rsid w:val="00590234"/>
    <w:rsid w:val="00593326"/>
    <w:rsid w:val="0059573B"/>
    <w:rsid w:val="005A2BC6"/>
    <w:rsid w:val="005A2F6F"/>
    <w:rsid w:val="005A6098"/>
    <w:rsid w:val="005A6565"/>
    <w:rsid w:val="005B089E"/>
    <w:rsid w:val="005B2D75"/>
    <w:rsid w:val="005B508E"/>
    <w:rsid w:val="005C40DC"/>
    <w:rsid w:val="005C4C4F"/>
    <w:rsid w:val="005C7FB2"/>
    <w:rsid w:val="005D040D"/>
    <w:rsid w:val="005D2025"/>
    <w:rsid w:val="005D2D49"/>
    <w:rsid w:val="005E11FF"/>
    <w:rsid w:val="005E425E"/>
    <w:rsid w:val="005E55E4"/>
    <w:rsid w:val="005F350C"/>
    <w:rsid w:val="006000E7"/>
    <w:rsid w:val="00603B43"/>
    <w:rsid w:val="00604DD9"/>
    <w:rsid w:val="006060E8"/>
    <w:rsid w:val="00607C66"/>
    <w:rsid w:val="00611AE0"/>
    <w:rsid w:val="006137D5"/>
    <w:rsid w:val="00625E19"/>
    <w:rsid w:val="006275BA"/>
    <w:rsid w:val="006311AC"/>
    <w:rsid w:val="006338CC"/>
    <w:rsid w:val="00634512"/>
    <w:rsid w:val="00634EFA"/>
    <w:rsid w:val="00635BF1"/>
    <w:rsid w:val="00635F66"/>
    <w:rsid w:val="006410F6"/>
    <w:rsid w:val="0065046F"/>
    <w:rsid w:val="00663831"/>
    <w:rsid w:val="00664B89"/>
    <w:rsid w:val="006711EE"/>
    <w:rsid w:val="00676312"/>
    <w:rsid w:val="006805A1"/>
    <w:rsid w:val="00691376"/>
    <w:rsid w:val="006971E6"/>
    <w:rsid w:val="0069732E"/>
    <w:rsid w:val="006974A2"/>
    <w:rsid w:val="006A7270"/>
    <w:rsid w:val="006B0EF3"/>
    <w:rsid w:val="006C2451"/>
    <w:rsid w:val="006C3472"/>
    <w:rsid w:val="006C51E8"/>
    <w:rsid w:val="006C526F"/>
    <w:rsid w:val="006D77AA"/>
    <w:rsid w:val="006E48C8"/>
    <w:rsid w:val="006E6092"/>
    <w:rsid w:val="006E75AF"/>
    <w:rsid w:val="006F0711"/>
    <w:rsid w:val="006F0CF5"/>
    <w:rsid w:val="006F1461"/>
    <w:rsid w:val="00702345"/>
    <w:rsid w:val="00704175"/>
    <w:rsid w:val="0070502D"/>
    <w:rsid w:val="007074F0"/>
    <w:rsid w:val="00713DA2"/>
    <w:rsid w:val="00721D67"/>
    <w:rsid w:val="0072420D"/>
    <w:rsid w:val="007246CB"/>
    <w:rsid w:val="0072524D"/>
    <w:rsid w:val="0073164F"/>
    <w:rsid w:val="007326C0"/>
    <w:rsid w:val="00747737"/>
    <w:rsid w:val="00752C88"/>
    <w:rsid w:val="00755F29"/>
    <w:rsid w:val="00760D7C"/>
    <w:rsid w:val="00772318"/>
    <w:rsid w:val="00775833"/>
    <w:rsid w:val="00776D80"/>
    <w:rsid w:val="00780D0E"/>
    <w:rsid w:val="007837E9"/>
    <w:rsid w:val="00784FE9"/>
    <w:rsid w:val="007923C7"/>
    <w:rsid w:val="007946F0"/>
    <w:rsid w:val="00796506"/>
    <w:rsid w:val="007977E7"/>
    <w:rsid w:val="007B5AD7"/>
    <w:rsid w:val="007B745A"/>
    <w:rsid w:val="007D31FC"/>
    <w:rsid w:val="007D4604"/>
    <w:rsid w:val="007E6A85"/>
    <w:rsid w:val="007F0FA7"/>
    <w:rsid w:val="007F4A40"/>
    <w:rsid w:val="007F59E9"/>
    <w:rsid w:val="007F6D32"/>
    <w:rsid w:val="007F70D6"/>
    <w:rsid w:val="008105AD"/>
    <w:rsid w:val="00820B53"/>
    <w:rsid w:val="0082291F"/>
    <w:rsid w:val="00824F67"/>
    <w:rsid w:val="0082564B"/>
    <w:rsid w:val="0083506A"/>
    <w:rsid w:val="0084210F"/>
    <w:rsid w:val="00844819"/>
    <w:rsid w:val="0084690E"/>
    <w:rsid w:val="008474EC"/>
    <w:rsid w:val="0086224B"/>
    <w:rsid w:val="008623EE"/>
    <w:rsid w:val="008644BE"/>
    <w:rsid w:val="00865258"/>
    <w:rsid w:val="008719C5"/>
    <w:rsid w:val="00872582"/>
    <w:rsid w:val="00882366"/>
    <w:rsid w:val="008879BC"/>
    <w:rsid w:val="008A1199"/>
    <w:rsid w:val="008A2E74"/>
    <w:rsid w:val="008A37B0"/>
    <w:rsid w:val="008A3E87"/>
    <w:rsid w:val="008A3FBA"/>
    <w:rsid w:val="008A4A40"/>
    <w:rsid w:val="008B6BB3"/>
    <w:rsid w:val="008C2586"/>
    <w:rsid w:val="008C2806"/>
    <w:rsid w:val="008C468C"/>
    <w:rsid w:val="008C7572"/>
    <w:rsid w:val="008D5F72"/>
    <w:rsid w:val="008F18AF"/>
    <w:rsid w:val="008F2988"/>
    <w:rsid w:val="008F77A3"/>
    <w:rsid w:val="008F7F71"/>
    <w:rsid w:val="00900638"/>
    <w:rsid w:val="00904498"/>
    <w:rsid w:val="0090495B"/>
    <w:rsid w:val="00913381"/>
    <w:rsid w:val="0091583B"/>
    <w:rsid w:val="00920DE6"/>
    <w:rsid w:val="00921FE9"/>
    <w:rsid w:val="00922613"/>
    <w:rsid w:val="009250F0"/>
    <w:rsid w:val="00934CC0"/>
    <w:rsid w:val="00940FC0"/>
    <w:rsid w:val="009419C0"/>
    <w:rsid w:val="00943213"/>
    <w:rsid w:val="009545FB"/>
    <w:rsid w:val="00961374"/>
    <w:rsid w:val="00962D9B"/>
    <w:rsid w:val="00963114"/>
    <w:rsid w:val="009649E8"/>
    <w:rsid w:val="009665DB"/>
    <w:rsid w:val="00966FA2"/>
    <w:rsid w:val="0096720B"/>
    <w:rsid w:val="00967E44"/>
    <w:rsid w:val="00971C10"/>
    <w:rsid w:val="00982381"/>
    <w:rsid w:val="00983326"/>
    <w:rsid w:val="00987715"/>
    <w:rsid w:val="009943AB"/>
    <w:rsid w:val="00995B5D"/>
    <w:rsid w:val="00995F07"/>
    <w:rsid w:val="009A0C15"/>
    <w:rsid w:val="009A44DE"/>
    <w:rsid w:val="009A4A10"/>
    <w:rsid w:val="009A4EDE"/>
    <w:rsid w:val="009A7022"/>
    <w:rsid w:val="009B4C37"/>
    <w:rsid w:val="009B70F1"/>
    <w:rsid w:val="009C0C57"/>
    <w:rsid w:val="009C0C6A"/>
    <w:rsid w:val="009C23DB"/>
    <w:rsid w:val="009C3611"/>
    <w:rsid w:val="009D2F81"/>
    <w:rsid w:val="009D47F2"/>
    <w:rsid w:val="009E0530"/>
    <w:rsid w:val="009E35DD"/>
    <w:rsid w:val="009E4A22"/>
    <w:rsid w:val="009F2768"/>
    <w:rsid w:val="009F65C4"/>
    <w:rsid w:val="00A03DB5"/>
    <w:rsid w:val="00A03E6A"/>
    <w:rsid w:val="00A074B1"/>
    <w:rsid w:val="00A20648"/>
    <w:rsid w:val="00A21BE5"/>
    <w:rsid w:val="00A24777"/>
    <w:rsid w:val="00A330BA"/>
    <w:rsid w:val="00A34E07"/>
    <w:rsid w:val="00A40B6F"/>
    <w:rsid w:val="00A44E46"/>
    <w:rsid w:val="00A53795"/>
    <w:rsid w:val="00A55ECA"/>
    <w:rsid w:val="00A62921"/>
    <w:rsid w:val="00A63BDC"/>
    <w:rsid w:val="00A745C6"/>
    <w:rsid w:val="00A75D3F"/>
    <w:rsid w:val="00A8076C"/>
    <w:rsid w:val="00A909BE"/>
    <w:rsid w:val="00A91BE6"/>
    <w:rsid w:val="00A94A85"/>
    <w:rsid w:val="00A95450"/>
    <w:rsid w:val="00A97B37"/>
    <w:rsid w:val="00AA293E"/>
    <w:rsid w:val="00AA4295"/>
    <w:rsid w:val="00AA6102"/>
    <w:rsid w:val="00AA665C"/>
    <w:rsid w:val="00AA784D"/>
    <w:rsid w:val="00AB1B06"/>
    <w:rsid w:val="00AB57D8"/>
    <w:rsid w:val="00AB6C08"/>
    <w:rsid w:val="00AC64EE"/>
    <w:rsid w:val="00AD1F29"/>
    <w:rsid w:val="00AD2BC2"/>
    <w:rsid w:val="00AD5BFD"/>
    <w:rsid w:val="00AE719C"/>
    <w:rsid w:val="00AF03F1"/>
    <w:rsid w:val="00AF50AC"/>
    <w:rsid w:val="00B00F74"/>
    <w:rsid w:val="00B11B49"/>
    <w:rsid w:val="00B15760"/>
    <w:rsid w:val="00B33CE2"/>
    <w:rsid w:val="00B348D8"/>
    <w:rsid w:val="00B3634A"/>
    <w:rsid w:val="00B42242"/>
    <w:rsid w:val="00B45253"/>
    <w:rsid w:val="00B46134"/>
    <w:rsid w:val="00B50525"/>
    <w:rsid w:val="00B52774"/>
    <w:rsid w:val="00B57EBB"/>
    <w:rsid w:val="00B66630"/>
    <w:rsid w:val="00B70604"/>
    <w:rsid w:val="00B70BBD"/>
    <w:rsid w:val="00B806B9"/>
    <w:rsid w:val="00B8769C"/>
    <w:rsid w:val="00B87A54"/>
    <w:rsid w:val="00B92E57"/>
    <w:rsid w:val="00B955B5"/>
    <w:rsid w:val="00BA30FD"/>
    <w:rsid w:val="00BA35CD"/>
    <w:rsid w:val="00BA4D30"/>
    <w:rsid w:val="00BA4FE4"/>
    <w:rsid w:val="00BB1239"/>
    <w:rsid w:val="00BB71A2"/>
    <w:rsid w:val="00BC15C7"/>
    <w:rsid w:val="00BC66D8"/>
    <w:rsid w:val="00BD1CA7"/>
    <w:rsid w:val="00BD2F64"/>
    <w:rsid w:val="00BD425A"/>
    <w:rsid w:val="00BD4A12"/>
    <w:rsid w:val="00BD7DCB"/>
    <w:rsid w:val="00BE5A9F"/>
    <w:rsid w:val="00BE7CD8"/>
    <w:rsid w:val="00BF089F"/>
    <w:rsid w:val="00BF18C7"/>
    <w:rsid w:val="00BF1FFF"/>
    <w:rsid w:val="00BF3D2F"/>
    <w:rsid w:val="00C004C1"/>
    <w:rsid w:val="00C0189F"/>
    <w:rsid w:val="00C05937"/>
    <w:rsid w:val="00C059E7"/>
    <w:rsid w:val="00C1403C"/>
    <w:rsid w:val="00C175C8"/>
    <w:rsid w:val="00C21D6A"/>
    <w:rsid w:val="00C26E98"/>
    <w:rsid w:val="00C30B08"/>
    <w:rsid w:val="00C3312A"/>
    <w:rsid w:val="00C360FF"/>
    <w:rsid w:val="00C370A3"/>
    <w:rsid w:val="00C43232"/>
    <w:rsid w:val="00C439FB"/>
    <w:rsid w:val="00C4468A"/>
    <w:rsid w:val="00C46E96"/>
    <w:rsid w:val="00C475AD"/>
    <w:rsid w:val="00C524E4"/>
    <w:rsid w:val="00C554BC"/>
    <w:rsid w:val="00C56438"/>
    <w:rsid w:val="00C56746"/>
    <w:rsid w:val="00C56CE0"/>
    <w:rsid w:val="00C6276E"/>
    <w:rsid w:val="00C63C67"/>
    <w:rsid w:val="00C66B1D"/>
    <w:rsid w:val="00C66DF2"/>
    <w:rsid w:val="00C74E1B"/>
    <w:rsid w:val="00C75F83"/>
    <w:rsid w:val="00C82C77"/>
    <w:rsid w:val="00C9530C"/>
    <w:rsid w:val="00C95640"/>
    <w:rsid w:val="00CA4E5E"/>
    <w:rsid w:val="00CA6BFC"/>
    <w:rsid w:val="00CB30FC"/>
    <w:rsid w:val="00CB514B"/>
    <w:rsid w:val="00CB6BF0"/>
    <w:rsid w:val="00CB7B00"/>
    <w:rsid w:val="00CC00F5"/>
    <w:rsid w:val="00CC3230"/>
    <w:rsid w:val="00CC3344"/>
    <w:rsid w:val="00CC5010"/>
    <w:rsid w:val="00CC5409"/>
    <w:rsid w:val="00CD29DB"/>
    <w:rsid w:val="00CD2D0E"/>
    <w:rsid w:val="00CD6C5A"/>
    <w:rsid w:val="00CE099D"/>
    <w:rsid w:val="00CE1F43"/>
    <w:rsid w:val="00CE58DD"/>
    <w:rsid w:val="00CE6A15"/>
    <w:rsid w:val="00D024BD"/>
    <w:rsid w:val="00D0312B"/>
    <w:rsid w:val="00D0711E"/>
    <w:rsid w:val="00D13DBA"/>
    <w:rsid w:val="00D22422"/>
    <w:rsid w:val="00D24081"/>
    <w:rsid w:val="00D307B4"/>
    <w:rsid w:val="00D30D92"/>
    <w:rsid w:val="00D35630"/>
    <w:rsid w:val="00D40F02"/>
    <w:rsid w:val="00D42345"/>
    <w:rsid w:val="00D433F3"/>
    <w:rsid w:val="00D43625"/>
    <w:rsid w:val="00D44DC2"/>
    <w:rsid w:val="00D476A2"/>
    <w:rsid w:val="00D53166"/>
    <w:rsid w:val="00D54EDA"/>
    <w:rsid w:val="00D5691A"/>
    <w:rsid w:val="00D571B5"/>
    <w:rsid w:val="00D57362"/>
    <w:rsid w:val="00D64F78"/>
    <w:rsid w:val="00D6607A"/>
    <w:rsid w:val="00D71376"/>
    <w:rsid w:val="00D73A27"/>
    <w:rsid w:val="00D779E7"/>
    <w:rsid w:val="00D94E1D"/>
    <w:rsid w:val="00D97532"/>
    <w:rsid w:val="00DA5AD9"/>
    <w:rsid w:val="00DB42C1"/>
    <w:rsid w:val="00DB5626"/>
    <w:rsid w:val="00DD5FC7"/>
    <w:rsid w:val="00DD6245"/>
    <w:rsid w:val="00DE1BCE"/>
    <w:rsid w:val="00DE3D2C"/>
    <w:rsid w:val="00DE5439"/>
    <w:rsid w:val="00DE66AA"/>
    <w:rsid w:val="00DE797B"/>
    <w:rsid w:val="00E02098"/>
    <w:rsid w:val="00E03F90"/>
    <w:rsid w:val="00E11BE5"/>
    <w:rsid w:val="00E132EE"/>
    <w:rsid w:val="00E15B1F"/>
    <w:rsid w:val="00E15F91"/>
    <w:rsid w:val="00E3507D"/>
    <w:rsid w:val="00E356F4"/>
    <w:rsid w:val="00E40F34"/>
    <w:rsid w:val="00E425D9"/>
    <w:rsid w:val="00E43370"/>
    <w:rsid w:val="00E446D5"/>
    <w:rsid w:val="00E450CD"/>
    <w:rsid w:val="00E46407"/>
    <w:rsid w:val="00E50B20"/>
    <w:rsid w:val="00E52B11"/>
    <w:rsid w:val="00E563A4"/>
    <w:rsid w:val="00E574D5"/>
    <w:rsid w:val="00E60342"/>
    <w:rsid w:val="00E62B41"/>
    <w:rsid w:val="00E67616"/>
    <w:rsid w:val="00E7089C"/>
    <w:rsid w:val="00E730B8"/>
    <w:rsid w:val="00E75770"/>
    <w:rsid w:val="00E81E9B"/>
    <w:rsid w:val="00E82D85"/>
    <w:rsid w:val="00E83A92"/>
    <w:rsid w:val="00E84F54"/>
    <w:rsid w:val="00E85327"/>
    <w:rsid w:val="00E86E69"/>
    <w:rsid w:val="00E90157"/>
    <w:rsid w:val="00E979C7"/>
    <w:rsid w:val="00E97F20"/>
    <w:rsid w:val="00EA0BDF"/>
    <w:rsid w:val="00EA7B55"/>
    <w:rsid w:val="00EB1C9A"/>
    <w:rsid w:val="00EC181A"/>
    <w:rsid w:val="00EC297A"/>
    <w:rsid w:val="00ED2F5C"/>
    <w:rsid w:val="00ED3DC9"/>
    <w:rsid w:val="00ED65BC"/>
    <w:rsid w:val="00EE15DF"/>
    <w:rsid w:val="00EE304A"/>
    <w:rsid w:val="00EE6694"/>
    <w:rsid w:val="00EF0546"/>
    <w:rsid w:val="00EF44E3"/>
    <w:rsid w:val="00F10D8C"/>
    <w:rsid w:val="00F12D62"/>
    <w:rsid w:val="00F135C8"/>
    <w:rsid w:val="00F2434B"/>
    <w:rsid w:val="00F31C91"/>
    <w:rsid w:val="00F32875"/>
    <w:rsid w:val="00F41F65"/>
    <w:rsid w:val="00F51FC5"/>
    <w:rsid w:val="00F52DE6"/>
    <w:rsid w:val="00F52E11"/>
    <w:rsid w:val="00F544E9"/>
    <w:rsid w:val="00F62BE3"/>
    <w:rsid w:val="00F67FBA"/>
    <w:rsid w:val="00F71D01"/>
    <w:rsid w:val="00F810A6"/>
    <w:rsid w:val="00F819F5"/>
    <w:rsid w:val="00F842CC"/>
    <w:rsid w:val="00F873D9"/>
    <w:rsid w:val="00FB2611"/>
    <w:rsid w:val="00FB7881"/>
    <w:rsid w:val="00FC20AF"/>
    <w:rsid w:val="00FC7057"/>
    <w:rsid w:val="00FC79B8"/>
    <w:rsid w:val="00FD062B"/>
    <w:rsid w:val="00FD7452"/>
    <w:rsid w:val="00FE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ABC52BB"/>
  <w15:docId w15:val="{0D67FCEC-7A20-49CD-99C8-EBB10F6A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tham Rounded Book" w:eastAsiaTheme="minorHAnsi" w:hAnsi="Gotham Rounded Book" w:cstheme="minorBidi"/>
        <w:sz w:val="18"/>
        <w:szCs w:val="18"/>
        <w:lang w:val="da-DK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2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 w:unhideWhenUsed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2" w:unhideWhenUsed="1" w:qFormat="1"/>
    <w:lsdException w:name="List Number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nhideWhenUsed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uiPriority="4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A94A85"/>
    <w:pPr>
      <w:widowControl w:val="0"/>
      <w:suppressAutoHyphens/>
      <w:spacing w:line="240" w:lineRule="auto"/>
    </w:pPr>
    <w:rPr>
      <w:rFonts w:ascii="Liberation Serif;Times New Roma" w:eastAsia="Droid Sans Fallback" w:hAnsi="Liberation Serif;Times New Roma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uiPriority w:val="1"/>
    <w:qFormat/>
    <w:rsid w:val="000627CE"/>
    <w:pPr>
      <w:keepNext/>
      <w:keepLines/>
      <w:widowControl/>
      <w:suppressAutoHyphens w:val="0"/>
      <w:spacing w:before="520" w:after="260" w:line="300" w:lineRule="atLeast"/>
      <w:contextualSpacing/>
      <w:outlineLvl w:val="0"/>
    </w:pPr>
    <w:rPr>
      <w:rFonts w:asciiTheme="majorHAnsi" w:eastAsiaTheme="majorEastAsia" w:hAnsiTheme="majorHAnsi" w:cstheme="majorBidi"/>
      <w:b/>
      <w:bCs/>
      <w:color w:val="00489F" w:themeColor="text2"/>
      <w:sz w:val="32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1"/>
    <w:qFormat/>
    <w:rsid w:val="000627CE"/>
    <w:pPr>
      <w:keepNext/>
      <w:keepLines/>
      <w:widowControl/>
      <w:suppressAutoHyphens w:val="0"/>
      <w:spacing w:before="260" w:line="360" w:lineRule="auto"/>
      <w:contextualSpacing/>
      <w:outlineLvl w:val="1"/>
    </w:pPr>
    <w:rPr>
      <w:rFonts w:ascii="Roboto" w:eastAsiaTheme="majorEastAsia" w:hAnsi="Roboto" w:cstheme="majorBidi"/>
      <w:b/>
      <w:bCs/>
      <w:color w:val="00489F" w:themeColor="text2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1"/>
    <w:qFormat/>
    <w:rsid w:val="004B6E5D"/>
    <w:pPr>
      <w:keepNext/>
      <w:keepLines/>
      <w:widowControl/>
      <w:suppressAutoHyphens w:val="0"/>
      <w:spacing w:before="260" w:line="360" w:lineRule="auto"/>
      <w:outlineLvl w:val="2"/>
    </w:pPr>
    <w:rPr>
      <w:rFonts w:ascii="Roboto" w:eastAsiaTheme="majorEastAsia" w:hAnsi="Roboto" w:cstheme="majorBidi"/>
      <w:b/>
      <w:bCs/>
      <w:color w:val="auto"/>
      <w:sz w:val="22"/>
      <w:szCs w:val="18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1"/>
    <w:semiHidden/>
    <w:qFormat/>
    <w:rsid w:val="0048347B"/>
    <w:pPr>
      <w:keepNext/>
      <w:keepLines/>
      <w:widowControl/>
      <w:suppressAutoHyphens w:val="0"/>
      <w:spacing w:before="260" w:line="360" w:lineRule="auto"/>
      <w:outlineLvl w:val="3"/>
    </w:pPr>
    <w:rPr>
      <w:rFonts w:ascii="Roboto" w:eastAsiaTheme="majorEastAsia" w:hAnsi="Roboto" w:cstheme="majorBidi"/>
      <w:b/>
      <w:bCs/>
      <w:iCs/>
      <w:color w:val="2B3B4D" w:themeColor="accent2"/>
      <w:sz w:val="18"/>
      <w:szCs w:val="18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434E31"/>
    <w:pPr>
      <w:keepNext/>
      <w:keepLines/>
      <w:widowControl/>
      <w:suppressAutoHyphens w:val="0"/>
      <w:spacing w:line="360" w:lineRule="auto"/>
      <w:outlineLvl w:val="4"/>
    </w:pPr>
    <w:rPr>
      <w:rFonts w:ascii="Roboto" w:eastAsiaTheme="majorEastAsia" w:hAnsi="Roboto" w:cstheme="majorBidi"/>
      <w:b/>
      <w:color w:val="auto"/>
      <w:sz w:val="20"/>
      <w:szCs w:val="18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434E31"/>
    <w:pPr>
      <w:keepNext/>
      <w:keepLines/>
      <w:widowControl/>
      <w:suppressAutoHyphens w:val="0"/>
      <w:spacing w:line="360" w:lineRule="auto"/>
      <w:outlineLvl w:val="5"/>
    </w:pPr>
    <w:rPr>
      <w:rFonts w:ascii="Roboto" w:eastAsiaTheme="majorEastAsia" w:hAnsi="Roboto" w:cstheme="majorBidi"/>
      <w:b/>
      <w:iCs/>
      <w:color w:val="auto"/>
      <w:sz w:val="20"/>
      <w:szCs w:val="18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434E31"/>
    <w:pPr>
      <w:keepNext/>
      <w:keepLines/>
      <w:widowControl/>
      <w:suppressAutoHyphens w:val="0"/>
      <w:spacing w:line="360" w:lineRule="auto"/>
      <w:outlineLvl w:val="6"/>
    </w:pPr>
    <w:rPr>
      <w:rFonts w:ascii="Roboto" w:eastAsiaTheme="majorEastAsia" w:hAnsi="Roboto" w:cstheme="majorBidi"/>
      <w:b/>
      <w:iCs/>
      <w:color w:val="auto"/>
      <w:sz w:val="20"/>
      <w:szCs w:val="18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434E31"/>
    <w:pPr>
      <w:keepNext/>
      <w:keepLines/>
      <w:widowControl/>
      <w:suppressAutoHyphens w:val="0"/>
      <w:spacing w:line="360" w:lineRule="auto"/>
      <w:outlineLvl w:val="7"/>
    </w:pPr>
    <w:rPr>
      <w:rFonts w:ascii="Roboto" w:eastAsiaTheme="majorEastAsia" w:hAnsi="Roboto" w:cstheme="majorBidi"/>
      <w:color w:val="auto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434E31"/>
    <w:pPr>
      <w:keepNext/>
      <w:keepLines/>
      <w:widowControl/>
      <w:suppressAutoHyphens w:val="0"/>
      <w:spacing w:line="360" w:lineRule="auto"/>
      <w:outlineLvl w:val="8"/>
    </w:pPr>
    <w:rPr>
      <w:rFonts w:ascii="Roboto" w:eastAsiaTheme="majorEastAsia" w:hAnsi="Roboto" w:cstheme="majorBidi"/>
      <w:iCs/>
      <w:color w:val="auto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627CE"/>
    <w:rPr>
      <w:rFonts w:asciiTheme="majorHAnsi" w:eastAsiaTheme="majorEastAsia" w:hAnsiTheme="majorHAnsi" w:cstheme="majorBidi"/>
      <w:b/>
      <w:bCs/>
      <w:color w:val="00489F" w:themeColor="text2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0627CE"/>
    <w:rPr>
      <w:rFonts w:ascii="Roboto" w:eastAsiaTheme="majorEastAsia" w:hAnsi="Roboto" w:cstheme="majorBidi"/>
      <w:b/>
      <w:bCs/>
      <w:color w:val="00489F" w:themeColor="text2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4B6E5D"/>
    <w:rPr>
      <w:rFonts w:ascii="Roboto" w:eastAsiaTheme="majorEastAsia" w:hAnsi="Roboto" w:cstheme="majorBidi"/>
      <w:b/>
      <w:bCs/>
      <w:sz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A20648"/>
    <w:rPr>
      <w:rFonts w:ascii="Roboto" w:eastAsiaTheme="majorEastAsia" w:hAnsi="Roboto" w:cstheme="majorBidi"/>
      <w:b/>
      <w:bCs/>
      <w:iCs/>
      <w:color w:val="2B3B4D" w:themeColor="accent2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40F02"/>
    <w:rPr>
      <w:rFonts w:ascii="Roboto" w:eastAsiaTheme="majorEastAsia" w:hAnsi="Roboto" w:cstheme="majorBidi"/>
      <w:b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40F02"/>
    <w:rPr>
      <w:rFonts w:ascii="Roboto" w:eastAsiaTheme="majorEastAsia" w:hAnsi="Roboto" w:cstheme="majorBidi"/>
      <w:b/>
      <w:iCs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40F02"/>
    <w:rPr>
      <w:rFonts w:ascii="Roboto" w:eastAsiaTheme="majorEastAsia" w:hAnsi="Roboto" w:cstheme="majorBidi"/>
      <w:b/>
      <w:iCs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40F02"/>
    <w:rPr>
      <w:rFonts w:ascii="Roboto" w:eastAsiaTheme="majorEastAsia" w:hAnsi="Roboto" w:cstheme="majorBidi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40F02"/>
    <w:rPr>
      <w:rFonts w:ascii="Roboto" w:eastAsiaTheme="majorEastAsia" w:hAnsi="Roboto" w:cstheme="majorBidi"/>
      <w:iCs/>
      <w:sz w:val="20"/>
      <w:szCs w:val="20"/>
      <w:lang w:val="en-US"/>
    </w:rPr>
  </w:style>
  <w:style w:type="paragraph" w:styleId="ListParagraph">
    <w:name w:val="List Paragraph"/>
    <w:basedOn w:val="Normal"/>
    <w:uiPriority w:val="34"/>
    <w:semiHidden/>
    <w:qFormat/>
    <w:rsid w:val="00434E31"/>
    <w:pPr>
      <w:widowControl/>
      <w:suppressAutoHyphens w:val="0"/>
      <w:spacing w:line="360" w:lineRule="auto"/>
      <w:ind w:left="720"/>
    </w:pPr>
    <w:rPr>
      <w:rFonts w:ascii="Roboto" w:eastAsiaTheme="minorHAnsi" w:hAnsi="Roboto" w:cstheme="minorBidi"/>
      <w:color w:val="auto"/>
      <w:sz w:val="20"/>
      <w:szCs w:val="18"/>
      <w:lang w:eastAsia="en-US" w:bidi="ar-SA"/>
    </w:rPr>
  </w:style>
  <w:style w:type="paragraph" w:styleId="Title">
    <w:name w:val="Title"/>
    <w:basedOn w:val="Normal"/>
    <w:next w:val="Normal"/>
    <w:link w:val="TitleChar"/>
    <w:qFormat/>
    <w:rsid w:val="000627CE"/>
    <w:pPr>
      <w:widowControl/>
      <w:suppressAutoHyphens w:val="0"/>
      <w:spacing w:before="520" w:after="520"/>
    </w:pPr>
    <w:rPr>
      <w:rFonts w:asciiTheme="majorHAnsi" w:eastAsiaTheme="majorEastAsia" w:hAnsiTheme="majorHAnsi" w:cstheme="majorBidi"/>
      <w:b/>
      <w:color w:val="2B3B4D" w:themeColor="accent2"/>
      <w:sz w:val="44"/>
      <w:szCs w:val="52"/>
      <w:lang w:eastAsia="en-US" w:bidi="ar-SA"/>
    </w:rPr>
  </w:style>
  <w:style w:type="character" w:customStyle="1" w:styleId="TitleChar">
    <w:name w:val="Title Char"/>
    <w:basedOn w:val="DefaultParagraphFont"/>
    <w:link w:val="Title"/>
    <w:rsid w:val="000627CE"/>
    <w:rPr>
      <w:rFonts w:asciiTheme="majorHAnsi" w:eastAsiaTheme="majorEastAsia" w:hAnsiTheme="majorHAnsi" w:cstheme="majorBidi"/>
      <w:b/>
      <w:color w:val="2B3B4D" w:themeColor="accent2"/>
      <w:sz w:val="44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434E31"/>
    <w:pPr>
      <w:widowControl/>
      <w:numPr>
        <w:ilvl w:val="1"/>
      </w:numPr>
      <w:suppressAutoHyphens w:val="0"/>
    </w:pPr>
    <w:rPr>
      <w:rFonts w:ascii="Roboto" w:eastAsiaTheme="majorEastAsia" w:hAnsi="Roboto" w:cstheme="majorBidi"/>
      <w:b/>
      <w:iCs/>
      <w:color w:val="808080" w:themeColor="background1" w:themeShade="80"/>
      <w:sz w:val="18"/>
      <w:lang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20648"/>
    <w:rPr>
      <w:rFonts w:ascii="Roboto" w:eastAsiaTheme="majorEastAsia" w:hAnsi="Roboto" w:cstheme="majorBidi"/>
      <w:b/>
      <w:iCs/>
      <w:color w:val="808080" w:themeColor="background1" w:themeShade="80"/>
      <w:szCs w:val="24"/>
      <w:lang w:val="en-US"/>
    </w:rPr>
  </w:style>
  <w:style w:type="character" w:styleId="SubtleEmphasis">
    <w:name w:val="Subtle Emphasis"/>
    <w:basedOn w:val="DefaultParagraphFont"/>
    <w:uiPriority w:val="19"/>
    <w:semiHidden/>
    <w:qFormat/>
    <w:rsid w:val="00434E31"/>
    <w:rPr>
      <w:i/>
      <w:iCs/>
      <w:color w:val="auto"/>
    </w:rPr>
  </w:style>
  <w:style w:type="character" w:styleId="Emphasis">
    <w:name w:val="Emphasis"/>
    <w:basedOn w:val="DefaultParagraphFont"/>
    <w:uiPriority w:val="20"/>
    <w:semiHidden/>
    <w:qFormat/>
    <w:rsid w:val="00434E31"/>
    <w:rPr>
      <w:i/>
      <w:iCs/>
    </w:rPr>
  </w:style>
  <w:style w:type="character" w:styleId="IntenseEmphasis">
    <w:name w:val="Intense Emphasis"/>
    <w:basedOn w:val="DefaultParagraphFont"/>
    <w:uiPriority w:val="21"/>
    <w:semiHidden/>
    <w:qFormat/>
    <w:rsid w:val="00434E31"/>
    <w:rPr>
      <w:b/>
      <w:bCs/>
      <w:i/>
      <w:iCs/>
      <w:color w:val="auto"/>
    </w:rPr>
  </w:style>
  <w:style w:type="character" w:styleId="Strong">
    <w:name w:val="Strong"/>
    <w:basedOn w:val="DefaultParagraphFont"/>
    <w:uiPriority w:val="22"/>
    <w:semiHidden/>
    <w:qFormat/>
    <w:rsid w:val="00434E31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34E31"/>
    <w:pPr>
      <w:widowControl/>
      <w:suppressAutoHyphens w:val="0"/>
      <w:spacing w:before="200" w:after="280" w:line="360" w:lineRule="auto"/>
      <w:ind w:left="936" w:right="936"/>
    </w:pPr>
    <w:rPr>
      <w:rFonts w:ascii="Roboto" w:eastAsiaTheme="minorHAnsi" w:hAnsi="Roboto" w:cstheme="minorBidi"/>
      <w:b/>
      <w:bCs/>
      <w:i/>
      <w:iCs/>
      <w:color w:val="auto"/>
      <w:sz w:val="20"/>
      <w:szCs w:val="18"/>
      <w:lang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34E31"/>
    <w:rPr>
      <w:rFonts w:ascii="Arial" w:hAnsi="Arial"/>
      <w:b/>
      <w:bCs/>
      <w:i/>
      <w:iCs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434E31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semiHidden/>
    <w:qFormat/>
    <w:rsid w:val="00434E31"/>
    <w:rPr>
      <w:b/>
      <w:bCs/>
      <w:smallCaps/>
      <w:color w:val="auto"/>
      <w:spacing w:val="5"/>
      <w:u w:val="single"/>
    </w:rPr>
  </w:style>
  <w:style w:type="paragraph" w:styleId="Caption">
    <w:name w:val="caption"/>
    <w:basedOn w:val="Normal"/>
    <w:next w:val="Normal"/>
    <w:uiPriority w:val="2"/>
    <w:semiHidden/>
    <w:unhideWhenUsed/>
    <w:qFormat/>
    <w:rsid w:val="00434E31"/>
    <w:pPr>
      <w:widowControl/>
      <w:suppressAutoHyphens w:val="0"/>
      <w:spacing w:after="200"/>
    </w:pPr>
    <w:rPr>
      <w:rFonts w:ascii="Roboto" w:eastAsiaTheme="minorHAnsi" w:hAnsi="Roboto" w:cstheme="minorBidi"/>
      <w:b/>
      <w:bCs/>
      <w:color w:val="auto"/>
      <w:sz w:val="20"/>
      <w:szCs w:val="18"/>
      <w:lang w:eastAsia="en-US" w:bidi="ar-SA"/>
    </w:rPr>
  </w:style>
  <w:style w:type="paragraph" w:styleId="TOC1">
    <w:name w:val="toc 1"/>
    <w:basedOn w:val="Normal"/>
    <w:next w:val="Normal"/>
    <w:uiPriority w:val="39"/>
    <w:semiHidden/>
    <w:rsid w:val="00434E31"/>
    <w:pPr>
      <w:widowControl/>
      <w:suppressAutoHyphens w:val="0"/>
      <w:spacing w:line="360" w:lineRule="auto"/>
      <w:ind w:right="567"/>
    </w:pPr>
    <w:rPr>
      <w:rFonts w:ascii="Roboto" w:eastAsiaTheme="minorHAnsi" w:hAnsi="Roboto" w:cstheme="minorBidi"/>
      <w:color w:val="auto"/>
      <w:sz w:val="20"/>
      <w:szCs w:val="18"/>
      <w:lang w:eastAsia="en-US" w:bidi="ar-SA"/>
    </w:rPr>
  </w:style>
  <w:style w:type="paragraph" w:styleId="TOC2">
    <w:name w:val="toc 2"/>
    <w:basedOn w:val="Normal"/>
    <w:next w:val="Normal"/>
    <w:uiPriority w:val="39"/>
    <w:semiHidden/>
    <w:rsid w:val="00434E31"/>
    <w:pPr>
      <w:widowControl/>
      <w:suppressAutoHyphens w:val="0"/>
      <w:spacing w:line="360" w:lineRule="auto"/>
      <w:ind w:right="567"/>
    </w:pPr>
    <w:rPr>
      <w:rFonts w:ascii="Roboto" w:eastAsiaTheme="minorHAnsi" w:hAnsi="Roboto" w:cstheme="minorBidi"/>
      <w:color w:val="auto"/>
      <w:sz w:val="20"/>
      <w:szCs w:val="18"/>
      <w:lang w:eastAsia="en-US" w:bidi="ar-SA"/>
    </w:rPr>
  </w:style>
  <w:style w:type="paragraph" w:styleId="TOC3">
    <w:name w:val="toc 3"/>
    <w:basedOn w:val="Normal"/>
    <w:next w:val="Normal"/>
    <w:uiPriority w:val="39"/>
    <w:semiHidden/>
    <w:rsid w:val="00434E31"/>
    <w:pPr>
      <w:widowControl/>
      <w:suppressAutoHyphens w:val="0"/>
      <w:spacing w:line="360" w:lineRule="auto"/>
      <w:ind w:right="567"/>
    </w:pPr>
    <w:rPr>
      <w:rFonts w:ascii="Roboto" w:eastAsiaTheme="minorHAnsi" w:hAnsi="Roboto" w:cstheme="minorBidi"/>
      <w:color w:val="auto"/>
      <w:sz w:val="20"/>
      <w:szCs w:val="18"/>
      <w:lang w:eastAsia="en-US" w:bidi="ar-SA"/>
    </w:rPr>
  </w:style>
  <w:style w:type="paragraph" w:styleId="TOC4">
    <w:name w:val="toc 4"/>
    <w:basedOn w:val="Normal"/>
    <w:next w:val="Normal"/>
    <w:uiPriority w:val="39"/>
    <w:semiHidden/>
    <w:rsid w:val="00434E31"/>
    <w:pPr>
      <w:widowControl/>
      <w:suppressAutoHyphens w:val="0"/>
      <w:spacing w:line="360" w:lineRule="auto"/>
      <w:ind w:right="567"/>
    </w:pPr>
    <w:rPr>
      <w:rFonts w:ascii="Roboto" w:eastAsiaTheme="minorHAnsi" w:hAnsi="Roboto" w:cstheme="minorBidi"/>
      <w:color w:val="auto"/>
      <w:sz w:val="20"/>
      <w:szCs w:val="18"/>
      <w:lang w:eastAsia="en-US" w:bidi="ar-SA"/>
    </w:rPr>
  </w:style>
  <w:style w:type="paragraph" w:styleId="TOC5">
    <w:name w:val="toc 5"/>
    <w:basedOn w:val="Normal"/>
    <w:next w:val="Normal"/>
    <w:uiPriority w:val="39"/>
    <w:semiHidden/>
    <w:rsid w:val="00434E31"/>
    <w:pPr>
      <w:widowControl/>
      <w:suppressAutoHyphens w:val="0"/>
      <w:spacing w:line="360" w:lineRule="auto"/>
      <w:ind w:right="567"/>
    </w:pPr>
    <w:rPr>
      <w:rFonts w:ascii="Roboto" w:eastAsiaTheme="minorHAnsi" w:hAnsi="Roboto" w:cstheme="minorBidi"/>
      <w:color w:val="auto"/>
      <w:sz w:val="20"/>
      <w:szCs w:val="18"/>
      <w:lang w:eastAsia="en-US" w:bidi="ar-SA"/>
    </w:rPr>
  </w:style>
  <w:style w:type="paragraph" w:styleId="TOC6">
    <w:name w:val="toc 6"/>
    <w:basedOn w:val="Normal"/>
    <w:next w:val="Normal"/>
    <w:uiPriority w:val="39"/>
    <w:semiHidden/>
    <w:rsid w:val="00434E31"/>
    <w:pPr>
      <w:widowControl/>
      <w:suppressAutoHyphens w:val="0"/>
      <w:spacing w:line="360" w:lineRule="auto"/>
      <w:ind w:right="567"/>
    </w:pPr>
    <w:rPr>
      <w:rFonts w:ascii="Roboto" w:eastAsiaTheme="minorHAnsi" w:hAnsi="Roboto" w:cstheme="minorBidi"/>
      <w:color w:val="auto"/>
      <w:sz w:val="20"/>
      <w:szCs w:val="18"/>
      <w:lang w:eastAsia="en-US" w:bidi="ar-SA"/>
    </w:rPr>
  </w:style>
  <w:style w:type="paragraph" w:styleId="TOC7">
    <w:name w:val="toc 7"/>
    <w:basedOn w:val="Normal"/>
    <w:next w:val="Normal"/>
    <w:uiPriority w:val="39"/>
    <w:semiHidden/>
    <w:rsid w:val="00434E31"/>
    <w:pPr>
      <w:widowControl/>
      <w:suppressAutoHyphens w:val="0"/>
      <w:spacing w:line="360" w:lineRule="auto"/>
      <w:ind w:right="567"/>
    </w:pPr>
    <w:rPr>
      <w:rFonts w:ascii="Roboto" w:eastAsiaTheme="minorHAnsi" w:hAnsi="Roboto" w:cstheme="minorBidi"/>
      <w:color w:val="auto"/>
      <w:sz w:val="20"/>
      <w:szCs w:val="18"/>
      <w:lang w:eastAsia="en-US" w:bidi="ar-SA"/>
    </w:rPr>
  </w:style>
  <w:style w:type="paragraph" w:styleId="TOC8">
    <w:name w:val="toc 8"/>
    <w:basedOn w:val="Normal"/>
    <w:next w:val="Normal"/>
    <w:uiPriority w:val="39"/>
    <w:semiHidden/>
    <w:rsid w:val="00434E31"/>
    <w:pPr>
      <w:widowControl/>
      <w:suppressAutoHyphens w:val="0"/>
      <w:spacing w:line="360" w:lineRule="auto"/>
      <w:ind w:right="567"/>
    </w:pPr>
    <w:rPr>
      <w:rFonts w:ascii="Roboto" w:eastAsiaTheme="minorHAnsi" w:hAnsi="Roboto" w:cstheme="minorBidi"/>
      <w:color w:val="auto"/>
      <w:sz w:val="20"/>
      <w:szCs w:val="18"/>
      <w:lang w:eastAsia="en-US" w:bidi="ar-SA"/>
    </w:rPr>
  </w:style>
  <w:style w:type="paragraph" w:styleId="TOC9">
    <w:name w:val="toc 9"/>
    <w:basedOn w:val="Normal"/>
    <w:next w:val="Normal"/>
    <w:uiPriority w:val="39"/>
    <w:semiHidden/>
    <w:rsid w:val="00434E31"/>
    <w:pPr>
      <w:widowControl/>
      <w:suppressAutoHyphens w:val="0"/>
      <w:spacing w:line="360" w:lineRule="auto"/>
      <w:ind w:right="567"/>
    </w:pPr>
    <w:rPr>
      <w:rFonts w:ascii="Roboto" w:eastAsiaTheme="minorHAnsi" w:hAnsi="Roboto" w:cstheme="minorBidi"/>
      <w:color w:val="auto"/>
      <w:sz w:val="20"/>
      <w:szCs w:val="18"/>
      <w:lang w:eastAsia="en-US" w:bidi="ar-SA"/>
    </w:rPr>
  </w:style>
  <w:style w:type="paragraph" w:styleId="TOCHeading">
    <w:name w:val="TOC Heading"/>
    <w:basedOn w:val="Heading1"/>
    <w:next w:val="Normal"/>
    <w:uiPriority w:val="39"/>
    <w:semiHidden/>
    <w:qFormat/>
    <w:rsid w:val="00434E31"/>
    <w:pPr>
      <w:outlineLvl w:val="9"/>
    </w:pPr>
  </w:style>
  <w:style w:type="paragraph" w:styleId="EndnoteText">
    <w:name w:val="endnote text"/>
    <w:basedOn w:val="Normal"/>
    <w:link w:val="EndnoteTextChar"/>
    <w:uiPriority w:val="99"/>
    <w:semiHidden/>
    <w:rsid w:val="00434E31"/>
    <w:pPr>
      <w:widowControl/>
      <w:suppressAutoHyphens w:val="0"/>
    </w:pPr>
    <w:rPr>
      <w:rFonts w:ascii="Roboto" w:eastAsiaTheme="minorHAnsi" w:hAnsi="Roboto" w:cstheme="minorBidi"/>
      <w:color w:val="auto"/>
      <w:sz w:val="16"/>
      <w:szCs w:val="20"/>
      <w:lang w:eastAsia="en-US" w:bidi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0648"/>
    <w:rPr>
      <w:rFonts w:ascii="Roboto" w:hAnsi="Roboto"/>
      <w:sz w:val="16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rsid w:val="00434E31"/>
    <w:pPr>
      <w:widowControl/>
      <w:suppressAutoHyphens w:val="0"/>
    </w:pPr>
    <w:rPr>
      <w:rFonts w:ascii="Roboto" w:eastAsiaTheme="minorHAnsi" w:hAnsi="Roboto" w:cstheme="minorBidi"/>
      <w:color w:val="auto"/>
      <w:sz w:val="16"/>
      <w:szCs w:val="20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0648"/>
    <w:rPr>
      <w:rFonts w:ascii="Roboto" w:hAnsi="Roboto"/>
      <w:sz w:val="16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A34E07"/>
    <w:pPr>
      <w:widowControl/>
      <w:tabs>
        <w:tab w:val="center" w:pos="4819"/>
        <w:tab w:val="right" w:pos="9638"/>
      </w:tabs>
      <w:suppressAutoHyphens w:val="0"/>
    </w:pPr>
    <w:rPr>
      <w:rFonts w:ascii="Roboto" w:eastAsiaTheme="minorHAnsi" w:hAnsi="Roboto" w:cstheme="minorBidi"/>
      <w:color w:val="auto"/>
      <w:sz w:val="14"/>
      <w:szCs w:val="18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20648"/>
    <w:rPr>
      <w:rFonts w:ascii="Roboto" w:hAnsi="Roboto"/>
      <w:sz w:val="14"/>
      <w:lang w:val="en-US"/>
    </w:rPr>
  </w:style>
  <w:style w:type="paragraph" w:styleId="Header">
    <w:name w:val="header"/>
    <w:basedOn w:val="Normal"/>
    <w:link w:val="HeaderChar"/>
    <w:uiPriority w:val="99"/>
    <w:semiHidden/>
    <w:rsid w:val="00434E31"/>
    <w:pPr>
      <w:widowControl/>
      <w:tabs>
        <w:tab w:val="center" w:pos="4819"/>
        <w:tab w:val="right" w:pos="9638"/>
      </w:tabs>
      <w:suppressAutoHyphens w:val="0"/>
    </w:pPr>
    <w:rPr>
      <w:rFonts w:ascii="Roboto" w:eastAsiaTheme="minorHAnsi" w:hAnsi="Roboto" w:cstheme="minorBidi"/>
      <w:color w:val="auto"/>
      <w:sz w:val="20"/>
      <w:szCs w:val="18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20648"/>
    <w:rPr>
      <w:rFonts w:ascii="Roboto" w:hAnsi="Roboto"/>
      <w:sz w:val="20"/>
      <w:lang w:val="en-US"/>
    </w:rPr>
  </w:style>
  <w:style w:type="character" w:styleId="PageNumber">
    <w:name w:val="page number"/>
    <w:basedOn w:val="DefaultParagraphFont"/>
    <w:uiPriority w:val="99"/>
    <w:semiHidden/>
    <w:rsid w:val="00434E31"/>
    <w:rPr>
      <w:sz w:val="16"/>
    </w:rPr>
  </w:style>
  <w:style w:type="paragraph" w:customStyle="1" w:styleId="Template">
    <w:name w:val="Template"/>
    <w:uiPriority w:val="8"/>
    <w:semiHidden/>
    <w:qFormat/>
    <w:rsid w:val="00434E31"/>
    <w:pPr>
      <w:spacing w:line="240" w:lineRule="atLeast"/>
      <w:jc w:val="right"/>
    </w:pPr>
    <w:rPr>
      <w:rFonts w:ascii="Trebuchet MS" w:hAnsi="Trebuchet MS" w:cs="Calibri"/>
      <w:noProof/>
      <w:color w:val="ADAFAF"/>
      <w:sz w:val="20"/>
      <w:lang w:eastAsia="da-DK"/>
    </w:rPr>
  </w:style>
  <w:style w:type="paragraph" w:customStyle="1" w:styleId="Template-Address">
    <w:name w:val="Template - Address"/>
    <w:basedOn w:val="Template"/>
    <w:uiPriority w:val="8"/>
    <w:semiHidden/>
    <w:qFormat/>
    <w:rsid w:val="00434E31"/>
  </w:style>
  <w:style w:type="paragraph" w:styleId="BalloonText">
    <w:name w:val="Balloon Text"/>
    <w:basedOn w:val="Normal"/>
    <w:link w:val="BalloonTextChar"/>
    <w:uiPriority w:val="99"/>
    <w:semiHidden/>
    <w:rsid w:val="00434E31"/>
    <w:pPr>
      <w:widowControl/>
      <w:suppressAutoHyphens w:val="0"/>
    </w:pPr>
    <w:rPr>
      <w:rFonts w:ascii="Roboto" w:eastAsiaTheme="minorHAnsi" w:hAnsi="Roboto" w:cs="Tahoma"/>
      <w:color w:val="auto"/>
      <w:sz w:val="16"/>
      <w:szCs w:val="16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E31"/>
    <w:rPr>
      <w:rFonts w:ascii="Arial" w:hAnsi="Arial" w:cs="Tahoma"/>
      <w:sz w:val="16"/>
      <w:szCs w:val="16"/>
    </w:rPr>
  </w:style>
  <w:style w:type="table" w:styleId="TableGrid">
    <w:name w:val="Table Grid"/>
    <w:aliases w:val="Templafy Table"/>
    <w:basedOn w:val="TableNormal"/>
    <w:uiPriority w:val="99"/>
    <w:rsid w:val="002D490A"/>
    <w:pPr>
      <w:spacing w:line="240" w:lineRule="auto"/>
    </w:pPr>
    <w:tblPr>
      <w:tblStyleRowBandSize w:val="1"/>
      <w:tblBorders>
        <w:top w:val="single" w:sz="2" w:space="0" w:color="00347E"/>
        <w:left w:val="single" w:sz="2" w:space="0" w:color="00347E"/>
        <w:bottom w:val="single" w:sz="2" w:space="0" w:color="00347E"/>
        <w:right w:val="single" w:sz="2" w:space="0" w:color="00347E"/>
        <w:insideH w:val="single" w:sz="2" w:space="0" w:color="00347E"/>
        <w:insideV w:val="single" w:sz="2" w:space="0" w:color="00347E"/>
      </w:tblBorders>
      <w:tblCellMar>
        <w:top w:w="57" w:type="dxa"/>
        <w:left w:w="227" w:type="dxa"/>
      </w:tblCellMar>
    </w:tblPr>
    <w:tcPr>
      <w:vAlign w:val="center"/>
    </w:tcPr>
    <w:tblStylePr w:type="firstRow">
      <w:rPr>
        <w:rFonts w:ascii="Century Gothic Bold" w:hAnsi="Century Gothic Bold"/>
        <w:b/>
        <w:sz w:val="18"/>
      </w:rPr>
      <w:tblPr/>
      <w:tcPr>
        <w:shd w:val="clear" w:color="auto" w:fill="B8D8FF"/>
      </w:tcPr>
    </w:tblStylePr>
    <w:tblStylePr w:type="band1Horz">
      <w:rPr>
        <w:rFonts w:ascii="Roboto" w:hAnsi="Roboto"/>
        <w:b w:val="0"/>
        <w:sz w:val="14"/>
      </w:rPr>
      <w:tblPr/>
      <w:tcPr>
        <w:shd w:val="clear" w:color="auto" w:fill="E6F0FE"/>
      </w:tcPr>
    </w:tblStylePr>
    <w:tblStylePr w:type="band2Horz">
      <w:rPr>
        <w:rFonts w:ascii="Roboto" w:hAnsi="Roboto"/>
        <w:b w:val="0"/>
        <w:sz w:val="14"/>
      </w:rPr>
      <w:tblPr/>
      <w:tcPr>
        <w:shd w:val="clear" w:color="auto" w:fill="F0F5FF"/>
      </w:tcPr>
    </w:tblStylePr>
  </w:style>
  <w:style w:type="paragraph" w:customStyle="1" w:styleId="AdditionalLogos">
    <w:name w:val="Additional Logos"/>
    <w:basedOn w:val="Header"/>
    <w:uiPriority w:val="3"/>
    <w:semiHidden/>
    <w:qFormat/>
    <w:rsid w:val="00434E31"/>
    <w:pPr>
      <w:tabs>
        <w:tab w:val="clear" w:pos="9638"/>
      </w:tabs>
      <w:spacing w:before="120"/>
    </w:pPr>
  </w:style>
  <w:style w:type="paragraph" w:customStyle="1" w:styleId="Template-Docinfo">
    <w:name w:val="Template - Doc info"/>
    <w:basedOn w:val="Template"/>
    <w:uiPriority w:val="8"/>
    <w:semiHidden/>
    <w:qFormat/>
    <w:rsid w:val="00434E31"/>
    <w:pPr>
      <w:spacing w:before="120" w:line="120" w:lineRule="exact"/>
    </w:pPr>
    <w:rPr>
      <w:caps/>
      <w:sz w:val="12"/>
    </w:rPr>
  </w:style>
  <w:style w:type="paragraph" w:customStyle="1" w:styleId="Template-Name">
    <w:name w:val="Template - Name"/>
    <w:basedOn w:val="Template"/>
    <w:uiPriority w:val="8"/>
    <w:semiHidden/>
    <w:qFormat/>
    <w:rsid w:val="00434E31"/>
  </w:style>
  <w:style w:type="paragraph" w:customStyle="1" w:styleId="Template-Department">
    <w:name w:val="Template - Department"/>
    <w:basedOn w:val="Template"/>
    <w:uiPriority w:val="8"/>
    <w:semiHidden/>
    <w:qFormat/>
    <w:rsid w:val="00434E31"/>
    <w:pPr>
      <w:spacing w:before="120"/>
      <w:contextualSpacing/>
    </w:pPr>
  </w:style>
  <w:style w:type="paragraph" w:styleId="ListBullet">
    <w:name w:val="List Bullet"/>
    <w:basedOn w:val="Normal"/>
    <w:uiPriority w:val="2"/>
    <w:qFormat/>
    <w:rsid w:val="00C9530C"/>
    <w:pPr>
      <w:widowControl/>
      <w:numPr>
        <w:numId w:val="21"/>
      </w:numPr>
      <w:suppressAutoHyphens w:val="0"/>
      <w:spacing w:line="360" w:lineRule="auto"/>
      <w:contextualSpacing/>
    </w:pPr>
    <w:rPr>
      <w:rFonts w:ascii="Roboto" w:eastAsiaTheme="minorHAnsi" w:hAnsi="Roboto" w:cstheme="minorBidi"/>
      <w:color w:val="auto"/>
      <w:sz w:val="20"/>
      <w:szCs w:val="18"/>
      <w:lang w:eastAsia="en-US" w:bidi="ar-SA"/>
    </w:rPr>
  </w:style>
  <w:style w:type="paragraph" w:styleId="ListNumber">
    <w:name w:val="List Number"/>
    <w:basedOn w:val="Normal"/>
    <w:uiPriority w:val="2"/>
    <w:qFormat/>
    <w:rsid w:val="00434E31"/>
    <w:pPr>
      <w:widowControl/>
      <w:numPr>
        <w:numId w:val="23"/>
      </w:numPr>
      <w:suppressAutoHyphens w:val="0"/>
      <w:spacing w:line="360" w:lineRule="auto"/>
      <w:contextualSpacing/>
    </w:pPr>
    <w:rPr>
      <w:rFonts w:ascii="Roboto" w:eastAsiaTheme="minorHAnsi" w:hAnsi="Roboto" w:cstheme="minorBidi"/>
      <w:color w:val="auto"/>
      <w:sz w:val="20"/>
      <w:szCs w:val="18"/>
      <w:lang w:eastAsia="en-US" w:bidi="ar-SA"/>
    </w:rPr>
  </w:style>
  <w:style w:type="character" w:styleId="Hyperlink">
    <w:name w:val="Hyperlink"/>
    <w:basedOn w:val="DefaultParagraphFont"/>
    <w:uiPriority w:val="99"/>
    <w:semiHidden/>
    <w:rsid w:val="00434E31"/>
    <w:rPr>
      <w:color w:val="0000FF"/>
      <w:u w:val="single"/>
    </w:rPr>
  </w:style>
  <w:style w:type="paragraph" w:customStyle="1" w:styleId="ListNumberSpaceAfter">
    <w:name w:val="List Number Space After"/>
    <w:basedOn w:val="ListNumber"/>
    <w:uiPriority w:val="1"/>
    <w:semiHidden/>
    <w:qFormat/>
    <w:rsid w:val="00A21BE5"/>
    <w:pPr>
      <w:spacing w:after="260"/>
      <w:contextualSpacing w:val="0"/>
    </w:pPr>
    <w:rPr>
      <w:lang w:val="en-GB"/>
    </w:rPr>
  </w:style>
  <w:style w:type="paragraph" w:customStyle="1" w:styleId="Table">
    <w:name w:val="Table"/>
    <w:basedOn w:val="Normal"/>
    <w:uiPriority w:val="6"/>
    <w:semiHidden/>
    <w:qFormat/>
    <w:rsid w:val="00434E31"/>
    <w:pPr>
      <w:widowControl/>
      <w:suppressAutoHyphens w:val="0"/>
      <w:spacing w:line="360" w:lineRule="auto"/>
    </w:pPr>
    <w:rPr>
      <w:rFonts w:ascii="Roboto" w:eastAsiaTheme="minorHAnsi" w:hAnsi="Roboto" w:cstheme="minorBidi"/>
      <w:color w:val="auto"/>
      <w:sz w:val="20"/>
      <w:szCs w:val="18"/>
      <w:lang w:eastAsia="en-US" w:bidi="ar-SA"/>
    </w:rPr>
  </w:style>
  <w:style w:type="paragraph" w:customStyle="1" w:styleId="TableHeading">
    <w:name w:val="Table Heading"/>
    <w:basedOn w:val="Table"/>
    <w:uiPriority w:val="6"/>
    <w:semiHidden/>
    <w:qFormat/>
    <w:rsid w:val="00434E31"/>
    <w:pPr>
      <w:spacing w:before="60" w:after="60"/>
    </w:pPr>
    <w:rPr>
      <w:b/>
      <w:caps/>
      <w:sz w:val="18"/>
    </w:rPr>
  </w:style>
  <w:style w:type="paragraph" w:customStyle="1" w:styleId="TableHeadingRight">
    <w:name w:val="Table Heading Right"/>
    <w:basedOn w:val="TableHeading"/>
    <w:uiPriority w:val="6"/>
    <w:semiHidden/>
    <w:qFormat/>
    <w:rsid w:val="00434E31"/>
    <w:pPr>
      <w:jc w:val="right"/>
    </w:pPr>
  </w:style>
  <w:style w:type="paragraph" w:customStyle="1" w:styleId="TableNumber">
    <w:name w:val="Table Number"/>
    <w:basedOn w:val="Table"/>
    <w:uiPriority w:val="6"/>
    <w:semiHidden/>
    <w:qFormat/>
    <w:rsid w:val="00434E31"/>
    <w:pPr>
      <w:jc w:val="right"/>
    </w:pPr>
  </w:style>
  <w:style w:type="paragraph" w:customStyle="1" w:styleId="TableNumberTotal">
    <w:name w:val="Table Number Total"/>
    <w:basedOn w:val="TableNumber"/>
    <w:uiPriority w:val="6"/>
    <w:semiHidden/>
    <w:qFormat/>
    <w:rsid w:val="00E60342"/>
    <w:rPr>
      <w:b/>
    </w:rPr>
  </w:style>
  <w:style w:type="paragraph" w:styleId="NormalWeb">
    <w:name w:val="Normal (Web)"/>
    <w:basedOn w:val="Normal"/>
    <w:uiPriority w:val="99"/>
    <w:semiHidden/>
    <w:rsid w:val="00434E3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da-DK" w:bidi="ar-SA"/>
    </w:rPr>
  </w:style>
  <w:style w:type="paragraph" w:styleId="ListBullet2">
    <w:name w:val="List Bullet 2"/>
    <w:basedOn w:val="Normal"/>
    <w:uiPriority w:val="99"/>
    <w:semiHidden/>
    <w:rsid w:val="00434E31"/>
    <w:pPr>
      <w:widowControl/>
      <w:numPr>
        <w:numId w:val="22"/>
      </w:numPr>
      <w:suppressAutoHyphens w:val="0"/>
      <w:spacing w:line="360" w:lineRule="auto"/>
      <w:contextualSpacing/>
    </w:pPr>
    <w:rPr>
      <w:rFonts w:ascii="Roboto" w:eastAsiaTheme="minorHAnsi" w:hAnsi="Roboto" w:cstheme="minorBidi"/>
      <w:color w:val="auto"/>
      <w:sz w:val="20"/>
      <w:szCs w:val="18"/>
      <w:lang w:eastAsia="en-US" w:bidi="ar-SA"/>
    </w:rPr>
  </w:style>
  <w:style w:type="paragraph" w:styleId="BodyText">
    <w:name w:val="Body Text"/>
    <w:basedOn w:val="Normal"/>
    <w:link w:val="BodyTextChar"/>
    <w:semiHidden/>
    <w:rsid w:val="00434E31"/>
    <w:pPr>
      <w:widowControl/>
      <w:suppressAutoHyphens w:val="0"/>
      <w:spacing w:after="120" w:line="280" w:lineRule="atLeast"/>
    </w:pPr>
    <w:rPr>
      <w:rFonts w:ascii="Trebuchet MS" w:eastAsia="Times New Roman" w:hAnsi="Trebuchet MS" w:cs="Times New Roman"/>
      <w:color w:val="auto"/>
      <w:spacing w:val="4"/>
      <w:sz w:val="20"/>
      <w:szCs w:val="18"/>
      <w:lang w:eastAsia="en-US" w:bidi="ar-SA"/>
    </w:rPr>
  </w:style>
  <w:style w:type="character" w:customStyle="1" w:styleId="BodyTextChar">
    <w:name w:val="Body Text Char"/>
    <w:basedOn w:val="DefaultParagraphFont"/>
    <w:link w:val="BodyText"/>
    <w:semiHidden/>
    <w:rsid w:val="00434E31"/>
    <w:rPr>
      <w:rFonts w:ascii="Trebuchet MS" w:eastAsia="Times New Roman" w:hAnsi="Trebuchet MS" w:cs="Times New Roman"/>
      <w:spacing w:val="4"/>
      <w:sz w:val="20"/>
      <w:lang w:val="en-US"/>
    </w:rPr>
  </w:style>
  <w:style w:type="paragraph" w:styleId="PlainText">
    <w:name w:val="Plain Text"/>
    <w:basedOn w:val="Normal"/>
    <w:link w:val="PlainTextChar"/>
    <w:uiPriority w:val="99"/>
    <w:semiHidden/>
    <w:rsid w:val="00434E31"/>
    <w:pPr>
      <w:widowControl/>
      <w:suppressAutoHyphens w:val="0"/>
    </w:pPr>
    <w:rPr>
      <w:rFonts w:ascii="Calibri" w:eastAsiaTheme="minorHAnsi" w:hAnsi="Calibri" w:cs="Times New Roman"/>
      <w:color w:val="auto"/>
      <w:sz w:val="20"/>
      <w:szCs w:val="22"/>
      <w:lang w:eastAsia="da-DK"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20648"/>
    <w:rPr>
      <w:rFonts w:ascii="Calibri" w:hAnsi="Calibri" w:cs="Times New Roman"/>
      <w:sz w:val="20"/>
      <w:szCs w:val="22"/>
      <w:lang w:val="en-US" w:eastAsia="da-DK"/>
    </w:rPr>
  </w:style>
  <w:style w:type="paragraph" w:customStyle="1" w:styleId="TableText">
    <w:name w:val="Table Text"/>
    <w:basedOn w:val="Table"/>
    <w:uiPriority w:val="6"/>
    <w:semiHidden/>
    <w:qFormat/>
    <w:rsid w:val="00434E31"/>
  </w:style>
  <w:style w:type="paragraph" w:customStyle="1" w:styleId="TableTextHanging">
    <w:name w:val="Table Text Hanging"/>
    <w:basedOn w:val="TableText"/>
    <w:uiPriority w:val="1"/>
    <w:semiHidden/>
    <w:qFormat/>
    <w:rsid w:val="00434E31"/>
    <w:pPr>
      <w:ind w:left="1134" w:hanging="1134"/>
    </w:pPr>
    <w:rPr>
      <w:rFonts w:ascii="Trebuchet MS" w:eastAsia="Times New Roman" w:hAnsi="Trebuchet MS" w:cs="Times New Roman"/>
      <w:szCs w:val="24"/>
      <w:lang w:eastAsia="da-DK"/>
    </w:rPr>
  </w:style>
  <w:style w:type="paragraph" w:customStyle="1" w:styleId="TableTextTotal">
    <w:name w:val="Table Text Total"/>
    <w:basedOn w:val="TableText"/>
    <w:uiPriority w:val="6"/>
    <w:semiHidden/>
    <w:qFormat/>
    <w:rsid w:val="00434E31"/>
    <w:rPr>
      <w:b/>
    </w:rPr>
  </w:style>
  <w:style w:type="paragraph" w:customStyle="1" w:styleId="Footer-Colored">
    <w:name w:val="Footer - Colored"/>
    <w:basedOn w:val="Footer"/>
    <w:uiPriority w:val="99"/>
    <w:semiHidden/>
    <w:qFormat/>
    <w:rsid w:val="00A34E07"/>
    <w:pPr>
      <w:ind w:right="-853"/>
    </w:pPr>
    <w:rPr>
      <w:color w:val="A7D2FF" w:themeColor="text1"/>
    </w:rPr>
  </w:style>
  <w:style w:type="paragraph" w:styleId="Date">
    <w:name w:val="Date"/>
    <w:basedOn w:val="Normal"/>
    <w:next w:val="Normal"/>
    <w:link w:val="DateChar"/>
    <w:uiPriority w:val="4"/>
    <w:semiHidden/>
    <w:rsid w:val="00E730B8"/>
    <w:pPr>
      <w:widowControl/>
      <w:suppressAutoHyphens w:val="0"/>
      <w:spacing w:line="360" w:lineRule="auto"/>
    </w:pPr>
    <w:rPr>
      <w:rFonts w:ascii="Roboto" w:eastAsiaTheme="minorHAnsi" w:hAnsi="Roboto" w:cstheme="minorBidi"/>
      <w:color w:val="auto"/>
      <w:sz w:val="20"/>
      <w:szCs w:val="18"/>
      <w:lang w:eastAsia="en-US" w:bidi="ar-SA"/>
    </w:rPr>
  </w:style>
  <w:style w:type="character" w:customStyle="1" w:styleId="DateChar">
    <w:name w:val="Date Char"/>
    <w:basedOn w:val="DefaultParagraphFont"/>
    <w:link w:val="Date"/>
    <w:uiPriority w:val="4"/>
    <w:semiHidden/>
    <w:rsid w:val="00A20648"/>
    <w:rPr>
      <w:rFonts w:ascii="Roboto" w:hAnsi="Roboto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C63C67"/>
    <w:rPr>
      <w:color w:val="808080"/>
    </w:rPr>
  </w:style>
  <w:style w:type="paragraph" w:customStyle="1" w:styleId="Footer1">
    <w:name w:val="Footer 1"/>
    <w:basedOn w:val="Footer"/>
    <w:link w:val="Footer1Char"/>
    <w:uiPriority w:val="3"/>
    <w:semiHidden/>
    <w:qFormat/>
    <w:rsid w:val="00263709"/>
    <w:pPr>
      <w:ind w:right="340"/>
      <w:jc w:val="right"/>
    </w:pPr>
    <w:rPr>
      <w:color w:val="00489F" w:themeColor="text2"/>
    </w:rPr>
  </w:style>
  <w:style w:type="character" w:customStyle="1" w:styleId="Footer1Char">
    <w:name w:val="Footer 1 Char"/>
    <w:basedOn w:val="FooterChar"/>
    <w:link w:val="Footer1"/>
    <w:uiPriority w:val="3"/>
    <w:semiHidden/>
    <w:rsid w:val="00A20648"/>
    <w:rPr>
      <w:rFonts w:ascii="Roboto" w:hAnsi="Roboto"/>
      <w:color w:val="00489F" w:themeColor="text2"/>
      <w:sz w:val="14"/>
      <w:lang w:val="en-US"/>
    </w:rPr>
  </w:style>
  <w:style w:type="paragraph" w:customStyle="1" w:styleId="FootertoHide">
    <w:name w:val="Footer to Hide"/>
    <w:basedOn w:val="Footer1"/>
    <w:link w:val="FootertoHideChar"/>
    <w:autoRedefine/>
    <w:semiHidden/>
    <w:qFormat/>
    <w:rsid w:val="00F62BE3"/>
    <w:pPr>
      <w:jc w:val="left"/>
    </w:pPr>
    <w:rPr>
      <w:b/>
      <w:sz w:val="12"/>
    </w:rPr>
  </w:style>
  <w:style w:type="character" w:customStyle="1" w:styleId="FootertoHideChar">
    <w:name w:val="Footer to Hide Char"/>
    <w:basedOn w:val="Footer1Char"/>
    <w:link w:val="FootertoHide"/>
    <w:semiHidden/>
    <w:rsid w:val="00F62BE3"/>
    <w:rPr>
      <w:rFonts w:ascii="Roboto" w:hAnsi="Roboto"/>
      <w:b/>
      <w:color w:val="00489F" w:themeColor="text2"/>
      <w:sz w:val="12"/>
      <w:lang w:val="en-US"/>
    </w:rPr>
  </w:style>
  <w:style w:type="table" w:styleId="GridTable1Light">
    <w:name w:val="Grid Table 1 Light"/>
    <w:basedOn w:val="TableNormal"/>
    <w:uiPriority w:val="46"/>
    <w:rsid w:val="008F7F71"/>
    <w:pPr>
      <w:spacing w:line="240" w:lineRule="auto"/>
    </w:pPr>
    <w:tblPr>
      <w:tblStyleRowBandSize w:val="1"/>
      <w:tblStyleColBandSize w:val="1"/>
      <w:tblBorders>
        <w:top w:val="single" w:sz="4" w:space="0" w:color="DBECFF" w:themeColor="text1" w:themeTint="66"/>
        <w:left w:val="single" w:sz="4" w:space="0" w:color="DBECFF" w:themeColor="text1" w:themeTint="66"/>
        <w:bottom w:val="single" w:sz="4" w:space="0" w:color="DBECFF" w:themeColor="text1" w:themeTint="66"/>
        <w:right w:val="single" w:sz="4" w:space="0" w:color="DBECFF" w:themeColor="text1" w:themeTint="66"/>
        <w:insideH w:val="single" w:sz="4" w:space="0" w:color="DBECFF" w:themeColor="text1" w:themeTint="66"/>
        <w:insideV w:val="single" w:sz="4" w:space="0" w:color="DBEC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CAE3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AE3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3864C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75595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4671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779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customXml" Target="../customXml/item5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andraMontanher\AppData\Local\Temp\Templafy\WordVsto\1vi235z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434BCA1CE14D92A78974E8D2378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7DCD7-2111-433F-ADD0-AC682932E362}"/>
      </w:docPartPr>
      <w:docPartBody>
        <w:p w:rsidR="00000000" w:rsidRDefault="004C7227">
          <w:pPr>
            <w:pStyle w:val="C6434BCA1CE14D92A78974E8D23783D7"/>
          </w:pPr>
          <w:r w:rsidRPr="00B2003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otham Rounded Book">
    <w:altName w:val="Arial"/>
    <w:panose1 w:val="00000000000000000000"/>
    <w:charset w:val="00"/>
    <w:family w:val="modern"/>
    <w:notTrueType/>
    <w:pitch w:val="variable"/>
    <w:sig w:usb0="00000001" w:usb1="0000004A" w:usb2="00000000" w:usb3="00000000" w:csb0="00000193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6434BCA1CE14D92A78974E8D23783D7">
    <w:name w:val="C6434BCA1CE14D92A78974E8D23783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emplafy 2021">
      <a:dk1>
        <a:srgbClr val="A7D2FF"/>
      </a:dk1>
      <a:lt1>
        <a:sysClr val="window" lastClr="FFFFFF"/>
      </a:lt1>
      <a:dk2>
        <a:srgbClr val="00489F"/>
      </a:dk2>
      <a:lt2>
        <a:srgbClr val="0472EE"/>
      </a:lt2>
      <a:accent1>
        <a:srgbClr val="00347E"/>
      </a:accent1>
      <a:accent2>
        <a:srgbClr val="2B3B4D"/>
      </a:accent2>
      <a:accent3>
        <a:srgbClr val="EA7D4A"/>
      </a:accent3>
      <a:accent4>
        <a:srgbClr val="F3B541"/>
      </a:accent4>
      <a:accent5>
        <a:srgbClr val="A4ACBA"/>
      </a:accent5>
      <a:accent6>
        <a:srgbClr val="0E151B"/>
      </a:accent6>
      <a:hlink>
        <a:srgbClr val="0078FF"/>
      </a:hlink>
      <a:folHlink>
        <a:srgbClr val="797B82"/>
      </a:folHlink>
    </a:clrScheme>
    <a:fontScheme name="Templafy New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3175">
          <a:solidFill>
            <a:srgbClr val="000000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70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7B44FF9-65CE-4B4F-96BC-80E32FC06F00}">
  <we:reference id="f1abd87f-a3ba-42fb-91d5-100000000000" version="1.0.0.6" store="EXCatalog" storeType="EXCatalog"/>
  <we:alternateReferences>
    <we:reference id="WA104380278" version="1.0.0.6" store="da-DK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1863114-7366-4EDE-B278-F1CFA2136DB9}">
  <we:reference id="a674188b-cf48-4b02-b8e5-4b6b8cb80646" version="1.0.0.1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emplafyFormConfiguration><![CDATA[{"formFields":[{"dataSourceName":"DocumentClassification","dataSourceFieldName":"Name","distinct":false,"hideIfNoUserInteractionRequired":false,"required":false,"defaultValue":"Internal","autoSelectFirstOption":false,"shareValue":false,"type":"dropDown","name":"DocumentClassification","label":"Document Classification"}],"formDataEntries":[{"name":"DocumentClassification","value":"+3AZrVd2psi9I3vAjkQRBaBPvpXhBkp9WIjVPbwHQwk="}]}]]></TemplafyFormConfiguration>
</file>

<file path=customXml/item3.xml><?xml version="1.0" encoding="utf-8"?>
<TemplafyTemplateConfiguration><![CDATA[{"elementsMetadata":[{"elementConfiguration":{"binding":"{{UserProfile.Office.CompanyName}}","removeAndKeepContent":false,"disableUpdates":false,"type":"text"},"type":"richTextContentControl","id":"5d8ff404-c7cc-4e4f-9a1c-392ed95d1d11"},{"elementConfiguration":{"binding":"{{UserProfile.Office.Address}}","removeAndKeepContent":false,"disableUpdates":false,"type":"text"},"type":"richTextContentControl","id":"2a94f777-e689-4e96-856b-dc8232c87039"},{"elementConfiguration":{"binding":"{{UserProfile.Office.City}}","removeAndKeepContent":false,"disableUpdates":false,"type":"text"},"type":"richTextContentControl","id":"2e835075-4fdd-406e-93fd-f042df172fe2"},{"elementConfiguration":{"binding":"{{UserProfile.Office.Country.Name}}","removeAndKeepContent":false,"disableUpdates":false,"type":"text"},"type":"richTextContentControl","id":"22c468f6-2d3c-434e-af42-69ca5e4c4702"},{"elementConfiguration":{"binding":"{{UserProfile.Office.Web}}","removeAndKeepContent":false,"disableUpdates":false,"type":"text"},"type":"richTextContentControl","id":"3f8e3528-f8fe-41b9-a991-7dcfc830d6c5"},{"elementConfiguration":{"visibility":"{{IfElse(Equals(Form.DocumentClassification.Name, \"Public\"), VisibilityType.Hidden, VisibilityType.Visible)}}","disableUpdates":false,"type":"group"},"type":"richTextContentControl","id":"2e92b13e-8ec0-4a78-a855-0f935994ce3e"},{"elementConfiguration":{"binding":"{{Form.DocumentClassification.Name}}","visibility":"{{IfElse(Equals(Form.DocumentClassification.Name, \"Public\"), VisibilityType.Hidden, VisibilityType.Visible)}}","removeAndKeepContent":false,"disableUpdates":false,"type":"text"},"type":"richTextContentControl","id":"a52ff40e-506e-49bb-ac6c-3acf2da8de5e"},{"elementConfiguration":{"removeAndKeepContent":false,"disableUpdates":false,"type":"text"},"type":"richTextContentControl","id":"691babc6-87e9-4baa-82eb-b6834af11fdc"},{"elementConfiguration":{"binding":"Form.DocumentClassification.DocumentClassification","removeAndKeepContent":false,"disableUpdates":false,"type":"text"},"type":"richTextContentControl","id":"2b189cc6-8f16-42e7-8a94-bd8d49f4162c"},{"elementConfiguration":{"binding":"{{Form.DocumentClassification.Name}}","removeAndKeepContent":false,"disableUpdates":false,"type":"text"},"type":"richTextContentControl","id":"a62eeadb-f68a-4369-b715-61f8a253d540"},{"elementConfiguration":{"binding":"{{UserProfile.Office.CompanyName}}","removeAndKeepContent":false,"disableUpdates":false,"type":"text"},"type":"richTextContentControl","id":"66942466-64c2-4d11-b800-e8360d2c6ca3"},{"elementConfiguration":{"binding":"{{UserProfile.Office.Address}}","removeAndKeepContent":false,"disableUpdates":false,"type":"text"},"type":"richTextContentControl","id":"726ad63c-0dc8-480f-84be-f73f17cd0651"},{"elementConfiguration":{"binding":"{{UserProfile.Office.City}}","removeAndKeepContent":false,"disableUpdates":false,"type":"text"},"type":"richTextContentControl","id":"b65edcf5-89f4-4aca-8db3-ef98ed139ed2"},{"elementConfiguration":{"binding":"{{UserProfile.Office.Country.Name}}","removeAndKeepContent":false,"disableUpdates":false,"type":"text"},"type":"richTextContentControl","id":"53d091c8-f8c9-4297-9ec4-64938f79c226"},{"elementConfiguration":{"binding":"{{UserProfile.Office.Web}}","removeAndKeepContent":false,"disableUpdates":false,"type":"text"},"type":"richTextContentControl","id":"ada2dcc5-cfa3-4551-8277-31a284b9a188"},{"elementConfiguration":{"binding":"{{Form.DocumentClassification.Name}}","removeAndKeepContent":false,"disableUpdates":false,"type":"text"},"type":"richTextContentControl","id":"31189842-4abe-45cc-9757-1b2a28ee4cfc"},{"elementConfiguration":{"binding":"{{UserProfile.Office.CompanyName}}","removeAndKeepContent":false,"disableUpdates":false,"type":"text"},"type":"richTextContentControl","id":"1475be38-4a62-41be-8ee3-16b8cae0e26c"},{"elementConfiguration":{"binding":"{{UserProfile.Office.Address}}","removeAndKeepContent":false,"disableUpdates":false,"type":"text"},"type":"richTextContentControl","id":"49281949-4ae4-4107-85ae-9eb690a83f0a"},{"elementConfiguration":{"binding":"{{UserProfile.Office.City}}","removeAndKeepContent":false,"disableUpdates":false,"type":"text"},"type":"richTextContentControl","id":"b356913d-76a6-40a7-8ebb-ef5dcd3afbfb"},{"elementConfiguration":{"binding":"{{UserProfile.Office.Country.Name}}","removeAndKeepContent":false,"disableUpdates":false,"type":"text"},"type":"richTextContentControl","id":"9a015e81-d663-424b-ba49-49309c7352a4"},{"elementConfiguration":{"binding":"{{UserProfile.Office.Web}}","removeAndKeepContent":false,"disableUpdates":false,"type":"text"},"type":"richTextContentControl","id":"2f01901e-6a32-4af8-8508-1cd066b03db1"}],"transformationConfigurations":[{"propertyName":"DocumentClassification","propertyValue":"{{Form.DocumentClassification.Name}}","disableUpdates":false,"type":"customDocumentProperty"},{"propertyName":"creator","propertyValue":"{{UserProfile.Name}}","disableUpdates":false,"type":"documentProperty"}],"templateName":"Blank document","templateDescription":"","enableDocumentContentUpdater":true,"version":"2.0"}]]></TemplafyTemplateConfiguratio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BB2026AF6CB4196B1CE45AEE68FA7" ma:contentTypeVersion="26" ma:contentTypeDescription="Create a new document." ma:contentTypeScope="" ma:versionID="895a873b37e437c1ad17ea9be6694dcf">
  <xsd:schema xmlns:xsd="http://www.w3.org/2001/XMLSchema" xmlns:xs="http://www.w3.org/2001/XMLSchema" xmlns:p="http://schemas.microsoft.com/office/2006/metadata/properties" xmlns:ns2="8bde14f3-28c2-43ad-b7fc-62bc4d7f0a2a" xmlns:ns3="48d80116-3902-4756-b4e0-4adac8bce0bb" targetNamespace="http://schemas.microsoft.com/office/2006/metadata/properties" ma:root="true" ma:fieldsID="55b5cb54fd72882e2a34946808b899dc" ns2:_="" ns3:_="">
    <xsd:import namespace="8bde14f3-28c2-43ad-b7fc-62bc4d7f0a2a"/>
    <xsd:import namespace="48d80116-3902-4756-b4e0-4adac8bce0b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State" minOccurs="0"/>
                <xsd:element ref="ns3:b5375df3e18e4d30b069c5a346c94891" minOccurs="0"/>
                <xsd:element ref="ns2:TaxCatchAll" minOccurs="0"/>
                <xsd:element ref="ns3:MediaLengthInSeconds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e14f3-28c2-43ad-b7fc-62bc4d7f0a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5" nillable="true" ma:displayName="Taxonomy Catch All Column" ma:hidden="true" ma:list="{2e03f580-bffd-4a80-8e77-08f44d56c885}" ma:internalName="TaxCatchAll" ma:showField="CatchAllData" ma:web="8bde14f3-28c2-43ad-b7fc-62bc4d7f0a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d80116-3902-4756-b4e0-4adac8bce0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tate" ma:index="22" nillable="true" ma:displayName="State" ma:format="Dropdown" ma:internalName="State">
      <xsd:simpleType>
        <xsd:restriction base="dms:Choice">
          <xsd:enumeration value="Draft"/>
          <xsd:enumeration value="Published"/>
          <xsd:enumeration value="Archived"/>
        </xsd:restriction>
      </xsd:simpleType>
    </xsd:element>
    <xsd:element name="b5375df3e18e4d30b069c5a346c94891" ma:index="24" nillable="true" ma:taxonomy="true" ma:internalName="b5375df3e18e4d30b069c5a346c94891" ma:taxonomyFieldName="Snack" ma:displayName="Snack" ma:default="" ma:fieldId="{b5375df3-e18e-4d30-b069-c5a346c94891}" ma:sspId="f2861808-6063-42e9-a3e0-76e85824ff44" ma:termSetId="2ff0afae-7a61-4fc4-9d1f-8a83a1e28a82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f2861808-6063-42e9-a3e0-76e85824ff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FD0F34-8EDF-4CC9-BDBE-18EEA9FE93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10F2A1-FA66-466B-8E5E-576396661678}">
  <ds:schemaRefs/>
</ds:datastoreItem>
</file>

<file path=customXml/itemProps3.xml><?xml version="1.0" encoding="utf-8"?>
<ds:datastoreItem xmlns:ds="http://schemas.openxmlformats.org/officeDocument/2006/customXml" ds:itemID="{BE1E0F14-99CA-4F3F-AC6C-3AEAD7224A31}">
  <ds:schemaRefs/>
</ds:datastoreItem>
</file>

<file path=customXml/itemProps4.xml><?xml version="1.0" encoding="utf-8"?>
<ds:datastoreItem xmlns:ds="http://schemas.openxmlformats.org/officeDocument/2006/customXml" ds:itemID="{91396336-73ED-4CFB-BC71-F5D0EB9ADC98}"/>
</file>

<file path=customXml/itemProps5.xml><?xml version="1.0" encoding="utf-8"?>
<ds:datastoreItem xmlns:ds="http://schemas.openxmlformats.org/officeDocument/2006/customXml" ds:itemID="{ACEFDAA6-06CE-4548-9227-031EFBCD05D9}"/>
</file>

<file path=docProps/app.xml><?xml version="1.0" encoding="utf-8"?>
<Properties xmlns="http://schemas.openxmlformats.org/officeDocument/2006/extended-properties" xmlns:vt="http://schemas.openxmlformats.org/officeDocument/2006/docPropsVTypes">
  <Template>1vi235zk</Template>
  <TotalTime>2</TotalTime>
  <Pages>1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Alessandra Montanher</dc:creator>
  <cp:lastModifiedBy>Alessandra Montanher</cp:lastModifiedBy>
  <cp:revision>4</cp:revision>
  <dcterms:created xsi:type="dcterms:W3CDTF">2022-07-18T07:54:00Z</dcterms:created>
  <dcterms:modified xsi:type="dcterms:W3CDTF">2022-07-18T07:56:00Z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templafy</vt:lpwstr>
  </property>
  <property fmtid="{D5CDD505-2E9C-101B-9397-08002B2CF9AE}" pid="3" name="TemplafyTemplateId">
    <vt:lpwstr>637807743101064024</vt:lpwstr>
  </property>
  <property fmtid="{D5CDD505-2E9C-101B-9397-08002B2CF9AE}" pid="4" name="TemplafyUserProfileId">
    <vt:lpwstr>637771892812744901</vt:lpwstr>
  </property>
  <property fmtid="{D5CDD505-2E9C-101B-9397-08002B2CF9AE}" pid="5" name="DocumentClassification">
    <vt:lpwstr>Internal</vt:lpwstr>
  </property>
  <property fmtid="{D5CDD505-2E9C-101B-9397-08002B2CF9AE}" pid="6" name="TemplafyFromBlank">
    <vt:bool>true</vt:bool>
  </property>
</Properties>
</file>