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C82C" w14:textId="77777777" w:rsidR="00CE09F9" w:rsidRDefault="00CE09F9" w:rsidP="00CE09F9">
      <w:pPr>
        <w:jc w:val="both"/>
      </w:pP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69E146F" w14:textId="77777777" w:rsidR="00CE09F9" w:rsidRDefault="00CE09F9" w:rsidP="00CE09F9">
      <w:pPr>
        <w:jc w:val="both"/>
      </w:pPr>
    </w:p>
    <w:p w14:paraId="79828EA2"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0A6D26B" w14:textId="77777777" w:rsidR="00CE09F9" w:rsidRDefault="00CE09F9" w:rsidP="00CE09F9">
      <w:pPr>
        <w:jc w:val="both"/>
      </w:pPr>
    </w:p>
    <w:p w14:paraId="3AE30633"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2719644" w14:textId="77777777" w:rsidR="00CE09F9" w:rsidRDefault="00CE09F9" w:rsidP="00CE09F9">
      <w:pPr>
        <w:jc w:val="both"/>
      </w:pPr>
    </w:p>
    <w:p w14:paraId="4A9E69F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A5442EF" w14:textId="77777777" w:rsidR="00CE09F9" w:rsidRDefault="00CE09F9" w:rsidP="00CE09F9">
      <w:pPr>
        <w:jc w:val="both"/>
      </w:pPr>
    </w:p>
    <w:p w14:paraId="4D989D9F" w14:textId="77777777" w:rsidR="00CE09F9" w:rsidRDefault="00CE09F9" w:rsidP="00CE09F9">
      <w:pPr>
        <w:jc w:val="both"/>
      </w:pPr>
      <w:r>
        <w:t xml:space="preserve">Duis autem vel eum iriure dolor in hendrerit in vulputate velit esse molestie consequat, vel illum dolore eu feugiat nulla facilisis.   </w:t>
      </w:r>
    </w:p>
    <w:p w14:paraId="72E3AB95" w14:textId="77777777" w:rsidR="00CE09F9" w:rsidRDefault="00CE09F9" w:rsidP="00CE09F9">
      <w:pPr>
        <w:jc w:val="both"/>
      </w:pPr>
    </w:p>
    <w:p w14:paraId="233A76A1"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4E5CFF0" w14:textId="77777777" w:rsidR="00CE09F9" w:rsidRDefault="00CE09F9" w:rsidP="00CE09F9">
      <w:pPr>
        <w:jc w:val="both"/>
      </w:pPr>
    </w:p>
    <w:p w14:paraId="4F66EEAC"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ADF1713" w14:textId="77777777" w:rsidR="00CE09F9" w:rsidRPr="00AD6EA4" w:rsidRDefault="00CE09F9" w:rsidP="00CE09F9">
      <w:pPr>
        <w:jc w:val="both"/>
        <w:rPr>
          <w:lang w:val="da-DK"/>
        </w:rPr>
      </w:pPr>
    </w:p>
    <w:p w14:paraId="1B84FE89" w14:textId="77777777" w:rsidR="00CE09F9" w:rsidRDefault="00CE09F9" w:rsidP="00CE09F9">
      <w:pPr>
        <w:jc w:val="both"/>
      </w:pPr>
      <w:r w:rsidRPr="00AD6EA4">
        <w:rPr>
          <w:lang w:val="da-DK"/>
        </w:rPr>
        <w:t xml:space="preserve">Lorem ipsum dolor sit amet, consetetur sadipscing elitr, sed diam nonumy eirmod tempor invidunt ut </w:t>
      </w:r>
      <w:r w:rsidRPr="00AD6EA4">
        <w:rPr>
          <w:lang w:val="da-DK"/>
        </w:rPr>
        <w:lastRenderedPageBreak/>
        <w:t xml:space="preserve">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8257DF3" w14:textId="77777777" w:rsidR="00CE09F9" w:rsidRDefault="00CE09F9" w:rsidP="00CE09F9">
      <w:pPr>
        <w:jc w:val="both"/>
      </w:pPr>
    </w:p>
    <w:p w14:paraId="315DA54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0995726" w14:textId="77777777" w:rsidR="00CE09F9" w:rsidRDefault="00CE09F9" w:rsidP="00CE09F9">
      <w:pPr>
        <w:jc w:val="both"/>
      </w:pPr>
    </w:p>
    <w:p w14:paraId="45B130E9"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9AE27E5" w14:textId="77777777" w:rsidR="00CE09F9" w:rsidRDefault="00CE09F9" w:rsidP="00CE09F9">
      <w:pPr>
        <w:jc w:val="both"/>
      </w:pPr>
    </w:p>
    <w:p w14:paraId="693D6071"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2A9D099" w14:textId="77777777" w:rsidR="00CE09F9" w:rsidRDefault="00CE09F9" w:rsidP="00CE09F9">
      <w:pPr>
        <w:jc w:val="both"/>
      </w:pPr>
    </w:p>
    <w:p w14:paraId="77B47FF4" w14:textId="77777777" w:rsidR="00CE09F9" w:rsidRDefault="00CE09F9" w:rsidP="00CE09F9">
      <w:pPr>
        <w:jc w:val="both"/>
      </w:pPr>
      <w:r>
        <w:t xml:space="preserve">Duis autem vel eum iriure dolor in hendrerit in vulputate velit esse molestie consequat, vel illum dolore eu feugiat nulla facilisis.   </w:t>
      </w:r>
    </w:p>
    <w:p w14:paraId="629DB5F0" w14:textId="77777777" w:rsidR="00CE09F9" w:rsidRDefault="00CE09F9" w:rsidP="00CE09F9">
      <w:pPr>
        <w:jc w:val="both"/>
      </w:pPr>
    </w:p>
    <w:p w14:paraId="5759B398"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74BAE47" w14:textId="77777777" w:rsidR="00CE09F9" w:rsidRDefault="00CE09F9" w:rsidP="00CE09F9">
      <w:pPr>
        <w:jc w:val="both"/>
      </w:pPr>
    </w:p>
    <w:p w14:paraId="1D69AE64"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A53E893" w14:textId="77777777" w:rsidR="00CE09F9" w:rsidRPr="00AD6EA4" w:rsidRDefault="00CE09F9" w:rsidP="00CE09F9">
      <w:pPr>
        <w:jc w:val="both"/>
        <w:rPr>
          <w:lang w:val="da-DK"/>
        </w:rPr>
      </w:pPr>
    </w:p>
    <w:p w14:paraId="000E3CB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w:t>
      </w:r>
      <w:r w:rsidRPr="00AD6EA4">
        <w:rPr>
          <w:lang w:val="da-DK"/>
        </w:rPr>
        <w:lastRenderedPageBreak/>
        <w:t xml:space="preserve">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D3C5FA5" w14:textId="77777777" w:rsidR="00CE09F9" w:rsidRDefault="00CE09F9" w:rsidP="00CE09F9">
      <w:pPr>
        <w:jc w:val="both"/>
      </w:pPr>
    </w:p>
    <w:p w14:paraId="502E1FF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48E6610" w14:textId="77777777" w:rsidR="00CE09F9" w:rsidRDefault="00CE09F9" w:rsidP="00CE09F9">
      <w:pPr>
        <w:jc w:val="both"/>
      </w:pPr>
    </w:p>
    <w:p w14:paraId="35EE20E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B71BE8D" w14:textId="77777777" w:rsidR="00CE09F9" w:rsidRDefault="00CE09F9" w:rsidP="00CE09F9">
      <w:pPr>
        <w:jc w:val="both"/>
      </w:pPr>
    </w:p>
    <w:p w14:paraId="25A7DF45"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42D2ED0" w14:textId="77777777" w:rsidR="00CE09F9" w:rsidRDefault="00CE09F9" w:rsidP="00CE09F9">
      <w:pPr>
        <w:jc w:val="both"/>
      </w:pPr>
    </w:p>
    <w:p w14:paraId="4469A5BF" w14:textId="77777777" w:rsidR="00CE09F9" w:rsidRDefault="00CE09F9" w:rsidP="00CE09F9">
      <w:pPr>
        <w:jc w:val="both"/>
      </w:pPr>
      <w:r>
        <w:t xml:space="preserve">Duis autem vel eum iriure dolor in hendrerit in vulputate velit esse molestie consequat, vel illum dolore eu feugiat nulla facilisis.   </w:t>
      </w:r>
    </w:p>
    <w:p w14:paraId="24087578" w14:textId="77777777" w:rsidR="00CE09F9" w:rsidRDefault="00CE09F9" w:rsidP="00CE09F9">
      <w:pPr>
        <w:jc w:val="both"/>
      </w:pPr>
    </w:p>
    <w:p w14:paraId="738F3157"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764D203" w14:textId="77777777" w:rsidR="00CE09F9" w:rsidRDefault="00CE09F9" w:rsidP="00CE09F9">
      <w:pPr>
        <w:jc w:val="both"/>
      </w:pPr>
    </w:p>
    <w:p w14:paraId="51D99D3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4716F45" w14:textId="77777777" w:rsidR="00CE09F9" w:rsidRPr="00AD6EA4" w:rsidRDefault="00CE09F9" w:rsidP="00CE09F9">
      <w:pPr>
        <w:jc w:val="both"/>
        <w:rPr>
          <w:lang w:val="da-DK"/>
        </w:rPr>
      </w:pPr>
    </w:p>
    <w:p w14:paraId="2EC6828F"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w:t>
      </w:r>
      <w:r>
        <w:lastRenderedPageBreak/>
        <w:t xml:space="preserve">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08B6F49" w14:textId="77777777" w:rsidR="00CE09F9" w:rsidRDefault="00CE09F9" w:rsidP="00CE09F9">
      <w:pPr>
        <w:jc w:val="both"/>
      </w:pPr>
    </w:p>
    <w:p w14:paraId="5038F3F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3F56B7C" w14:textId="77777777" w:rsidR="00CE09F9" w:rsidRDefault="00CE09F9" w:rsidP="00CE09F9">
      <w:pPr>
        <w:jc w:val="both"/>
      </w:pPr>
    </w:p>
    <w:p w14:paraId="69293276"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C81BE78" w14:textId="77777777" w:rsidR="00CE09F9" w:rsidRDefault="00CE09F9" w:rsidP="00CE09F9">
      <w:pPr>
        <w:jc w:val="both"/>
      </w:pPr>
    </w:p>
    <w:p w14:paraId="4874E71F"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7D36EE5" w14:textId="77777777" w:rsidR="00CE09F9" w:rsidRDefault="00CE09F9" w:rsidP="00CE09F9">
      <w:pPr>
        <w:jc w:val="both"/>
      </w:pPr>
    </w:p>
    <w:p w14:paraId="155230D8" w14:textId="77777777" w:rsidR="00CE09F9" w:rsidRDefault="00CE09F9" w:rsidP="00CE09F9">
      <w:pPr>
        <w:jc w:val="both"/>
      </w:pPr>
      <w:r>
        <w:t xml:space="preserve">Duis autem vel eum iriure dolor in hendrerit in vulputate velit esse molestie consequat, vel illum dolore eu feugiat nulla facilisis.   </w:t>
      </w:r>
    </w:p>
    <w:p w14:paraId="0D28864B" w14:textId="77777777" w:rsidR="00CE09F9" w:rsidRDefault="00CE09F9" w:rsidP="00CE09F9">
      <w:pPr>
        <w:jc w:val="both"/>
      </w:pPr>
    </w:p>
    <w:p w14:paraId="66B4AB15"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C143B8A" w14:textId="77777777" w:rsidR="00CE09F9" w:rsidRDefault="00CE09F9" w:rsidP="00CE09F9">
      <w:pPr>
        <w:jc w:val="both"/>
      </w:pPr>
    </w:p>
    <w:p w14:paraId="6F3D0116"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25F8EAC" w14:textId="77777777" w:rsidR="00CE09F9" w:rsidRPr="00AD6EA4" w:rsidRDefault="00CE09F9" w:rsidP="00CE09F9">
      <w:pPr>
        <w:jc w:val="both"/>
        <w:rPr>
          <w:lang w:val="da-DK"/>
        </w:rPr>
      </w:pPr>
    </w:p>
    <w:p w14:paraId="76F122B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w:t>
      </w:r>
      <w:r>
        <w:lastRenderedPageBreak/>
        <w:t xml:space="preserve">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BCCC1B6" w14:textId="77777777" w:rsidR="00CE09F9" w:rsidRDefault="00CE09F9" w:rsidP="00CE09F9">
      <w:pPr>
        <w:jc w:val="both"/>
      </w:pPr>
    </w:p>
    <w:p w14:paraId="19301BB1"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5A30E18" w14:textId="77777777" w:rsidR="00CE09F9" w:rsidRDefault="00CE09F9" w:rsidP="00CE09F9">
      <w:pPr>
        <w:jc w:val="both"/>
      </w:pPr>
    </w:p>
    <w:p w14:paraId="3B60A2C9"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551BA5C" w14:textId="77777777" w:rsidR="00CE09F9" w:rsidRDefault="00CE09F9" w:rsidP="00CE09F9">
      <w:pPr>
        <w:jc w:val="both"/>
      </w:pPr>
    </w:p>
    <w:p w14:paraId="2B671DE3"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DF2455D" w14:textId="77777777" w:rsidR="00CE09F9" w:rsidRDefault="00CE09F9" w:rsidP="00CE09F9">
      <w:pPr>
        <w:jc w:val="both"/>
      </w:pPr>
    </w:p>
    <w:p w14:paraId="425BC798" w14:textId="77777777" w:rsidR="00CE09F9" w:rsidRDefault="00CE09F9" w:rsidP="00CE09F9">
      <w:pPr>
        <w:jc w:val="both"/>
      </w:pPr>
      <w:r>
        <w:t xml:space="preserve">Duis autem vel eum iriure dolor in hendrerit in vulputate velit esse molestie consequat, vel illum dolore eu feugiat nulla facilisis.   </w:t>
      </w:r>
    </w:p>
    <w:p w14:paraId="5604DEA5" w14:textId="77777777" w:rsidR="00CE09F9" w:rsidRDefault="00CE09F9" w:rsidP="00CE09F9">
      <w:pPr>
        <w:jc w:val="both"/>
      </w:pPr>
    </w:p>
    <w:p w14:paraId="13DE444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0EDED39" w14:textId="77777777" w:rsidR="00CE09F9" w:rsidRDefault="00CE09F9" w:rsidP="00CE09F9">
      <w:pPr>
        <w:jc w:val="both"/>
      </w:pPr>
    </w:p>
    <w:p w14:paraId="52B27B9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43C78E5" w14:textId="77777777" w:rsidR="00CE09F9" w:rsidRPr="00AD6EA4" w:rsidRDefault="00CE09F9" w:rsidP="00CE09F9">
      <w:pPr>
        <w:jc w:val="both"/>
        <w:rPr>
          <w:lang w:val="da-DK"/>
        </w:rPr>
      </w:pPr>
    </w:p>
    <w:p w14:paraId="3EF6BAA4"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w:t>
      </w:r>
      <w:r w:rsidRPr="00AD6EA4">
        <w:rPr>
          <w:lang w:val="da-DK"/>
        </w:rPr>
        <w:lastRenderedPageBreak/>
        <w:t xml:space="preserve">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A62EA11" w14:textId="77777777" w:rsidR="00CE09F9" w:rsidRDefault="00CE09F9" w:rsidP="00CE09F9">
      <w:pPr>
        <w:jc w:val="both"/>
      </w:pPr>
    </w:p>
    <w:p w14:paraId="5FBA426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792340D" w14:textId="77777777" w:rsidR="00CE09F9" w:rsidRDefault="00CE09F9" w:rsidP="00CE09F9">
      <w:pPr>
        <w:jc w:val="both"/>
      </w:pPr>
    </w:p>
    <w:p w14:paraId="0EE386E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9BB1DE4" w14:textId="77777777" w:rsidR="00CE09F9" w:rsidRDefault="00CE09F9" w:rsidP="00CE09F9">
      <w:pPr>
        <w:jc w:val="both"/>
      </w:pPr>
    </w:p>
    <w:p w14:paraId="2A7682B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F81FDAD" w14:textId="77777777" w:rsidR="00CE09F9" w:rsidRDefault="00CE09F9" w:rsidP="00CE09F9">
      <w:pPr>
        <w:jc w:val="both"/>
      </w:pPr>
    </w:p>
    <w:p w14:paraId="58EDA319" w14:textId="77777777" w:rsidR="00CE09F9" w:rsidRDefault="00CE09F9" w:rsidP="00CE09F9">
      <w:pPr>
        <w:jc w:val="both"/>
      </w:pPr>
      <w:r>
        <w:t xml:space="preserve">Duis autem vel eum iriure dolor in hendrerit in vulputate velit esse molestie consequat, vel illum dolore eu feugiat nulla facilisis.   </w:t>
      </w:r>
    </w:p>
    <w:p w14:paraId="2F96DA56" w14:textId="77777777" w:rsidR="00CE09F9" w:rsidRDefault="00CE09F9" w:rsidP="00CE09F9">
      <w:pPr>
        <w:jc w:val="both"/>
      </w:pPr>
    </w:p>
    <w:p w14:paraId="4942F06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80E87FA" w14:textId="77777777" w:rsidR="00CE09F9" w:rsidRDefault="00CE09F9" w:rsidP="00CE09F9">
      <w:pPr>
        <w:jc w:val="both"/>
      </w:pPr>
    </w:p>
    <w:p w14:paraId="5083376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4F0F2A9" w14:textId="77777777" w:rsidR="00CE09F9" w:rsidRPr="00AD6EA4" w:rsidRDefault="00CE09F9" w:rsidP="00CE09F9">
      <w:pPr>
        <w:jc w:val="both"/>
        <w:rPr>
          <w:lang w:val="da-DK"/>
        </w:rPr>
      </w:pPr>
    </w:p>
    <w:p w14:paraId="3A9A167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w:t>
      </w:r>
      <w:r>
        <w:lastRenderedPageBreak/>
        <w:t xml:space="preserve">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45D6BC3" w14:textId="77777777" w:rsidR="00CE09F9" w:rsidRDefault="00CE09F9" w:rsidP="00CE09F9">
      <w:pPr>
        <w:jc w:val="both"/>
      </w:pPr>
    </w:p>
    <w:p w14:paraId="4EFBF413"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2CF6DBF" w14:textId="77777777" w:rsidR="00CE09F9" w:rsidRDefault="00CE09F9" w:rsidP="00CE09F9">
      <w:pPr>
        <w:jc w:val="both"/>
      </w:pPr>
    </w:p>
    <w:p w14:paraId="5AB200FE"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9DCEA7C" w14:textId="77777777" w:rsidR="00CE09F9" w:rsidRDefault="00CE09F9" w:rsidP="00CE09F9">
      <w:pPr>
        <w:jc w:val="both"/>
      </w:pPr>
    </w:p>
    <w:p w14:paraId="2B1C8B90"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122D82D" w14:textId="77777777" w:rsidR="00CE09F9" w:rsidRDefault="00CE09F9" w:rsidP="00CE09F9">
      <w:pPr>
        <w:jc w:val="both"/>
      </w:pPr>
    </w:p>
    <w:p w14:paraId="30CBE70D" w14:textId="77777777" w:rsidR="00CE09F9" w:rsidRDefault="00CE09F9" w:rsidP="00CE09F9">
      <w:pPr>
        <w:jc w:val="both"/>
      </w:pPr>
      <w:r>
        <w:t xml:space="preserve">Duis autem vel eum iriure dolor in hendrerit in vulputate velit esse molestie consequat, vel illum dolore eu feugiat nulla facilisis.   </w:t>
      </w:r>
    </w:p>
    <w:p w14:paraId="196BBA1D" w14:textId="77777777" w:rsidR="00CE09F9" w:rsidRDefault="00CE09F9" w:rsidP="00CE09F9">
      <w:pPr>
        <w:jc w:val="both"/>
      </w:pPr>
    </w:p>
    <w:p w14:paraId="54CFA81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D70495E" w14:textId="77777777" w:rsidR="00CE09F9" w:rsidRDefault="00CE09F9" w:rsidP="00CE09F9">
      <w:pPr>
        <w:jc w:val="both"/>
      </w:pPr>
    </w:p>
    <w:p w14:paraId="17BB7690"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DC03CDF" w14:textId="77777777" w:rsidR="00CE09F9" w:rsidRPr="00AD6EA4" w:rsidRDefault="00CE09F9" w:rsidP="00CE09F9">
      <w:pPr>
        <w:jc w:val="both"/>
        <w:rPr>
          <w:lang w:val="da-DK"/>
        </w:rPr>
      </w:pPr>
    </w:p>
    <w:p w14:paraId="22EBE039"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w:t>
      </w:r>
      <w:r>
        <w:lastRenderedPageBreak/>
        <w:t xml:space="preserve">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E05C0CD" w14:textId="77777777" w:rsidR="00CE09F9" w:rsidRDefault="00CE09F9" w:rsidP="00CE09F9">
      <w:pPr>
        <w:jc w:val="both"/>
      </w:pPr>
    </w:p>
    <w:p w14:paraId="4DC246F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12A8C44" w14:textId="77777777" w:rsidR="00CE09F9" w:rsidRDefault="00CE09F9" w:rsidP="00CE09F9">
      <w:pPr>
        <w:jc w:val="both"/>
      </w:pPr>
    </w:p>
    <w:p w14:paraId="4853C83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134088B" w14:textId="77777777" w:rsidR="00CE09F9" w:rsidRDefault="00CE09F9" w:rsidP="00CE09F9">
      <w:pPr>
        <w:jc w:val="both"/>
      </w:pPr>
    </w:p>
    <w:p w14:paraId="5438A94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CC37232" w14:textId="77777777" w:rsidR="00CE09F9" w:rsidRDefault="00CE09F9" w:rsidP="00CE09F9">
      <w:pPr>
        <w:jc w:val="both"/>
      </w:pPr>
    </w:p>
    <w:p w14:paraId="1100BABD" w14:textId="77777777" w:rsidR="00CE09F9" w:rsidRDefault="00CE09F9" w:rsidP="00CE09F9">
      <w:pPr>
        <w:jc w:val="both"/>
      </w:pPr>
      <w:r>
        <w:t xml:space="preserve">Duis autem vel eum iriure dolor in hendrerit in vulputate velit esse molestie consequat, vel illum dolore eu feugiat nulla facilisis.   </w:t>
      </w:r>
    </w:p>
    <w:p w14:paraId="64089E94" w14:textId="77777777" w:rsidR="00CE09F9" w:rsidRDefault="00CE09F9" w:rsidP="00CE09F9">
      <w:pPr>
        <w:jc w:val="both"/>
      </w:pPr>
    </w:p>
    <w:p w14:paraId="39B87D4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5AA69F3" w14:textId="77777777" w:rsidR="00CE09F9" w:rsidRDefault="00CE09F9" w:rsidP="00CE09F9">
      <w:pPr>
        <w:jc w:val="both"/>
      </w:pPr>
    </w:p>
    <w:p w14:paraId="25AF7DB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876F228" w14:textId="77777777" w:rsidR="00CE09F9" w:rsidRPr="00AD6EA4" w:rsidRDefault="00CE09F9" w:rsidP="00CE09F9">
      <w:pPr>
        <w:jc w:val="both"/>
        <w:rPr>
          <w:lang w:val="da-DK"/>
        </w:rPr>
      </w:pPr>
    </w:p>
    <w:p w14:paraId="6634BB1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w:t>
      </w:r>
      <w:r w:rsidRPr="00AD6EA4">
        <w:rPr>
          <w:lang w:val="da-DK"/>
        </w:rPr>
        <w:lastRenderedPageBreak/>
        <w:t xml:space="preserve">rebum. </w:t>
      </w:r>
      <w:r>
        <w:t xml:space="preserve">Stet clita kasd gubergren, no sea takimata sanctus est Lorem ipsum dolor sit amet.   </w:t>
      </w:r>
    </w:p>
    <w:p w14:paraId="0FFAB4BB" w14:textId="77777777" w:rsidR="00CE09F9" w:rsidRDefault="00CE09F9" w:rsidP="00CE09F9">
      <w:pPr>
        <w:jc w:val="both"/>
      </w:pPr>
    </w:p>
    <w:p w14:paraId="1FF42D12"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571DBC9" w14:textId="77777777" w:rsidR="00CE09F9" w:rsidRDefault="00CE09F9" w:rsidP="00CE09F9">
      <w:pPr>
        <w:jc w:val="both"/>
      </w:pPr>
    </w:p>
    <w:p w14:paraId="2C099C77"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7C4512F" w14:textId="77777777" w:rsidR="00CE09F9" w:rsidRDefault="00CE09F9" w:rsidP="00CE09F9">
      <w:pPr>
        <w:jc w:val="both"/>
      </w:pPr>
    </w:p>
    <w:p w14:paraId="116B244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65BBE70" w14:textId="77777777" w:rsidR="00CE09F9" w:rsidRDefault="00CE09F9" w:rsidP="00CE09F9">
      <w:pPr>
        <w:jc w:val="both"/>
      </w:pPr>
    </w:p>
    <w:p w14:paraId="18A5B830" w14:textId="77777777" w:rsidR="00CE09F9" w:rsidRDefault="00CE09F9" w:rsidP="00CE09F9">
      <w:pPr>
        <w:jc w:val="both"/>
      </w:pPr>
      <w:r>
        <w:t xml:space="preserve">Duis autem vel eum iriure dolor in hendrerit in vulputate velit esse molestie consequat, vel illum dolore eu feugiat nulla facilisis.   </w:t>
      </w:r>
    </w:p>
    <w:p w14:paraId="2897D9B0" w14:textId="77777777" w:rsidR="00CE09F9" w:rsidRDefault="00CE09F9" w:rsidP="00CE09F9">
      <w:pPr>
        <w:jc w:val="both"/>
      </w:pPr>
    </w:p>
    <w:p w14:paraId="6486FD0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9A5789E" w14:textId="77777777" w:rsidR="00CE09F9" w:rsidRDefault="00CE09F9" w:rsidP="00CE09F9">
      <w:pPr>
        <w:jc w:val="both"/>
      </w:pPr>
    </w:p>
    <w:p w14:paraId="4C110A0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4BABD6E" w14:textId="77777777" w:rsidR="00CE09F9" w:rsidRPr="00AD6EA4" w:rsidRDefault="00CE09F9" w:rsidP="00CE09F9">
      <w:pPr>
        <w:jc w:val="both"/>
        <w:rPr>
          <w:lang w:val="da-DK"/>
        </w:rPr>
      </w:pPr>
    </w:p>
    <w:p w14:paraId="4B020DB6"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28D4D669" w14:textId="77777777" w:rsidR="00CE09F9" w:rsidRDefault="00CE09F9" w:rsidP="00CE09F9">
      <w:pPr>
        <w:jc w:val="both"/>
      </w:pPr>
    </w:p>
    <w:p w14:paraId="08324514"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B90B5F5" w14:textId="77777777" w:rsidR="00CE09F9" w:rsidRDefault="00CE09F9" w:rsidP="00CE09F9">
      <w:pPr>
        <w:jc w:val="both"/>
      </w:pPr>
    </w:p>
    <w:p w14:paraId="49A1397E"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927672C" w14:textId="77777777" w:rsidR="00CE09F9" w:rsidRDefault="00CE09F9" w:rsidP="00CE09F9">
      <w:pPr>
        <w:jc w:val="both"/>
      </w:pPr>
    </w:p>
    <w:p w14:paraId="07ADD901"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36AC2EC" w14:textId="77777777" w:rsidR="00CE09F9" w:rsidRDefault="00CE09F9" w:rsidP="00CE09F9">
      <w:pPr>
        <w:jc w:val="both"/>
      </w:pPr>
    </w:p>
    <w:p w14:paraId="21C49D1F" w14:textId="77777777" w:rsidR="00CE09F9" w:rsidRDefault="00CE09F9" w:rsidP="00CE09F9">
      <w:pPr>
        <w:jc w:val="both"/>
      </w:pPr>
      <w:r>
        <w:t xml:space="preserve">Duis autem vel eum iriure dolor in hendrerit in vulputate velit esse molestie consequat, vel illum dolore eu feugiat nulla facilisis.   </w:t>
      </w:r>
    </w:p>
    <w:p w14:paraId="0ECC6962" w14:textId="77777777" w:rsidR="00CE09F9" w:rsidRDefault="00CE09F9" w:rsidP="00CE09F9">
      <w:pPr>
        <w:jc w:val="both"/>
      </w:pPr>
    </w:p>
    <w:p w14:paraId="52F3942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587041D" w14:textId="77777777" w:rsidR="00CE09F9" w:rsidRDefault="00CE09F9" w:rsidP="00CE09F9">
      <w:pPr>
        <w:jc w:val="both"/>
      </w:pPr>
    </w:p>
    <w:p w14:paraId="07B5C0FA"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2B8F4A2" w14:textId="77777777" w:rsidR="00CE09F9" w:rsidRPr="00AD6EA4" w:rsidRDefault="00CE09F9" w:rsidP="00CE09F9">
      <w:pPr>
        <w:jc w:val="both"/>
        <w:rPr>
          <w:lang w:val="da-DK"/>
        </w:rPr>
      </w:pPr>
    </w:p>
    <w:p w14:paraId="6C8DE56F"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AA7B376" w14:textId="77777777" w:rsidR="00CE09F9" w:rsidRDefault="00CE09F9" w:rsidP="00CE09F9">
      <w:pPr>
        <w:jc w:val="both"/>
      </w:pPr>
    </w:p>
    <w:p w14:paraId="2E9C6B25" w14:textId="77777777" w:rsidR="00CE09F9" w:rsidRDefault="00CE09F9" w:rsidP="00CE09F9">
      <w:pPr>
        <w:jc w:val="both"/>
      </w:pPr>
      <w: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1C72389" w14:textId="77777777" w:rsidR="00CE09F9" w:rsidRDefault="00CE09F9" w:rsidP="00CE09F9">
      <w:pPr>
        <w:jc w:val="both"/>
      </w:pPr>
    </w:p>
    <w:p w14:paraId="0FAB2859"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4378F30" w14:textId="77777777" w:rsidR="00CE09F9" w:rsidRDefault="00CE09F9" w:rsidP="00CE09F9">
      <w:pPr>
        <w:jc w:val="both"/>
      </w:pPr>
    </w:p>
    <w:p w14:paraId="527CE86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CEC613B" w14:textId="77777777" w:rsidR="00CE09F9" w:rsidRDefault="00CE09F9" w:rsidP="00CE09F9">
      <w:pPr>
        <w:jc w:val="both"/>
      </w:pPr>
    </w:p>
    <w:p w14:paraId="335AD58C" w14:textId="77777777" w:rsidR="00CE09F9" w:rsidRDefault="00CE09F9" w:rsidP="00CE09F9">
      <w:pPr>
        <w:jc w:val="both"/>
      </w:pPr>
      <w:r>
        <w:t xml:space="preserve">Duis autem vel eum iriure dolor in hendrerit in vulputate velit esse molestie consequat, vel illum dolore eu feugiat nulla facilisis.   </w:t>
      </w:r>
    </w:p>
    <w:p w14:paraId="3EBF2FC8" w14:textId="77777777" w:rsidR="00CE09F9" w:rsidRDefault="00CE09F9" w:rsidP="00CE09F9">
      <w:pPr>
        <w:jc w:val="both"/>
      </w:pPr>
    </w:p>
    <w:p w14:paraId="4798CFEA"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C6D300E" w14:textId="77777777" w:rsidR="00CE09F9" w:rsidRDefault="00CE09F9" w:rsidP="00CE09F9">
      <w:pPr>
        <w:jc w:val="both"/>
      </w:pPr>
    </w:p>
    <w:p w14:paraId="13D9601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547B4B0" w14:textId="77777777" w:rsidR="00CE09F9" w:rsidRPr="00AD6EA4" w:rsidRDefault="00CE09F9" w:rsidP="00CE09F9">
      <w:pPr>
        <w:jc w:val="both"/>
        <w:rPr>
          <w:lang w:val="da-DK"/>
        </w:rPr>
      </w:pPr>
    </w:p>
    <w:p w14:paraId="7AEB7A1B"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6B86A86" w14:textId="77777777" w:rsidR="00CE09F9" w:rsidRDefault="00CE09F9" w:rsidP="00CE09F9">
      <w:pPr>
        <w:jc w:val="both"/>
      </w:pPr>
    </w:p>
    <w:p w14:paraId="5BDB7550" w14:textId="77777777" w:rsidR="00CE09F9" w:rsidRDefault="00CE09F9" w:rsidP="00CE09F9">
      <w:pPr>
        <w:jc w:val="both"/>
      </w:pPr>
      <w:r>
        <w:t xml:space="preserve">Duis autem vel eum iriure dolor in hendrerit in vulputate velit esse molestie consequat, vel illum </w:t>
      </w:r>
      <w:r>
        <w:lastRenderedPageBreak/>
        <w:t xml:space="preserve">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D3067B7" w14:textId="77777777" w:rsidR="00CE09F9" w:rsidRDefault="00CE09F9" w:rsidP="00CE09F9">
      <w:pPr>
        <w:jc w:val="both"/>
      </w:pPr>
    </w:p>
    <w:p w14:paraId="15078F4E"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E11632C" w14:textId="77777777" w:rsidR="00CE09F9" w:rsidRDefault="00CE09F9" w:rsidP="00CE09F9">
      <w:pPr>
        <w:jc w:val="both"/>
      </w:pPr>
    </w:p>
    <w:p w14:paraId="5C1685E5"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71B8625" w14:textId="77777777" w:rsidR="00CE09F9" w:rsidRDefault="00CE09F9" w:rsidP="00CE09F9">
      <w:pPr>
        <w:jc w:val="both"/>
      </w:pPr>
    </w:p>
    <w:p w14:paraId="25F61F1F" w14:textId="77777777" w:rsidR="00CE09F9" w:rsidRDefault="00CE09F9" w:rsidP="00CE09F9">
      <w:pPr>
        <w:jc w:val="both"/>
      </w:pPr>
      <w:r>
        <w:t xml:space="preserve">Duis autem vel eum iriure dolor in hendrerit in vulputate velit esse molestie consequat, vel illum dolore eu feugiat nulla facilisis.   </w:t>
      </w:r>
    </w:p>
    <w:p w14:paraId="6E14AE64" w14:textId="77777777" w:rsidR="00CE09F9" w:rsidRDefault="00CE09F9" w:rsidP="00CE09F9">
      <w:pPr>
        <w:jc w:val="both"/>
      </w:pPr>
    </w:p>
    <w:p w14:paraId="2A733322"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07D5C1F" w14:textId="77777777" w:rsidR="00CE09F9" w:rsidRDefault="00CE09F9" w:rsidP="00CE09F9">
      <w:pPr>
        <w:jc w:val="both"/>
      </w:pPr>
    </w:p>
    <w:p w14:paraId="0443D0A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8A863C5" w14:textId="77777777" w:rsidR="00CE09F9" w:rsidRPr="00AD6EA4" w:rsidRDefault="00CE09F9" w:rsidP="00CE09F9">
      <w:pPr>
        <w:jc w:val="both"/>
        <w:rPr>
          <w:lang w:val="da-DK"/>
        </w:rPr>
      </w:pPr>
    </w:p>
    <w:p w14:paraId="2F0852E3"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D608B87" w14:textId="77777777" w:rsidR="00CE09F9" w:rsidRDefault="00CE09F9" w:rsidP="00CE09F9">
      <w:pPr>
        <w:jc w:val="both"/>
      </w:pPr>
    </w:p>
    <w:p w14:paraId="2BD5BBAC"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w:t>
      </w:r>
      <w:r>
        <w:lastRenderedPageBreak/>
        <w:t xml:space="preserve">luptatum zzril delenit augue duis dolore te feugait nulla facilisi. Lorem ipsum dolor sit amet, consectetuer adipiscing elit, sed diam nonummy nibh euismod tincidunt ut laoreet dolore magna aliquam erat volutpat.   </w:t>
      </w:r>
    </w:p>
    <w:p w14:paraId="418D7240" w14:textId="77777777" w:rsidR="00CE09F9" w:rsidRDefault="00CE09F9" w:rsidP="00CE09F9">
      <w:pPr>
        <w:jc w:val="both"/>
      </w:pPr>
    </w:p>
    <w:p w14:paraId="6A64E700"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BFEDE77" w14:textId="77777777" w:rsidR="00CE09F9" w:rsidRDefault="00CE09F9" w:rsidP="00CE09F9">
      <w:pPr>
        <w:jc w:val="both"/>
      </w:pPr>
    </w:p>
    <w:p w14:paraId="3BA9518C"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9AA4B49" w14:textId="77777777" w:rsidR="00CE09F9" w:rsidRDefault="00CE09F9" w:rsidP="00CE09F9">
      <w:pPr>
        <w:jc w:val="both"/>
      </w:pPr>
    </w:p>
    <w:p w14:paraId="45173125" w14:textId="77777777" w:rsidR="00CE09F9" w:rsidRDefault="00CE09F9" w:rsidP="00CE09F9">
      <w:pPr>
        <w:jc w:val="both"/>
      </w:pPr>
      <w:r>
        <w:t xml:space="preserve">Duis autem vel eum iriure dolor in hendrerit in vulputate velit esse molestie consequat, vel illum dolore eu feugiat nulla facilisis.   </w:t>
      </w:r>
    </w:p>
    <w:p w14:paraId="25C53B6C" w14:textId="77777777" w:rsidR="00CE09F9" w:rsidRDefault="00CE09F9" w:rsidP="00CE09F9">
      <w:pPr>
        <w:jc w:val="both"/>
      </w:pPr>
    </w:p>
    <w:p w14:paraId="1A85760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D0EA612" w14:textId="77777777" w:rsidR="00CE09F9" w:rsidRDefault="00CE09F9" w:rsidP="00CE09F9">
      <w:pPr>
        <w:jc w:val="both"/>
      </w:pPr>
    </w:p>
    <w:p w14:paraId="0605AFBF"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333F680" w14:textId="77777777" w:rsidR="00CE09F9" w:rsidRPr="00AD6EA4" w:rsidRDefault="00CE09F9" w:rsidP="00CE09F9">
      <w:pPr>
        <w:jc w:val="both"/>
        <w:rPr>
          <w:lang w:val="da-DK"/>
        </w:rPr>
      </w:pPr>
    </w:p>
    <w:p w14:paraId="1B84444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C3B041F" w14:textId="77777777" w:rsidR="00CE09F9" w:rsidRDefault="00CE09F9" w:rsidP="00CE09F9">
      <w:pPr>
        <w:jc w:val="both"/>
      </w:pPr>
    </w:p>
    <w:p w14:paraId="3F19EDEE"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lastRenderedPageBreak/>
        <w:t xml:space="preserve">consectetuer adipiscing elit, sed diam nonummy nibh euismod tincidunt ut laoreet dolore magna aliquam erat volutpat.   </w:t>
      </w:r>
    </w:p>
    <w:p w14:paraId="60C9A70A" w14:textId="77777777" w:rsidR="00CE09F9" w:rsidRDefault="00CE09F9" w:rsidP="00CE09F9">
      <w:pPr>
        <w:jc w:val="both"/>
      </w:pPr>
    </w:p>
    <w:p w14:paraId="331A13D5"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A77AD1F" w14:textId="77777777" w:rsidR="00CE09F9" w:rsidRDefault="00CE09F9" w:rsidP="00CE09F9">
      <w:pPr>
        <w:jc w:val="both"/>
      </w:pPr>
    </w:p>
    <w:p w14:paraId="2C393077"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9051388" w14:textId="77777777" w:rsidR="00CE09F9" w:rsidRDefault="00CE09F9" w:rsidP="00CE09F9">
      <w:pPr>
        <w:jc w:val="both"/>
      </w:pPr>
    </w:p>
    <w:p w14:paraId="42CB1B21" w14:textId="77777777" w:rsidR="00CE09F9" w:rsidRDefault="00CE09F9" w:rsidP="00CE09F9">
      <w:pPr>
        <w:jc w:val="both"/>
      </w:pPr>
      <w:r>
        <w:t xml:space="preserve">Duis autem vel eum iriure dolor in hendrerit in vulputate velit esse molestie consequat, vel illum dolore eu feugiat nulla facilisis.   </w:t>
      </w:r>
    </w:p>
    <w:p w14:paraId="04DC88D9" w14:textId="77777777" w:rsidR="00CE09F9" w:rsidRDefault="00CE09F9" w:rsidP="00CE09F9">
      <w:pPr>
        <w:jc w:val="both"/>
      </w:pPr>
    </w:p>
    <w:p w14:paraId="1B7AA7BA"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B815B91" w14:textId="77777777" w:rsidR="00CE09F9" w:rsidRDefault="00CE09F9" w:rsidP="00CE09F9">
      <w:pPr>
        <w:jc w:val="both"/>
      </w:pPr>
    </w:p>
    <w:p w14:paraId="3CA2B114"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8701937" w14:textId="77777777" w:rsidR="00CE09F9" w:rsidRPr="00AD6EA4" w:rsidRDefault="00CE09F9" w:rsidP="00CE09F9">
      <w:pPr>
        <w:jc w:val="both"/>
        <w:rPr>
          <w:lang w:val="da-DK"/>
        </w:rPr>
      </w:pPr>
    </w:p>
    <w:p w14:paraId="0F8441B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FDA41E1" w14:textId="77777777" w:rsidR="00CE09F9" w:rsidRDefault="00CE09F9" w:rsidP="00CE09F9">
      <w:pPr>
        <w:jc w:val="both"/>
      </w:pPr>
    </w:p>
    <w:p w14:paraId="531E2F4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w:t>
      </w:r>
      <w:r>
        <w:lastRenderedPageBreak/>
        <w:t xml:space="preserve">aliquam erat volutpat.   </w:t>
      </w:r>
    </w:p>
    <w:p w14:paraId="48079446" w14:textId="77777777" w:rsidR="00CE09F9" w:rsidRDefault="00CE09F9" w:rsidP="00CE09F9">
      <w:pPr>
        <w:jc w:val="both"/>
      </w:pPr>
    </w:p>
    <w:p w14:paraId="65D01C17"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BD29650" w14:textId="77777777" w:rsidR="00CE09F9" w:rsidRDefault="00CE09F9" w:rsidP="00CE09F9">
      <w:pPr>
        <w:jc w:val="both"/>
      </w:pPr>
    </w:p>
    <w:p w14:paraId="58DD73D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2B21E2E" w14:textId="77777777" w:rsidR="00CE09F9" w:rsidRDefault="00CE09F9" w:rsidP="00CE09F9">
      <w:pPr>
        <w:jc w:val="both"/>
      </w:pPr>
    </w:p>
    <w:p w14:paraId="463C9617" w14:textId="77777777" w:rsidR="00CE09F9" w:rsidRDefault="00CE09F9" w:rsidP="00CE09F9">
      <w:pPr>
        <w:jc w:val="both"/>
      </w:pPr>
      <w:r>
        <w:t xml:space="preserve">Duis autem vel eum iriure dolor in hendrerit in vulputate velit esse molestie consequat, vel illum dolore eu feugiat nulla facilisis.   </w:t>
      </w:r>
    </w:p>
    <w:p w14:paraId="1D56BFDB" w14:textId="77777777" w:rsidR="00CE09F9" w:rsidRDefault="00CE09F9" w:rsidP="00CE09F9">
      <w:pPr>
        <w:jc w:val="both"/>
      </w:pPr>
    </w:p>
    <w:p w14:paraId="240B03A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5992338" w14:textId="77777777" w:rsidR="00CE09F9" w:rsidRDefault="00CE09F9" w:rsidP="00CE09F9">
      <w:pPr>
        <w:jc w:val="both"/>
      </w:pPr>
    </w:p>
    <w:p w14:paraId="6EE9029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C156698" w14:textId="77777777" w:rsidR="00CE09F9" w:rsidRPr="00AD6EA4" w:rsidRDefault="00CE09F9" w:rsidP="00CE09F9">
      <w:pPr>
        <w:jc w:val="both"/>
        <w:rPr>
          <w:lang w:val="da-DK"/>
        </w:rPr>
      </w:pPr>
    </w:p>
    <w:p w14:paraId="5C0DCC47"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862B1C3" w14:textId="77777777" w:rsidR="00CE09F9" w:rsidRDefault="00CE09F9" w:rsidP="00CE09F9">
      <w:pPr>
        <w:jc w:val="both"/>
      </w:pPr>
    </w:p>
    <w:p w14:paraId="1D4A43E2"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51AF7DD" w14:textId="77777777" w:rsidR="00CE09F9" w:rsidRDefault="00CE09F9" w:rsidP="00CE09F9">
      <w:pPr>
        <w:jc w:val="both"/>
      </w:pPr>
    </w:p>
    <w:p w14:paraId="36A3AD0E"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032CEC6" w14:textId="77777777" w:rsidR="00CE09F9" w:rsidRDefault="00CE09F9" w:rsidP="00CE09F9">
      <w:pPr>
        <w:jc w:val="both"/>
      </w:pPr>
    </w:p>
    <w:p w14:paraId="78334FDA"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38B5ACD" w14:textId="77777777" w:rsidR="00CE09F9" w:rsidRDefault="00CE09F9" w:rsidP="00CE09F9">
      <w:pPr>
        <w:jc w:val="both"/>
      </w:pPr>
    </w:p>
    <w:p w14:paraId="74274702" w14:textId="77777777" w:rsidR="00CE09F9" w:rsidRDefault="00CE09F9" w:rsidP="00CE09F9">
      <w:pPr>
        <w:jc w:val="both"/>
      </w:pPr>
      <w:r>
        <w:t xml:space="preserve">Duis autem vel eum iriure dolor in hendrerit in vulputate velit esse molestie consequat, vel illum dolore eu feugiat nulla facilisis.   </w:t>
      </w:r>
    </w:p>
    <w:p w14:paraId="21DBFE15" w14:textId="77777777" w:rsidR="00CE09F9" w:rsidRDefault="00CE09F9" w:rsidP="00CE09F9">
      <w:pPr>
        <w:jc w:val="both"/>
      </w:pPr>
    </w:p>
    <w:p w14:paraId="0FAF23E7"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D011834" w14:textId="77777777" w:rsidR="00CE09F9" w:rsidRDefault="00CE09F9" w:rsidP="00CE09F9">
      <w:pPr>
        <w:jc w:val="both"/>
      </w:pPr>
    </w:p>
    <w:p w14:paraId="3E0A6113"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F3AFC1B" w14:textId="77777777" w:rsidR="00CE09F9" w:rsidRPr="00AD6EA4" w:rsidRDefault="00CE09F9" w:rsidP="00CE09F9">
      <w:pPr>
        <w:jc w:val="both"/>
        <w:rPr>
          <w:lang w:val="da-DK"/>
        </w:rPr>
      </w:pPr>
    </w:p>
    <w:p w14:paraId="04E6685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63E4F04" w14:textId="77777777" w:rsidR="00CE09F9" w:rsidRDefault="00CE09F9" w:rsidP="00CE09F9">
      <w:pPr>
        <w:jc w:val="both"/>
      </w:pPr>
    </w:p>
    <w:p w14:paraId="6F6A0BC4"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2524AB3" w14:textId="77777777" w:rsidR="00CE09F9" w:rsidRDefault="00CE09F9" w:rsidP="00CE09F9">
      <w:pPr>
        <w:jc w:val="both"/>
      </w:pPr>
    </w:p>
    <w:p w14:paraId="3A088F77" w14:textId="77777777" w:rsidR="00CE09F9" w:rsidRDefault="00CE09F9" w:rsidP="00CE09F9">
      <w:pPr>
        <w:jc w:val="both"/>
      </w:pPr>
      <w:r>
        <w:lastRenderedPageBreak/>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574AB48" w14:textId="77777777" w:rsidR="00CE09F9" w:rsidRDefault="00CE09F9" w:rsidP="00CE09F9">
      <w:pPr>
        <w:jc w:val="both"/>
      </w:pPr>
    </w:p>
    <w:p w14:paraId="17DBEE4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B51F7A1" w14:textId="77777777" w:rsidR="00CE09F9" w:rsidRDefault="00CE09F9" w:rsidP="00CE09F9">
      <w:pPr>
        <w:jc w:val="both"/>
      </w:pPr>
    </w:p>
    <w:p w14:paraId="4295DEC3" w14:textId="77777777" w:rsidR="00CE09F9" w:rsidRDefault="00CE09F9" w:rsidP="00CE09F9">
      <w:pPr>
        <w:jc w:val="both"/>
      </w:pPr>
      <w:r>
        <w:t xml:space="preserve">Duis autem vel eum iriure dolor in hendrerit in vulputate velit esse molestie consequat, vel illum dolore eu feugiat nulla facilisis.   </w:t>
      </w:r>
    </w:p>
    <w:p w14:paraId="0A8FC1AD" w14:textId="77777777" w:rsidR="00CE09F9" w:rsidRDefault="00CE09F9" w:rsidP="00CE09F9">
      <w:pPr>
        <w:jc w:val="both"/>
      </w:pPr>
    </w:p>
    <w:p w14:paraId="4805AD5D"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CD8A660" w14:textId="77777777" w:rsidR="00CE09F9" w:rsidRDefault="00CE09F9" w:rsidP="00CE09F9">
      <w:pPr>
        <w:jc w:val="both"/>
      </w:pPr>
    </w:p>
    <w:p w14:paraId="3E735F5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B1D0B08" w14:textId="77777777" w:rsidR="00CE09F9" w:rsidRPr="00AD6EA4" w:rsidRDefault="00CE09F9" w:rsidP="00CE09F9">
      <w:pPr>
        <w:jc w:val="both"/>
        <w:rPr>
          <w:lang w:val="da-DK"/>
        </w:rPr>
      </w:pPr>
    </w:p>
    <w:p w14:paraId="543D12DD"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60983EC" w14:textId="77777777" w:rsidR="00CE09F9" w:rsidRDefault="00CE09F9" w:rsidP="00CE09F9">
      <w:pPr>
        <w:jc w:val="both"/>
      </w:pPr>
    </w:p>
    <w:p w14:paraId="7616D431"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4D7455F" w14:textId="77777777" w:rsidR="00CE09F9" w:rsidRDefault="00CE09F9" w:rsidP="00CE09F9">
      <w:pPr>
        <w:jc w:val="both"/>
      </w:pPr>
    </w:p>
    <w:p w14:paraId="318D4B2B" w14:textId="77777777" w:rsidR="00CE09F9" w:rsidRDefault="00CE09F9" w:rsidP="00CE09F9">
      <w:pPr>
        <w:jc w:val="both"/>
      </w:pPr>
      <w:r>
        <w:t xml:space="preserve">Ut wisi enim ad minim veniam, quis nostrud exerci tation ullamcorper suscipit lobortis nisl ut aliquip </w:t>
      </w:r>
      <w:r>
        <w:lastRenderedPageBreak/>
        <w:t xml:space="preserve">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4897B8D" w14:textId="77777777" w:rsidR="00CE09F9" w:rsidRDefault="00CE09F9" w:rsidP="00CE09F9">
      <w:pPr>
        <w:jc w:val="both"/>
      </w:pPr>
    </w:p>
    <w:p w14:paraId="79559C4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4591147" w14:textId="77777777" w:rsidR="00CE09F9" w:rsidRDefault="00CE09F9" w:rsidP="00CE09F9">
      <w:pPr>
        <w:jc w:val="both"/>
      </w:pPr>
    </w:p>
    <w:p w14:paraId="47F8C7B4" w14:textId="77777777" w:rsidR="00CE09F9" w:rsidRDefault="00CE09F9" w:rsidP="00CE09F9">
      <w:pPr>
        <w:jc w:val="both"/>
      </w:pPr>
      <w:r>
        <w:t xml:space="preserve">Duis autem vel eum iriure dolor in hendrerit in vulputate velit esse molestie consequat, vel illum dolore eu feugiat nulla facilisis.   </w:t>
      </w:r>
    </w:p>
    <w:p w14:paraId="2E122859" w14:textId="77777777" w:rsidR="00CE09F9" w:rsidRDefault="00CE09F9" w:rsidP="00CE09F9">
      <w:pPr>
        <w:jc w:val="both"/>
      </w:pPr>
    </w:p>
    <w:p w14:paraId="09A29DA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E86AF70" w14:textId="77777777" w:rsidR="00CE09F9" w:rsidRDefault="00CE09F9" w:rsidP="00CE09F9">
      <w:pPr>
        <w:jc w:val="both"/>
      </w:pPr>
    </w:p>
    <w:p w14:paraId="50053620"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2FA4CAD" w14:textId="77777777" w:rsidR="00CE09F9" w:rsidRPr="00AD6EA4" w:rsidRDefault="00CE09F9" w:rsidP="00CE09F9">
      <w:pPr>
        <w:jc w:val="both"/>
        <w:rPr>
          <w:lang w:val="da-DK"/>
        </w:rPr>
      </w:pPr>
    </w:p>
    <w:p w14:paraId="075C8E0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4C040F0" w14:textId="77777777" w:rsidR="00CE09F9" w:rsidRDefault="00CE09F9" w:rsidP="00CE09F9">
      <w:pPr>
        <w:jc w:val="both"/>
      </w:pPr>
    </w:p>
    <w:p w14:paraId="5E87EDBC"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FB82821" w14:textId="77777777" w:rsidR="00CE09F9" w:rsidRDefault="00CE09F9" w:rsidP="00CE09F9">
      <w:pPr>
        <w:jc w:val="both"/>
      </w:pPr>
    </w:p>
    <w:p w14:paraId="76E843DD"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4780793C" w14:textId="77777777" w:rsidR="00CE09F9" w:rsidRDefault="00CE09F9" w:rsidP="00CE09F9">
      <w:pPr>
        <w:jc w:val="both"/>
      </w:pPr>
    </w:p>
    <w:p w14:paraId="26B7C7B1"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374A36B" w14:textId="77777777" w:rsidR="00CE09F9" w:rsidRDefault="00CE09F9" w:rsidP="00CE09F9">
      <w:pPr>
        <w:jc w:val="both"/>
      </w:pPr>
    </w:p>
    <w:p w14:paraId="5CAE4312" w14:textId="77777777" w:rsidR="00CE09F9" w:rsidRDefault="00CE09F9" w:rsidP="00CE09F9">
      <w:pPr>
        <w:jc w:val="both"/>
      </w:pPr>
      <w:r>
        <w:t xml:space="preserve">Duis autem vel eum iriure dolor in hendrerit in vulputate velit esse molestie consequat, vel illum dolore eu feugiat nulla facilisis.   </w:t>
      </w:r>
    </w:p>
    <w:p w14:paraId="244FE57A" w14:textId="77777777" w:rsidR="00CE09F9" w:rsidRDefault="00CE09F9" w:rsidP="00CE09F9">
      <w:pPr>
        <w:jc w:val="both"/>
      </w:pPr>
    </w:p>
    <w:p w14:paraId="28234E4A"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D7F45F8" w14:textId="77777777" w:rsidR="00CE09F9" w:rsidRDefault="00CE09F9" w:rsidP="00CE09F9">
      <w:pPr>
        <w:jc w:val="both"/>
      </w:pPr>
    </w:p>
    <w:p w14:paraId="46AC3A2C"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8408638" w14:textId="77777777" w:rsidR="00CE09F9" w:rsidRPr="00AD6EA4" w:rsidRDefault="00CE09F9" w:rsidP="00CE09F9">
      <w:pPr>
        <w:jc w:val="both"/>
        <w:rPr>
          <w:lang w:val="da-DK"/>
        </w:rPr>
      </w:pPr>
    </w:p>
    <w:p w14:paraId="3E6A033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409110C" w14:textId="77777777" w:rsidR="00CE09F9" w:rsidRDefault="00CE09F9" w:rsidP="00CE09F9">
      <w:pPr>
        <w:jc w:val="both"/>
      </w:pPr>
    </w:p>
    <w:p w14:paraId="6ADFAD3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204BEC5" w14:textId="77777777" w:rsidR="00CE09F9" w:rsidRDefault="00CE09F9" w:rsidP="00CE09F9">
      <w:pPr>
        <w:jc w:val="both"/>
      </w:pPr>
    </w:p>
    <w:p w14:paraId="2B17506D"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w:t>
      </w:r>
      <w:r>
        <w:lastRenderedPageBreak/>
        <w:t xml:space="preserve">dignissim qui blandit praesent luptatum zzril delenit augue duis dolore te feugait nulla facilisi.   </w:t>
      </w:r>
    </w:p>
    <w:p w14:paraId="38753CAA" w14:textId="77777777" w:rsidR="00CE09F9" w:rsidRDefault="00CE09F9" w:rsidP="00CE09F9">
      <w:pPr>
        <w:jc w:val="both"/>
      </w:pPr>
    </w:p>
    <w:p w14:paraId="04A5222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E1BBDDB" w14:textId="77777777" w:rsidR="00CE09F9" w:rsidRDefault="00CE09F9" w:rsidP="00CE09F9">
      <w:pPr>
        <w:jc w:val="both"/>
      </w:pPr>
    </w:p>
    <w:p w14:paraId="194F614A" w14:textId="77777777" w:rsidR="00CE09F9" w:rsidRDefault="00CE09F9" w:rsidP="00CE09F9">
      <w:pPr>
        <w:jc w:val="both"/>
      </w:pPr>
      <w:r>
        <w:t xml:space="preserve">Duis autem vel eum iriure dolor in hendrerit in vulputate velit esse molestie consequat, vel illum dolore eu feugiat nulla facilisis.   </w:t>
      </w:r>
    </w:p>
    <w:p w14:paraId="1554087C" w14:textId="77777777" w:rsidR="00CE09F9" w:rsidRDefault="00CE09F9" w:rsidP="00CE09F9">
      <w:pPr>
        <w:jc w:val="both"/>
      </w:pPr>
    </w:p>
    <w:p w14:paraId="53D64427"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E017477" w14:textId="77777777" w:rsidR="00CE09F9" w:rsidRDefault="00CE09F9" w:rsidP="00CE09F9">
      <w:pPr>
        <w:jc w:val="both"/>
      </w:pPr>
    </w:p>
    <w:p w14:paraId="78DDF36F"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5D0F357" w14:textId="77777777" w:rsidR="00CE09F9" w:rsidRPr="00AD6EA4" w:rsidRDefault="00CE09F9" w:rsidP="00CE09F9">
      <w:pPr>
        <w:jc w:val="both"/>
        <w:rPr>
          <w:lang w:val="da-DK"/>
        </w:rPr>
      </w:pPr>
    </w:p>
    <w:p w14:paraId="6C1440E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00B825D" w14:textId="77777777" w:rsidR="00CE09F9" w:rsidRDefault="00CE09F9" w:rsidP="00CE09F9">
      <w:pPr>
        <w:jc w:val="both"/>
      </w:pPr>
    </w:p>
    <w:p w14:paraId="34950187"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368666B" w14:textId="77777777" w:rsidR="00CE09F9" w:rsidRDefault="00CE09F9" w:rsidP="00CE09F9">
      <w:pPr>
        <w:jc w:val="both"/>
      </w:pPr>
    </w:p>
    <w:p w14:paraId="672DF08F"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872880C" w14:textId="77777777" w:rsidR="00CE09F9" w:rsidRDefault="00CE09F9" w:rsidP="00CE09F9">
      <w:pPr>
        <w:jc w:val="both"/>
      </w:pPr>
    </w:p>
    <w:p w14:paraId="0CDA15FF"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58A7EC0" w14:textId="77777777" w:rsidR="00CE09F9" w:rsidRDefault="00CE09F9" w:rsidP="00CE09F9">
      <w:pPr>
        <w:jc w:val="both"/>
      </w:pPr>
    </w:p>
    <w:p w14:paraId="4D2D5E8C" w14:textId="77777777" w:rsidR="00CE09F9" w:rsidRDefault="00CE09F9" w:rsidP="00CE09F9">
      <w:pPr>
        <w:jc w:val="both"/>
      </w:pPr>
      <w:r>
        <w:t xml:space="preserve">Duis autem vel eum iriure dolor in hendrerit in vulputate velit esse molestie consequat, vel illum dolore eu feugiat nulla facilisis.   </w:t>
      </w:r>
    </w:p>
    <w:p w14:paraId="6090EFAF" w14:textId="77777777" w:rsidR="00CE09F9" w:rsidRDefault="00CE09F9" w:rsidP="00CE09F9">
      <w:pPr>
        <w:jc w:val="both"/>
      </w:pPr>
    </w:p>
    <w:p w14:paraId="3347E9B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8DDBC7D" w14:textId="77777777" w:rsidR="00CE09F9" w:rsidRDefault="00CE09F9" w:rsidP="00CE09F9">
      <w:pPr>
        <w:jc w:val="both"/>
      </w:pPr>
    </w:p>
    <w:p w14:paraId="1D94EB4B"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5135497" w14:textId="77777777" w:rsidR="00CE09F9" w:rsidRPr="00AD6EA4" w:rsidRDefault="00CE09F9" w:rsidP="00CE09F9">
      <w:pPr>
        <w:jc w:val="both"/>
        <w:rPr>
          <w:lang w:val="da-DK"/>
        </w:rPr>
      </w:pPr>
    </w:p>
    <w:p w14:paraId="01A1157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BC19D19" w14:textId="77777777" w:rsidR="00CE09F9" w:rsidRDefault="00CE09F9" w:rsidP="00CE09F9">
      <w:pPr>
        <w:jc w:val="both"/>
      </w:pPr>
    </w:p>
    <w:p w14:paraId="6DB48F43"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2E8F81C" w14:textId="77777777" w:rsidR="00CE09F9" w:rsidRDefault="00CE09F9" w:rsidP="00CE09F9">
      <w:pPr>
        <w:jc w:val="both"/>
      </w:pPr>
    </w:p>
    <w:p w14:paraId="7E8328A7"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8BB90BF" w14:textId="77777777" w:rsidR="00CE09F9" w:rsidRDefault="00CE09F9" w:rsidP="00CE09F9">
      <w:pPr>
        <w:jc w:val="both"/>
      </w:pPr>
    </w:p>
    <w:p w14:paraId="1EACAF74" w14:textId="77777777" w:rsidR="00CE09F9" w:rsidRDefault="00CE09F9" w:rsidP="00CE09F9">
      <w:pPr>
        <w:jc w:val="both"/>
      </w:pPr>
      <w: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1D3B43A" w14:textId="77777777" w:rsidR="00CE09F9" w:rsidRDefault="00CE09F9" w:rsidP="00CE09F9">
      <w:pPr>
        <w:jc w:val="both"/>
      </w:pPr>
    </w:p>
    <w:p w14:paraId="11B61307" w14:textId="77777777" w:rsidR="00CE09F9" w:rsidRDefault="00CE09F9" w:rsidP="00CE09F9">
      <w:pPr>
        <w:jc w:val="both"/>
      </w:pPr>
      <w:r>
        <w:t xml:space="preserve">Duis autem vel eum iriure dolor in hendrerit in vulputate velit esse molestie consequat, vel illum dolore eu feugiat nulla facilisis.   </w:t>
      </w:r>
    </w:p>
    <w:p w14:paraId="1104B3FC" w14:textId="77777777" w:rsidR="00CE09F9" w:rsidRDefault="00CE09F9" w:rsidP="00CE09F9">
      <w:pPr>
        <w:jc w:val="both"/>
      </w:pPr>
    </w:p>
    <w:p w14:paraId="7C79861D"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D1AEFE2" w14:textId="77777777" w:rsidR="00CE09F9" w:rsidRDefault="00CE09F9" w:rsidP="00CE09F9">
      <w:pPr>
        <w:jc w:val="both"/>
      </w:pPr>
    </w:p>
    <w:p w14:paraId="6D7199EC" w14:textId="77777777" w:rsidR="00CE09F9" w:rsidRDefault="00CE09F9" w:rsidP="00CE09F9">
      <w:pPr>
        <w:jc w:val="both"/>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w:t>
      </w:r>
    </w:p>
    <w:p w14:paraId="3A2AF75C" w14:textId="77777777" w:rsidR="00CE09F9" w:rsidRDefault="00CE09F9" w:rsidP="00CE09F9">
      <w:pPr>
        <w:jc w:val="both"/>
      </w:pPr>
    </w:p>
    <w:p w14:paraId="1D604B62" w14:textId="77777777" w:rsidR="00CE09F9" w:rsidRDefault="00CE09F9" w:rsidP="00CE09F9">
      <w:pPr>
        <w:jc w:val="both"/>
      </w:pP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238A29B" w14:textId="77777777" w:rsidR="00CE09F9" w:rsidRDefault="00CE09F9" w:rsidP="00CE09F9">
      <w:pPr>
        <w:jc w:val="both"/>
      </w:pPr>
    </w:p>
    <w:p w14:paraId="21C2CA09"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8CD77D0" w14:textId="77777777" w:rsidR="00CE09F9" w:rsidRDefault="00CE09F9" w:rsidP="00CE09F9">
      <w:pPr>
        <w:jc w:val="both"/>
      </w:pPr>
    </w:p>
    <w:p w14:paraId="0D7A376A"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4AC909C" w14:textId="77777777" w:rsidR="00CE09F9" w:rsidRDefault="00CE09F9" w:rsidP="00CE09F9">
      <w:pPr>
        <w:jc w:val="both"/>
      </w:pPr>
    </w:p>
    <w:p w14:paraId="0B3485DE" w14:textId="77777777" w:rsidR="00CE09F9" w:rsidRDefault="00CE09F9" w:rsidP="00CE09F9">
      <w:pPr>
        <w:jc w:val="both"/>
      </w:pPr>
      <w:r>
        <w:t xml:space="preserve">Nam liber tempor cum soluta nobis eleifend option congue nihil imperdiet doming id quod mazim </w:t>
      </w:r>
      <w:r>
        <w:lastRenderedPageBreak/>
        <w:t xml:space="preserve">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9005D47" w14:textId="77777777" w:rsidR="00CE09F9" w:rsidRDefault="00CE09F9" w:rsidP="00CE09F9">
      <w:pPr>
        <w:jc w:val="both"/>
      </w:pPr>
    </w:p>
    <w:p w14:paraId="1E075F83" w14:textId="77777777" w:rsidR="00CE09F9" w:rsidRDefault="00CE09F9" w:rsidP="00CE09F9">
      <w:pPr>
        <w:jc w:val="both"/>
      </w:pPr>
      <w:r>
        <w:t xml:space="preserve">Duis autem vel eum iriure dolor in hendrerit in vulputate velit esse molestie consequat, vel illum dolore eu feugiat nulla facilisis.   </w:t>
      </w:r>
    </w:p>
    <w:p w14:paraId="1BE7DBAA" w14:textId="77777777" w:rsidR="00CE09F9" w:rsidRDefault="00CE09F9" w:rsidP="00CE09F9">
      <w:pPr>
        <w:jc w:val="both"/>
      </w:pPr>
    </w:p>
    <w:p w14:paraId="28E2CFA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04499FA" w14:textId="77777777" w:rsidR="00CE09F9" w:rsidRDefault="00CE09F9" w:rsidP="00CE09F9">
      <w:pPr>
        <w:jc w:val="both"/>
      </w:pPr>
    </w:p>
    <w:p w14:paraId="02D3C5AB" w14:textId="77777777" w:rsidR="00CE09F9" w:rsidRDefault="00CE09F9" w:rsidP="00CE09F9">
      <w:pPr>
        <w:jc w:val="both"/>
      </w:pPr>
      <w:r>
        <w:t>Consetetur sadipscing elitr, sed diam nonumy eirmod</w:t>
      </w:r>
      <w:r w:rsidRPr="00AD6EA4">
        <w:t xml:space="preserve"> </w:t>
      </w: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152ED4B" w14:textId="77777777" w:rsidR="00CE09F9" w:rsidRDefault="00CE09F9" w:rsidP="00CE09F9">
      <w:pPr>
        <w:jc w:val="both"/>
      </w:pPr>
    </w:p>
    <w:p w14:paraId="35660441"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5BE1053" w14:textId="77777777" w:rsidR="00CE09F9" w:rsidRDefault="00CE09F9" w:rsidP="00CE09F9">
      <w:pPr>
        <w:jc w:val="both"/>
      </w:pPr>
    </w:p>
    <w:p w14:paraId="07850A69"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5ED11D9" w14:textId="77777777" w:rsidR="00CE09F9" w:rsidRDefault="00CE09F9" w:rsidP="00CE09F9">
      <w:pPr>
        <w:jc w:val="both"/>
      </w:pPr>
    </w:p>
    <w:p w14:paraId="42D2720C"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E6E0363" w14:textId="77777777" w:rsidR="00CE09F9" w:rsidRDefault="00CE09F9" w:rsidP="00CE09F9">
      <w:pPr>
        <w:jc w:val="both"/>
      </w:pPr>
    </w:p>
    <w:p w14:paraId="7D84BC4F" w14:textId="77777777" w:rsidR="00CE09F9" w:rsidRDefault="00CE09F9" w:rsidP="00CE09F9">
      <w:pPr>
        <w:jc w:val="both"/>
      </w:pPr>
      <w:r>
        <w:t xml:space="preserve">Duis autem vel eum iriure dolor in hendrerit in vulputate velit esse molestie consequat, vel illum dolore eu feugiat nulla facilisis.   </w:t>
      </w:r>
    </w:p>
    <w:p w14:paraId="6839309C" w14:textId="77777777" w:rsidR="00CE09F9" w:rsidRDefault="00CE09F9" w:rsidP="00CE09F9">
      <w:pPr>
        <w:jc w:val="both"/>
      </w:pPr>
    </w:p>
    <w:p w14:paraId="750AD212"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w:t>
      </w:r>
      <w:r>
        <w:lastRenderedPageBreak/>
        <w:t xml:space="preserve">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B29F0FA" w14:textId="77777777" w:rsidR="00CE09F9" w:rsidRDefault="00CE09F9" w:rsidP="00CE09F9">
      <w:pPr>
        <w:jc w:val="both"/>
      </w:pPr>
    </w:p>
    <w:p w14:paraId="530E8B26"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FFD12F5" w14:textId="77777777" w:rsidR="00CE09F9" w:rsidRPr="00AD6EA4" w:rsidRDefault="00CE09F9" w:rsidP="00CE09F9">
      <w:pPr>
        <w:jc w:val="both"/>
        <w:rPr>
          <w:lang w:val="da-DK"/>
        </w:rPr>
      </w:pPr>
    </w:p>
    <w:p w14:paraId="5ACD3F42"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F00A35E" w14:textId="77777777" w:rsidR="00CE09F9" w:rsidRDefault="00CE09F9" w:rsidP="00CE09F9">
      <w:pPr>
        <w:jc w:val="both"/>
      </w:pPr>
    </w:p>
    <w:p w14:paraId="2687FF34"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A562E41" w14:textId="77777777" w:rsidR="00CE09F9" w:rsidRDefault="00CE09F9" w:rsidP="00CE09F9">
      <w:pPr>
        <w:jc w:val="both"/>
      </w:pPr>
    </w:p>
    <w:p w14:paraId="67394E93"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C884AE0" w14:textId="77777777" w:rsidR="00CE09F9" w:rsidRDefault="00CE09F9" w:rsidP="00CE09F9">
      <w:pPr>
        <w:jc w:val="both"/>
      </w:pPr>
    </w:p>
    <w:p w14:paraId="33AD3550"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6E311E9" w14:textId="77777777" w:rsidR="00CE09F9" w:rsidRDefault="00CE09F9" w:rsidP="00CE09F9">
      <w:pPr>
        <w:jc w:val="both"/>
      </w:pPr>
    </w:p>
    <w:p w14:paraId="2032D4F0" w14:textId="77777777" w:rsidR="00CE09F9" w:rsidRDefault="00CE09F9" w:rsidP="00CE09F9">
      <w:pPr>
        <w:jc w:val="both"/>
      </w:pPr>
      <w:r>
        <w:t xml:space="preserve">Duis autem vel eum iriure dolor in hendrerit in vulputate velit esse molestie consequat, vel illum dolore eu feugiat nulla facilisis.   </w:t>
      </w:r>
    </w:p>
    <w:p w14:paraId="591FC4FE" w14:textId="77777777" w:rsidR="00CE09F9" w:rsidRDefault="00CE09F9" w:rsidP="00CE09F9">
      <w:pPr>
        <w:jc w:val="both"/>
      </w:pPr>
    </w:p>
    <w:p w14:paraId="32D51AE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lastRenderedPageBreak/>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47575C5" w14:textId="77777777" w:rsidR="00CE09F9" w:rsidRDefault="00CE09F9" w:rsidP="00CE09F9">
      <w:pPr>
        <w:jc w:val="both"/>
      </w:pPr>
    </w:p>
    <w:p w14:paraId="1933D15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3F30172" w14:textId="77777777" w:rsidR="00CE09F9" w:rsidRPr="00AD6EA4" w:rsidRDefault="00CE09F9" w:rsidP="00CE09F9">
      <w:pPr>
        <w:jc w:val="both"/>
        <w:rPr>
          <w:lang w:val="da-DK"/>
        </w:rPr>
      </w:pPr>
    </w:p>
    <w:p w14:paraId="4C8B6282"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A4EE4E1" w14:textId="77777777" w:rsidR="00CE09F9" w:rsidRDefault="00CE09F9" w:rsidP="00CE09F9">
      <w:pPr>
        <w:jc w:val="both"/>
      </w:pPr>
    </w:p>
    <w:p w14:paraId="5FAF426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1948D17" w14:textId="77777777" w:rsidR="00CE09F9" w:rsidRDefault="00CE09F9" w:rsidP="00CE09F9">
      <w:pPr>
        <w:jc w:val="both"/>
      </w:pPr>
    </w:p>
    <w:p w14:paraId="1AF5935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A22E864" w14:textId="77777777" w:rsidR="00CE09F9" w:rsidRDefault="00CE09F9" w:rsidP="00CE09F9">
      <w:pPr>
        <w:jc w:val="both"/>
      </w:pPr>
    </w:p>
    <w:p w14:paraId="083A387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C951BE6" w14:textId="77777777" w:rsidR="00CE09F9" w:rsidRDefault="00CE09F9" w:rsidP="00CE09F9">
      <w:pPr>
        <w:jc w:val="both"/>
      </w:pPr>
    </w:p>
    <w:p w14:paraId="3F5C2B42" w14:textId="77777777" w:rsidR="00CE09F9" w:rsidRDefault="00CE09F9" w:rsidP="00CE09F9">
      <w:pPr>
        <w:jc w:val="both"/>
      </w:pPr>
      <w:r>
        <w:t xml:space="preserve">Duis autem vel eum iriure dolor in hendrerit in vulputate velit esse molestie consequat, vel illum dolore eu feugiat nulla facilisis.   </w:t>
      </w:r>
    </w:p>
    <w:p w14:paraId="4DF4619C" w14:textId="77777777" w:rsidR="00CE09F9" w:rsidRDefault="00CE09F9" w:rsidP="00CE09F9">
      <w:pPr>
        <w:jc w:val="both"/>
      </w:pPr>
    </w:p>
    <w:p w14:paraId="33518752"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9C132F9" w14:textId="77777777" w:rsidR="00CE09F9" w:rsidRDefault="00CE09F9" w:rsidP="00CE09F9">
      <w:pPr>
        <w:jc w:val="both"/>
      </w:pPr>
    </w:p>
    <w:p w14:paraId="63CD60A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90203F1" w14:textId="77777777" w:rsidR="00CE09F9" w:rsidRPr="00AD6EA4" w:rsidRDefault="00CE09F9" w:rsidP="00CE09F9">
      <w:pPr>
        <w:jc w:val="both"/>
        <w:rPr>
          <w:lang w:val="da-DK"/>
        </w:rPr>
      </w:pPr>
    </w:p>
    <w:p w14:paraId="3D5E1881"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DDEF28A" w14:textId="77777777" w:rsidR="00CE09F9" w:rsidRDefault="00CE09F9" w:rsidP="00CE09F9">
      <w:pPr>
        <w:jc w:val="both"/>
      </w:pPr>
    </w:p>
    <w:p w14:paraId="4D0B84A1"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DEBEEED" w14:textId="77777777" w:rsidR="00CE09F9" w:rsidRDefault="00CE09F9" w:rsidP="00CE09F9">
      <w:pPr>
        <w:jc w:val="both"/>
      </w:pPr>
    </w:p>
    <w:p w14:paraId="6F39DD26"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9E5FFF4" w14:textId="77777777" w:rsidR="00CE09F9" w:rsidRDefault="00CE09F9" w:rsidP="00CE09F9">
      <w:pPr>
        <w:jc w:val="both"/>
      </w:pPr>
    </w:p>
    <w:p w14:paraId="279904F1"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45F481A" w14:textId="77777777" w:rsidR="00CE09F9" w:rsidRDefault="00CE09F9" w:rsidP="00CE09F9">
      <w:pPr>
        <w:jc w:val="both"/>
      </w:pPr>
    </w:p>
    <w:p w14:paraId="465DC9EA" w14:textId="77777777" w:rsidR="00CE09F9" w:rsidRDefault="00CE09F9" w:rsidP="00CE09F9">
      <w:pPr>
        <w:jc w:val="both"/>
      </w:pPr>
      <w:r>
        <w:t xml:space="preserve">Duis autem vel eum iriure dolor in hendrerit in vulputate velit esse molestie consequat, vel illum dolore eu feugiat nulla facilisis.   </w:t>
      </w:r>
    </w:p>
    <w:p w14:paraId="1717DFE4" w14:textId="77777777" w:rsidR="00CE09F9" w:rsidRDefault="00CE09F9" w:rsidP="00CE09F9">
      <w:pPr>
        <w:jc w:val="both"/>
      </w:pPr>
    </w:p>
    <w:p w14:paraId="09F4E50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w:t>
      </w:r>
      <w:r>
        <w:lastRenderedPageBreak/>
        <w:t xml:space="preserve">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303F88B" w14:textId="77777777" w:rsidR="00CE09F9" w:rsidRDefault="00CE09F9" w:rsidP="00CE09F9">
      <w:pPr>
        <w:jc w:val="both"/>
      </w:pPr>
    </w:p>
    <w:p w14:paraId="1A62B7A7"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82C3C43" w14:textId="77777777" w:rsidR="00CE09F9" w:rsidRPr="00AD6EA4" w:rsidRDefault="00CE09F9" w:rsidP="00CE09F9">
      <w:pPr>
        <w:jc w:val="both"/>
        <w:rPr>
          <w:lang w:val="da-DK"/>
        </w:rPr>
      </w:pPr>
    </w:p>
    <w:p w14:paraId="3410B1D4"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F82E389" w14:textId="77777777" w:rsidR="00CE09F9" w:rsidRDefault="00CE09F9" w:rsidP="00CE09F9">
      <w:pPr>
        <w:jc w:val="both"/>
      </w:pPr>
    </w:p>
    <w:p w14:paraId="5B5FF09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A9D810A" w14:textId="77777777" w:rsidR="00CE09F9" w:rsidRDefault="00CE09F9" w:rsidP="00CE09F9">
      <w:pPr>
        <w:jc w:val="both"/>
      </w:pPr>
    </w:p>
    <w:p w14:paraId="576C083D"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685016C" w14:textId="77777777" w:rsidR="00CE09F9" w:rsidRDefault="00CE09F9" w:rsidP="00CE09F9">
      <w:pPr>
        <w:jc w:val="both"/>
      </w:pPr>
    </w:p>
    <w:p w14:paraId="17947057"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4A686DC" w14:textId="77777777" w:rsidR="00CE09F9" w:rsidRDefault="00CE09F9" w:rsidP="00CE09F9">
      <w:pPr>
        <w:jc w:val="both"/>
      </w:pPr>
    </w:p>
    <w:p w14:paraId="739063CF" w14:textId="77777777" w:rsidR="00CE09F9" w:rsidRDefault="00CE09F9" w:rsidP="00CE09F9">
      <w:pPr>
        <w:jc w:val="both"/>
      </w:pPr>
      <w:r>
        <w:t xml:space="preserve">Duis autem vel eum iriure dolor in hendrerit in vulputate velit esse molestie consequat, vel illum dolore eu feugiat nulla facilisis.   </w:t>
      </w:r>
    </w:p>
    <w:p w14:paraId="0551FDC1" w14:textId="77777777" w:rsidR="00CE09F9" w:rsidRDefault="00CE09F9" w:rsidP="00CE09F9">
      <w:pPr>
        <w:jc w:val="both"/>
      </w:pPr>
    </w:p>
    <w:p w14:paraId="35808AD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w:t>
      </w:r>
      <w:r>
        <w:lastRenderedPageBreak/>
        <w:t xml:space="preserve">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F5B16A6" w14:textId="77777777" w:rsidR="00CE09F9" w:rsidRDefault="00CE09F9" w:rsidP="00CE09F9">
      <w:pPr>
        <w:jc w:val="both"/>
      </w:pPr>
    </w:p>
    <w:p w14:paraId="0480AF2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7CC44A2" w14:textId="77777777" w:rsidR="00CE09F9" w:rsidRPr="00AD6EA4" w:rsidRDefault="00CE09F9" w:rsidP="00CE09F9">
      <w:pPr>
        <w:jc w:val="both"/>
        <w:rPr>
          <w:lang w:val="da-DK"/>
        </w:rPr>
      </w:pPr>
    </w:p>
    <w:p w14:paraId="5271D00B"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34723FD" w14:textId="77777777" w:rsidR="00CE09F9" w:rsidRDefault="00CE09F9" w:rsidP="00CE09F9">
      <w:pPr>
        <w:jc w:val="both"/>
      </w:pPr>
    </w:p>
    <w:p w14:paraId="0B3C93A1"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DF83E90" w14:textId="77777777" w:rsidR="00CE09F9" w:rsidRDefault="00CE09F9" w:rsidP="00CE09F9">
      <w:pPr>
        <w:jc w:val="both"/>
      </w:pPr>
    </w:p>
    <w:p w14:paraId="2784E13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FC00E90" w14:textId="77777777" w:rsidR="00CE09F9" w:rsidRDefault="00CE09F9" w:rsidP="00CE09F9">
      <w:pPr>
        <w:jc w:val="both"/>
      </w:pPr>
    </w:p>
    <w:p w14:paraId="75FB6427"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83E3510" w14:textId="77777777" w:rsidR="00CE09F9" w:rsidRDefault="00CE09F9" w:rsidP="00CE09F9">
      <w:pPr>
        <w:jc w:val="both"/>
      </w:pPr>
    </w:p>
    <w:p w14:paraId="15867B42" w14:textId="77777777" w:rsidR="00CE09F9" w:rsidRDefault="00CE09F9" w:rsidP="00CE09F9">
      <w:pPr>
        <w:jc w:val="both"/>
      </w:pPr>
      <w:r>
        <w:t xml:space="preserve">Duis autem vel eum iriure dolor in hendrerit in vulputate velit esse molestie consequat, vel illum dolore eu feugiat nulla facilisis.   </w:t>
      </w:r>
    </w:p>
    <w:p w14:paraId="633361A6" w14:textId="77777777" w:rsidR="00CE09F9" w:rsidRDefault="00CE09F9" w:rsidP="00CE09F9">
      <w:pPr>
        <w:jc w:val="both"/>
      </w:pPr>
    </w:p>
    <w:p w14:paraId="453612D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w:t>
      </w:r>
      <w:r>
        <w:lastRenderedPageBreak/>
        <w:t xml:space="preserve">voluptua. est Lorem ipsum dolor sit amet. Lorem ipsum dolor sit amet, consetetur sadipscing elitr, sed diam nonumy eirmod tempor invidunt ut labore et dolore magna aliquyam erat.   </w:t>
      </w:r>
    </w:p>
    <w:p w14:paraId="467EA843" w14:textId="77777777" w:rsidR="00CE09F9" w:rsidRDefault="00CE09F9" w:rsidP="00CE09F9">
      <w:pPr>
        <w:jc w:val="both"/>
      </w:pPr>
    </w:p>
    <w:p w14:paraId="0409F57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D1AE25A" w14:textId="77777777" w:rsidR="00CE09F9" w:rsidRPr="00AD6EA4" w:rsidRDefault="00CE09F9" w:rsidP="00CE09F9">
      <w:pPr>
        <w:jc w:val="both"/>
        <w:rPr>
          <w:lang w:val="da-DK"/>
        </w:rPr>
      </w:pPr>
    </w:p>
    <w:p w14:paraId="5B6A3D6F"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5C3A1A5" w14:textId="77777777" w:rsidR="00CE09F9" w:rsidRDefault="00CE09F9" w:rsidP="00CE09F9">
      <w:pPr>
        <w:jc w:val="both"/>
      </w:pPr>
    </w:p>
    <w:p w14:paraId="0D1CF403"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AC9CBFE" w14:textId="77777777" w:rsidR="00CE09F9" w:rsidRDefault="00CE09F9" w:rsidP="00CE09F9">
      <w:pPr>
        <w:jc w:val="both"/>
      </w:pPr>
    </w:p>
    <w:p w14:paraId="1AA38BE5"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F3A81A6" w14:textId="77777777" w:rsidR="00CE09F9" w:rsidRDefault="00CE09F9" w:rsidP="00CE09F9">
      <w:pPr>
        <w:jc w:val="both"/>
      </w:pPr>
    </w:p>
    <w:p w14:paraId="528C6C4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0230216" w14:textId="77777777" w:rsidR="00CE09F9" w:rsidRDefault="00CE09F9" w:rsidP="00CE09F9">
      <w:pPr>
        <w:jc w:val="both"/>
      </w:pPr>
    </w:p>
    <w:p w14:paraId="0A13F078" w14:textId="77777777" w:rsidR="00CE09F9" w:rsidRDefault="00CE09F9" w:rsidP="00CE09F9">
      <w:pPr>
        <w:jc w:val="both"/>
      </w:pPr>
      <w:r>
        <w:t xml:space="preserve">Duis autem vel eum iriure dolor in hendrerit in vulputate velit esse molestie consequat, vel illum dolore eu feugiat nulla facilisis.   </w:t>
      </w:r>
    </w:p>
    <w:p w14:paraId="39FCE36B" w14:textId="77777777" w:rsidR="00CE09F9" w:rsidRDefault="00CE09F9" w:rsidP="00CE09F9">
      <w:pPr>
        <w:jc w:val="both"/>
      </w:pPr>
    </w:p>
    <w:p w14:paraId="35AD3FB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w:t>
      </w:r>
      <w:r>
        <w:lastRenderedPageBreak/>
        <w:t xml:space="preserve">sed diam nonumy eirmod tempor invidunt ut labore et dolore magna aliquyam erat.   </w:t>
      </w:r>
    </w:p>
    <w:p w14:paraId="5271F9AA" w14:textId="77777777" w:rsidR="00CE09F9" w:rsidRDefault="00CE09F9" w:rsidP="00CE09F9">
      <w:pPr>
        <w:jc w:val="both"/>
      </w:pPr>
    </w:p>
    <w:p w14:paraId="7983D2B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13775CB" w14:textId="77777777" w:rsidR="00CE09F9" w:rsidRPr="00AD6EA4" w:rsidRDefault="00CE09F9" w:rsidP="00CE09F9">
      <w:pPr>
        <w:jc w:val="both"/>
        <w:rPr>
          <w:lang w:val="da-DK"/>
        </w:rPr>
      </w:pPr>
    </w:p>
    <w:p w14:paraId="57AED951"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9D3D9D5" w14:textId="77777777" w:rsidR="00CE09F9" w:rsidRDefault="00CE09F9" w:rsidP="00CE09F9">
      <w:pPr>
        <w:jc w:val="both"/>
      </w:pPr>
    </w:p>
    <w:p w14:paraId="7F589F4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5E49F3A" w14:textId="77777777" w:rsidR="00CE09F9" w:rsidRDefault="00CE09F9" w:rsidP="00CE09F9">
      <w:pPr>
        <w:jc w:val="both"/>
      </w:pPr>
    </w:p>
    <w:p w14:paraId="2EBD1B8F"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7D70C3A" w14:textId="77777777" w:rsidR="00CE09F9" w:rsidRDefault="00CE09F9" w:rsidP="00CE09F9">
      <w:pPr>
        <w:jc w:val="both"/>
      </w:pPr>
    </w:p>
    <w:p w14:paraId="7FFCC74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F7640E5" w14:textId="77777777" w:rsidR="00CE09F9" w:rsidRDefault="00CE09F9" w:rsidP="00CE09F9">
      <w:pPr>
        <w:jc w:val="both"/>
      </w:pPr>
    </w:p>
    <w:p w14:paraId="16A450F5" w14:textId="77777777" w:rsidR="00CE09F9" w:rsidRDefault="00CE09F9" w:rsidP="00CE09F9">
      <w:pPr>
        <w:jc w:val="both"/>
      </w:pPr>
      <w:r>
        <w:t xml:space="preserve">Duis autem vel eum iriure dolor in hendrerit in vulputate velit esse molestie consequat, vel illum dolore eu feugiat nulla facilisis.   </w:t>
      </w:r>
    </w:p>
    <w:p w14:paraId="38C29096" w14:textId="77777777" w:rsidR="00CE09F9" w:rsidRDefault="00CE09F9" w:rsidP="00CE09F9">
      <w:pPr>
        <w:jc w:val="both"/>
      </w:pPr>
    </w:p>
    <w:p w14:paraId="1B318C35"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6DC8C31" w14:textId="77777777" w:rsidR="00CE09F9" w:rsidRDefault="00CE09F9" w:rsidP="00CE09F9">
      <w:pPr>
        <w:jc w:val="both"/>
      </w:pPr>
    </w:p>
    <w:p w14:paraId="65FB23D1"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E99F7F8" w14:textId="77777777" w:rsidR="00CE09F9" w:rsidRPr="00AD6EA4" w:rsidRDefault="00CE09F9" w:rsidP="00CE09F9">
      <w:pPr>
        <w:jc w:val="both"/>
        <w:rPr>
          <w:lang w:val="da-DK"/>
        </w:rPr>
      </w:pPr>
    </w:p>
    <w:p w14:paraId="23CAC647"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5255BE6" w14:textId="77777777" w:rsidR="00CE09F9" w:rsidRDefault="00CE09F9" w:rsidP="00CE09F9">
      <w:pPr>
        <w:jc w:val="both"/>
      </w:pPr>
    </w:p>
    <w:p w14:paraId="754352AE"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2C7CC08" w14:textId="77777777" w:rsidR="00CE09F9" w:rsidRDefault="00CE09F9" w:rsidP="00CE09F9">
      <w:pPr>
        <w:jc w:val="both"/>
      </w:pPr>
    </w:p>
    <w:p w14:paraId="35EB1B4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7819057" w14:textId="77777777" w:rsidR="00CE09F9" w:rsidRDefault="00CE09F9" w:rsidP="00CE09F9">
      <w:pPr>
        <w:jc w:val="both"/>
      </w:pPr>
    </w:p>
    <w:p w14:paraId="608B1985"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35EDAD5" w14:textId="77777777" w:rsidR="00CE09F9" w:rsidRDefault="00CE09F9" w:rsidP="00CE09F9">
      <w:pPr>
        <w:jc w:val="both"/>
      </w:pPr>
    </w:p>
    <w:p w14:paraId="78FDFD36" w14:textId="77777777" w:rsidR="00CE09F9" w:rsidRDefault="00CE09F9" w:rsidP="00CE09F9">
      <w:pPr>
        <w:jc w:val="both"/>
      </w:pPr>
      <w:r>
        <w:t xml:space="preserve">Duis autem vel eum iriure dolor in hendrerit in vulputate velit esse molestie consequat, vel illum dolore eu feugiat nulla facilisis.   </w:t>
      </w:r>
    </w:p>
    <w:p w14:paraId="42E7E6AB" w14:textId="77777777" w:rsidR="00CE09F9" w:rsidRDefault="00CE09F9" w:rsidP="00CE09F9">
      <w:pPr>
        <w:jc w:val="both"/>
      </w:pPr>
    </w:p>
    <w:p w14:paraId="5589173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74D9FA9" w14:textId="77777777" w:rsidR="00CE09F9" w:rsidRDefault="00CE09F9" w:rsidP="00CE09F9">
      <w:pPr>
        <w:jc w:val="both"/>
      </w:pPr>
    </w:p>
    <w:p w14:paraId="47F2CCB8" w14:textId="77777777" w:rsidR="00CE09F9" w:rsidRPr="00AD6EA4" w:rsidRDefault="00CE09F9" w:rsidP="00CE09F9">
      <w:pPr>
        <w:jc w:val="both"/>
        <w:rPr>
          <w:lang w:val="da-DK"/>
        </w:rPr>
      </w:pPr>
      <w:r>
        <w:lastRenderedPageBreak/>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8A47CC5" w14:textId="77777777" w:rsidR="00CE09F9" w:rsidRPr="00AD6EA4" w:rsidRDefault="00CE09F9" w:rsidP="00CE09F9">
      <w:pPr>
        <w:jc w:val="both"/>
        <w:rPr>
          <w:lang w:val="da-DK"/>
        </w:rPr>
      </w:pPr>
    </w:p>
    <w:p w14:paraId="695367CF"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FC24CA9" w14:textId="77777777" w:rsidR="00CE09F9" w:rsidRDefault="00CE09F9" w:rsidP="00CE09F9">
      <w:pPr>
        <w:jc w:val="both"/>
      </w:pPr>
    </w:p>
    <w:p w14:paraId="1C03CEC8"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9208AE6" w14:textId="77777777" w:rsidR="00CE09F9" w:rsidRDefault="00CE09F9" w:rsidP="00CE09F9">
      <w:pPr>
        <w:jc w:val="both"/>
      </w:pPr>
    </w:p>
    <w:p w14:paraId="507D74E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7FA38C6" w14:textId="77777777" w:rsidR="00CE09F9" w:rsidRDefault="00CE09F9" w:rsidP="00CE09F9">
      <w:pPr>
        <w:jc w:val="both"/>
      </w:pPr>
    </w:p>
    <w:p w14:paraId="5560FDF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4FCA8B5" w14:textId="77777777" w:rsidR="00CE09F9" w:rsidRDefault="00CE09F9" w:rsidP="00CE09F9">
      <w:pPr>
        <w:jc w:val="both"/>
      </w:pPr>
    </w:p>
    <w:p w14:paraId="6BE0DA67" w14:textId="77777777" w:rsidR="00CE09F9" w:rsidRDefault="00CE09F9" w:rsidP="00CE09F9">
      <w:pPr>
        <w:jc w:val="both"/>
      </w:pPr>
      <w:r>
        <w:t xml:space="preserve">Duis autem vel eum iriure dolor in hendrerit in vulputate velit esse molestie consequat, vel illum dolore eu feugiat nulla facilisis.   </w:t>
      </w:r>
    </w:p>
    <w:p w14:paraId="2C279988" w14:textId="77777777" w:rsidR="00CE09F9" w:rsidRDefault="00CE09F9" w:rsidP="00CE09F9">
      <w:pPr>
        <w:jc w:val="both"/>
      </w:pPr>
    </w:p>
    <w:p w14:paraId="0639B07B"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E340964" w14:textId="77777777" w:rsidR="00CE09F9" w:rsidRDefault="00CE09F9" w:rsidP="00CE09F9">
      <w:pPr>
        <w:jc w:val="both"/>
      </w:pPr>
    </w:p>
    <w:p w14:paraId="5D592FB2" w14:textId="77777777" w:rsidR="00CE09F9" w:rsidRPr="00AD6EA4" w:rsidRDefault="00CE09F9" w:rsidP="00CE09F9">
      <w:pPr>
        <w:jc w:val="both"/>
        <w:rPr>
          <w:lang w:val="da-DK"/>
        </w:rPr>
      </w:pPr>
      <w:r>
        <w:t xml:space="preserve">Consetetur sadipscing elitr, sed diam nonumy eirmod tempor invidunt ut labore et dolore magna </w:t>
      </w:r>
      <w:r>
        <w:lastRenderedPageBreak/>
        <w:t xml:space="preserve">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187AEEF" w14:textId="77777777" w:rsidR="00CE09F9" w:rsidRPr="00AD6EA4" w:rsidRDefault="00CE09F9" w:rsidP="00CE09F9">
      <w:pPr>
        <w:jc w:val="both"/>
        <w:rPr>
          <w:lang w:val="da-DK"/>
        </w:rPr>
      </w:pPr>
    </w:p>
    <w:p w14:paraId="0D4ED68D"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24899CE4" w14:textId="77777777" w:rsidR="00CE09F9" w:rsidRDefault="00CE09F9" w:rsidP="00CE09F9">
      <w:pPr>
        <w:jc w:val="both"/>
      </w:pPr>
    </w:p>
    <w:p w14:paraId="4E549D1C"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F1C238D" w14:textId="77777777" w:rsidR="00CE09F9" w:rsidRDefault="00CE09F9" w:rsidP="00CE09F9">
      <w:pPr>
        <w:jc w:val="both"/>
      </w:pPr>
    </w:p>
    <w:p w14:paraId="158C8CAD"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BFD8204" w14:textId="77777777" w:rsidR="00CE09F9" w:rsidRDefault="00CE09F9" w:rsidP="00CE09F9">
      <w:pPr>
        <w:jc w:val="both"/>
      </w:pPr>
    </w:p>
    <w:p w14:paraId="5771C3FF"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278E0BB" w14:textId="77777777" w:rsidR="00CE09F9" w:rsidRDefault="00CE09F9" w:rsidP="00CE09F9">
      <w:pPr>
        <w:jc w:val="both"/>
      </w:pPr>
    </w:p>
    <w:p w14:paraId="325250A2" w14:textId="77777777" w:rsidR="00CE09F9" w:rsidRDefault="00CE09F9" w:rsidP="00CE09F9">
      <w:pPr>
        <w:jc w:val="both"/>
      </w:pPr>
      <w:r>
        <w:t xml:space="preserve">Duis autem vel eum iriure dolor in hendrerit in vulputate velit esse molestie consequat, vel illum dolore eu feugiat nulla facilisis.   </w:t>
      </w:r>
    </w:p>
    <w:p w14:paraId="1AEC2381" w14:textId="77777777" w:rsidR="00CE09F9" w:rsidRDefault="00CE09F9" w:rsidP="00CE09F9">
      <w:pPr>
        <w:jc w:val="both"/>
      </w:pPr>
    </w:p>
    <w:p w14:paraId="701ADEBB"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1DFA817" w14:textId="77777777" w:rsidR="00CE09F9" w:rsidRDefault="00CE09F9" w:rsidP="00CE09F9">
      <w:pPr>
        <w:jc w:val="both"/>
      </w:pPr>
    </w:p>
    <w:p w14:paraId="0C405373"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w:t>
      </w:r>
      <w:r>
        <w:lastRenderedPageBreak/>
        <w:t xml:space="preserve">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ACE1522" w14:textId="77777777" w:rsidR="00CE09F9" w:rsidRPr="00AD6EA4" w:rsidRDefault="00CE09F9" w:rsidP="00CE09F9">
      <w:pPr>
        <w:jc w:val="both"/>
        <w:rPr>
          <w:lang w:val="da-DK"/>
        </w:rPr>
      </w:pPr>
    </w:p>
    <w:p w14:paraId="6F0D6F39"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170CE8C" w14:textId="77777777" w:rsidR="00CE09F9" w:rsidRDefault="00CE09F9" w:rsidP="00CE09F9">
      <w:pPr>
        <w:jc w:val="both"/>
      </w:pPr>
    </w:p>
    <w:p w14:paraId="0FB0BFFB"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AC1C20D" w14:textId="77777777" w:rsidR="00CE09F9" w:rsidRDefault="00CE09F9" w:rsidP="00CE09F9">
      <w:pPr>
        <w:jc w:val="both"/>
      </w:pPr>
    </w:p>
    <w:p w14:paraId="463E133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674CC92" w14:textId="77777777" w:rsidR="00CE09F9" w:rsidRDefault="00CE09F9" w:rsidP="00CE09F9">
      <w:pPr>
        <w:jc w:val="both"/>
      </w:pPr>
    </w:p>
    <w:p w14:paraId="59D8ECD5"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2028184" w14:textId="77777777" w:rsidR="00CE09F9" w:rsidRDefault="00CE09F9" w:rsidP="00CE09F9">
      <w:pPr>
        <w:jc w:val="both"/>
      </w:pPr>
    </w:p>
    <w:p w14:paraId="652F927F" w14:textId="77777777" w:rsidR="00CE09F9" w:rsidRDefault="00CE09F9" w:rsidP="00CE09F9">
      <w:pPr>
        <w:jc w:val="both"/>
      </w:pPr>
      <w:r>
        <w:t xml:space="preserve">Duis autem vel eum iriure dolor in hendrerit in vulputate velit esse molestie consequat, vel illum dolore eu feugiat nulla facilisis.   </w:t>
      </w:r>
    </w:p>
    <w:p w14:paraId="6D14018D" w14:textId="77777777" w:rsidR="00CE09F9" w:rsidRDefault="00CE09F9" w:rsidP="00CE09F9">
      <w:pPr>
        <w:jc w:val="both"/>
      </w:pPr>
    </w:p>
    <w:p w14:paraId="338C823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06D86D3" w14:textId="77777777" w:rsidR="00CE09F9" w:rsidRDefault="00CE09F9" w:rsidP="00CE09F9">
      <w:pPr>
        <w:jc w:val="both"/>
      </w:pPr>
    </w:p>
    <w:p w14:paraId="74DA219E"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w:t>
      </w:r>
      <w:r>
        <w:lastRenderedPageBreak/>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F48A9D9" w14:textId="77777777" w:rsidR="00CE09F9" w:rsidRPr="00AD6EA4" w:rsidRDefault="00CE09F9" w:rsidP="00CE09F9">
      <w:pPr>
        <w:jc w:val="both"/>
        <w:rPr>
          <w:lang w:val="da-DK"/>
        </w:rPr>
      </w:pPr>
    </w:p>
    <w:p w14:paraId="51A8E8F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7FEEED3" w14:textId="77777777" w:rsidR="00CE09F9" w:rsidRDefault="00CE09F9" w:rsidP="00CE09F9">
      <w:pPr>
        <w:jc w:val="both"/>
      </w:pPr>
    </w:p>
    <w:p w14:paraId="6A1D0857"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6D5DCD3" w14:textId="77777777" w:rsidR="00CE09F9" w:rsidRDefault="00CE09F9" w:rsidP="00CE09F9">
      <w:pPr>
        <w:jc w:val="both"/>
      </w:pPr>
    </w:p>
    <w:p w14:paraId="05858816"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EC26A2A" w14:textId="77777777" w:rsidR="00CE09F9" w:rsidRDefault="00CE09F9" w:rsidP="00CE09F9">
      <w:pPr>
        <w:jc w:val="both"/>
      </w:pPr>
    </w:p>
    <w:p w14:paraId="336FB39C"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F4A464E" w14:textId="77777777" w:rsidR="00CE09F9" w:rsidRDefault="00CE09F9" w:rsidP="00CE09F9">
      <w:pPr>
        <w:jc w:val="both"/>
      </w:pPr>
    </w:p>
    <w:p w14:paraId="3F7807FC" w14:textId="77777777" w:rsidR="00CE09F9" w:rsidRDefault="00CE09F9" w:rsidP="00CE09F9">
      <w:pPr>
        <w:jc w:val="both"/>
      </w:pPr>
      <w:r>
        <w:t xml:space="preserve">Duis autem vel eum iriure dolor in hendrerit in vulputate velit esse molestie consequat, vel illum dolore eu feugiat nulla facilisis.   </w:t>
      </w:r>
    </w:p>
    <w:p w14:paraId="7AD72CBA" w14:textId="77777777" w:rsidR="00CE09F9" w:rsidRDefault="00CE09F9" w:rsidP="00CE09F9">
      <w:pPr>
        <w:jc w:val="both"/>
      </w:pPr>
    </w:p>
    <w:p w14:paraId="2BDBE823"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E655744" w14:textId="77777777" w:rsidR="00CE09F9" w:rsidRDefault="00CE09F9" w:rsidP="00CE09F9">
      <w:pPr>
        <w:jc w:val="both"/>
      </w:pPr>
    </w:p>
    <w:p w14:paraId="00D1894C"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w:t>
      </w:r>
      <w:r>
        <w:lastRenderedPageBreak/>
        <w:t xml:space="preserve">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18CE7EE" w14:textId="77777777" w:rsidR="00CE09F9" w:rsidRPr="00AD6EA4" w:rsidRDefault="00CE09F9" w:rsidP="00CE09F9">
      <w:pPr>
        <w:jc w:val="both"/>
        <w:rPr>
          <w:lang w:val="da-DK"/>
        </w:rPr>
      </w:pPr>
    </w:p>
    <w:p w14:paraId="15AA353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DC8FE5F" w14:textId="77777777" w:rsidR="00CE09F9" w:rsidRDefault="00CE09F9" w:rsidP="00CE09F9">
      <w:pPr>
        <w:jc w:val="both"/>
      </w:pPr>
    </w:p>
    <w:p w14:paraId="62D35D3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1ABC8EA" w14:textId="77777777" w:rsidR="00CE09F9" w:rsidRDefault="00CE09F9" w:rsidP="00CE09F9">
      <w:pPr>
        <w:jc w:val="both"/>
      </w:pPr>
    </w:p>
    <w:p w14:paraId="1647B33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7B328A2" w14:textId="77777777" w:rsidR="00CE09F9" w:rsidRDefault="00CE09F9" w:rsidP="00CE09F9">
      <w:pPr>
        <w:jc w:val="both"/>
      </w:pPr>
    </w:p>
    <w:p w14:paraId="0F2ABF0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5EEF96E" w14:textId="77777777" w:rsidR="00CE09F9" w:rsidRDefault="00CE09F9" w:rsidP="00CE09F9">
      <w:pPr>
        <w:jc w:val="both"/>
      </w:pPr>
    </w:p>
    <w:p w14:paraId="6BE3F043" w14:textId="77777777" w:rsidR="00CE09F9" w:rsidRDefault="00CE09F9" w:rsidP="00CE09F9">
      <w:pPr>
        <w:jc w:val="both"/>
      </w:pPr>
      <w:r>
        <w:t xml:space="preserve">Duis autem vel eum iriure dolor in hendrerit in vulputate velit esse molestie consequat, vel illum dolore eu feugiat nulla facilisis.   </w:t>
      </w:r>
    </w:p>
    <w:p w14:paraId="22852B8F" w14:textId="77777777" w:rsidR="00CE09F9" w:rsidRDefault="00CE09F9" w:rsidP="00CE09F9">
      <w:pPr>
        <w:jc w:val="both"/>
      </w:pPr>
    </w:p>
    <w:p w14:paraId="69E4D21B"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A5D48C1" w14:textId="77777777" w:rsidR="00CE09F9" w:rsidRDefault="00CE09F9" w:rsidP="00CE09F9">
      <w:pPr>
        <w:jc w:val="both"/>
      </w:pPr>
    </w:p>
    <w:p w14:paraId="37BCB9A7"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w:t>
      </w:r>
      <w:r>
        <w:lastRenderedPageBreak/>
        <w:t xml:space="preserve">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E2B1595" w14:textId="77777777" w:rsidR="00CE09F9" w:rsidRPr="00AD6EA4" w:rsidRDefault="00CE09F9" w:rsidP="00CE09F9">
      <w:pPr>
        <w:jc w:val="both"/>
        <w:rPr>
          <w:lang w:val="da-DK"/>
        </w:rPr>
      </w:pPr>
    </w:p>
    <w:p w14:paraId="35E7CDC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8CDD3D6" w14:textId="77777777" w:rsidR="00CE09F9" w:rsidRDefault="00CE09F9" w:rsidP="00CE09F9">
      <w:pPr>
        <w:jc w:val="both"/>
      </w:pPr>
    </w:p>
    <w:p w14:paraId="2B448758"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F090332" w14:textId="77777777" w:rsidR="00CE09F9" w:rsidRDefault="00CE09F9" w:rsidP="00CE09F9">
      <w:pPr>
        <w:jc w:val="both"/>
      </w:pPr>
    </w:p>
    <w:p w14:paraId="17CC994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F20822C" w14:textId="77777777" w:rsidR="00CE09F9" w:rsidRDefault="00CE09F9" w:rsidP="00CE09F9">
      <w:pPr>
        <w:jc w:val="both"/>
      </w:pPr>
    </w:p>
    <w:p w14:paraId="3D2E9BD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01E4ADF" w14:textId="77777777" w:rsidR="00CE09F9" w:rsidRDefault="00CE09F9" w:rsidP="00CE09F9">
      <w:pPr>
        <w:jc w:val="both"/>
      </w:pPr>
    </w:p>
    <w:p w14:paraId="652B21D4" w14:textId="77777777" w:rsidR="00CE09F9" w:rsidRDefault="00CE09F9" w:rsidP="00CE09F9">
      <w:pPr>
        <w:jc w:val="both"/>
      </w:pPr>
      <w:r>
        <w:t xml:space="preserve">Duis autem vel eum iriure dolor in hendrerit in vulputate velit esse molestie consequat, vel illum dolore eu feugiat nulla facilisis.   </w:t>
      </w:r>
    </w:p>
    <w:p w14:paraId="42BDB388" w14:textId="77777777" w:rsidR="00CE09F9" w:rsidRDefault="00CE09F9" w:rsidP="00CE09F9">
      <w:pPr>
        <w:jc w:val="both"/>
      </w:pPr>
    </w:p>
    <w:p w14:paraId="029D495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7145045" w14:textId="77777777" w:rsidR="00CE09F9" w:rsidRDefault="00CE09F9" w:rsidP="00CE09F9">
      <w:pPr>
        <w:jc w:val="both"/>
      </w:pPr>
    </w:p>
    <w:p w14:paraId="11585EF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w:t>
      </w:r>
      <w:r>
        <w:lastRenderedPageBreak/>
        <w:t xml:space="preserve">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63F991A" w14:textId="77777777" w:rsidR="00CE09F9" w:rsidRPr="00AD6EA4" w:rsidRDefault="00CE09F9" w:rsidP="00CE09F9">
      <w:pPr>
        <w:jc w:val="both"/>
        <w:rPr>
          <w:lang w:val="da-DK"/>
        </w:rPr>
      </w:pPr>
    </w:p>
    <w:p w14:paraId="50E1217B"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7CE5DDF" w14:textId="77777777" w:rsidR="00CE09F9" w:rsidRDefault="00CE09F9" w:rsidP="00CE09F9">
      <w:pPr>
        <w:jc w:val="both"/>
      </w:pPr>
    </w:p>
    <w:p w14:paraId="72F42D51"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C7B7F8E" w14:textId="77777777" w:rsidR="00CE09F9" w:rsidRDefault="00CE09F9" w:rsidP="00CE09F9">
      <w:pPr>
        <w:jc w:val="both"/>
      </w:pPr>
    </w:p>
    <w:p w14:paraId="48D9194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BAB25C3" w14:textId="77777777" w:rsidR="00CE09F9" w:rsidRDefault="00CE09F9" w:rsidP="00CE09F9">
      <w:pPr>
        <w:jc w:val="both"/>
      </w:pPr>
    </w:p>
    <w:p w14:paraId="7FD47E6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60344F0" w14:textId="77777777" w:rsidR="00CE09F9" w:rsidRDefault="00CE09F9" w:rsidP="00CE09F9">
      <w:pPr>
        <w:jc w:val="both"/>
      </w:pPr>
    </w:p>
    <w:p w14:paraId="16787226" w14:textId="77777777" w:rsidR="00CE09F9" w:rsidRDefault="00CE09F9" w:rsidP="00CE09F9">
      <w:pPr>
        <w:jc w:val="both"/>
      </w:pPr>
      <w:r>
        <w:t xml:space="preserve">Duis autem vel eum iriure dolor in hendrerit in vulputate velit esse molestie consequat, vel illum dolore eu feugiat nulla facilisis.   </w:t>
      </w:r>
    </w:p>
    <w:p w14:paraId="25BFCFCF" w14:textId="77777777" w:rsidR="00CE09F9" w:rsidRDefault="00CE09F9" w:rsidP="00CE09F9">
      <w:pPr>
        <w:jc w:val="both"/>
      </w:pPr>
    </w:p>
    <w:p w14:paraId="4A93EDEC"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81B59A4" w14:textId="77777777" w:rsidR="00CE09F9" w:rsidRDefault="00CE09F9" w:rsidP="00CE09F9">
      <w:pPr>
        <w:jc w:val="both"/>
      </w:pPr>
    </w:p>
    <w:p w14:paraId="3C4AB96D"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w:t>
      </w:r>
      <w:r>
        <w:lastRenderedPageBreak/>
        <w:t xml:space="preserve">aliquyam erat, sed diam voluptua. </w:t>
      </w:r>
      <w:r w:rsidRPr="00AD6EA4">
        <w:rPr>
          <w:lang w:val="da-DK"/>
        </w:rPr>
        <w:t xml:space="preserve">At vero eos et accusam et justo duo dolores et ea rebum. Stet clita kasd gubergren, no sea takimata sanctus.   </w:t>
      </w:r>
    </w:p>
    <w:p w14:paraId="19B86411" w14:textId="77777777" w:rsidR="00CE09F9" w:rsidRPr="00AD6EA4" w:rsidRDefault="00CE09F9" w:rsidP="00CE09F9">
      <w:pPr>
        <w:jc w:val="both"/>
        <w:rPr>
          <w:lang w:val="da-DK"/>
        </w:rPr>
      </w:pPr>
    </w:p>
    <w:p w14:paraId="51E38F01"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21F2075C" w14:textId="77777777" w:rsidR="00CE09F9" w:rsidRDefault="00CE09F9" w:rsidP="00CE09F9">
      <w:pPr>
        <w:jc w:val="both"/>
      </w:pPr>
    </w:p>
    <w:p w14:paraId="5D1120C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523294A" w14:textId="77777777" w:rsidR="00CE09F9" w:rsidRDefault="00CE09F9" w:rsidP="00CE09F9">
      <w:pPr>
        <w:jc w:val="both"/>
      </w:pPr>
    </w:p>
    <w:p w14:paraId="60F3E229"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738167D" w14:textId="77777777" w:rsidR="00CE09F9" w:rsidRDefault="00CE09F9" w:rsidP="00CE09F9">
      <w:pPr>
        <w:jc w:val="both"/>
      </w:pPr>
    </w:p>
    <w:p w14:paraId="0DC379DA"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F265BC4" w14:textId="77777777" w:rsidR="00CE09F9" w:rsidRDefault="00CE09F9" w:rsidP="00CE09F9">
      <w:pPr>
        <w:jc w:val="both"/>
      </w:pPr>
    </w:p>
    <w:p w14:paraId="1D9B3131" w14:textId="77777777" w:rsidR="00CE09F9" w:rsidRDefault="00CE09F9" w:rsidP="00CE09F9">
      <w:pPr>
        <w:jc w:val="both"/>
      </w:pPr>
      <w:r>
        <w:t xml:space="preserve">Duis autem vel eum iriure dolor in hendrerit in vulputate velit esse molestie consequat, vel illum dolore eu feugiat nulla facilisis.   </w:t>
      </w:r>
    </w:p>
    <w:p w14:paraId="65BAE71C" w14:textId="77777777" w:rsidR="00CE09F9" w:rsidRDefault="00CE09F9" w:rsidP="00CE09F9">
      <w:pPr>
        <w:jc w:val="both"/>
      </w:pPr>
    </w:p>
    <w:p w14:paraId="4E4113DC"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1A3ADF9" w14:textId="77777777" w:rsidR="00CE09F9" w:rsidRDefault="00CE09F9" w:rsidP="00CE09F9">
      <w:pPr>
        <w:jc w:val="both"/>
      </w:pPr>
    </w:p>
    <w:p w14:paraId="6F55F522"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w:t>
      </w:r>
      <w:r w:rsidRPr="00AD6EA4">
        <w:rPr>
          <w:lang w:val="da-DK"/>
        </w:rPr>
        <w:lastRenderedPageBreak/>
        <w:t xml:space="preserve">kasd gubergren, no sea takimata sanctus.   </w:t>
      </w:r>
    </w:p>
    <w:p w14:paraId="4FAA04B9" w14:textId="77777777" w:rsidR="00CE09F9" w:rsidRPr="00AD6EA4" w:rsidRDefault="00CE09F9" w:rsidP="00CE09F9">
      <w:pPr>
        <w:jc w:val="both"/>
        <w:rPr>
          <w:lang w:val="da-DK"/>
        </w:rPr>
      </w:pPr>
    </w:p>
    <w:p w14:paraId="48841249"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DBE55A3" w14:textId="77777777" w:rsidR="00CE09F9" w:rsidRDefault="00CE09F9" w:rsidP="00CE09F9">
      <w:pPr>
        <w:jc w:val="both"/>
      </w:pPr>
    </w:p>
    <w:p w14:paraId="59E7FCE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3DDBD40" w14:textId="77777777" w:rsidR="00CE09F9" w:rsidRDefault="00CE09F9" w:rsidP="00CE09F9">
      <w:pPr>
        <w:jc w:val="both"/>
      </w:pPr>
    </w:p>
    <w:p w14:paraId="5CB214D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6D67F15" w14:textId="77777777" w:rsidR="00CE09F9" w:rsidRDefault="00CE09F9" w:rsidP="00CE09F9">
      <w:pPr>
        <w:jc w:val="both"/>
      </w:pPr>
    </w:p>
    <w:p w14:paraId="5DD60F9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820C7DA" w14:textId="77777777" w:rsidR="00CE09F9" w:rsidRDefault="00CE09F9" w:rsidP="00CE09F9">
      <w:pPr>
        <w:jc w:val="both"/>
      </w:pPr>
    </w:p>
    <w:p w14:paraId="1C9FF8A6" w14:textId="77777777" w:rsidR="00CE09F9" w:rsidRDefault="00CE09F9" w:rsidP="00CE09F9">
      <w:pPr>
        <w:jc w:val="both"/>
      </w:pPr>
      <w:r>
        <w:t xml:space="preserve">Duis autem vel eum iriure dolor in hendrerit in vulputate velit esse molestie consequat, vel illum dolore eu feugiat nulla facilisis.   </w:t>
      </w:r>
    </w:p>
    <w:p w14:paraId="4012B4EC" w14:textId="77777777" w:rsidR="00CE09F9" w:rsidRDefault="00CE09F9" w:rsidP="00CE09F9">
      <w:pPr>
        <w:jc w:val="both"/>
      </w:pPr>
    </w:p>
    <w:p w14:paraId="28B3998D"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D168B92" w14:textId="77777777" w:rsidR="00CE09F9" w:rsidRDefault="00CE09F9" w:rsidP="00CE09F9">
      <w:pPr>
        <w:jc w:val="both"/>
      </w:pPr>
    </w:p>
    <w:p w14:paraId="34F50F3F"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856A7FF" w14:textId="77777777" w:rsidR="00CE09F9" w:rsidRPr="00AD6EA4" w:rsidRDefault="00CE09F9" w:rsidP="00CE09F9">
      <w:pPr>
        <w:jc w:val="both"/>
        <w:rPr>
          <w:lang w:val="da-DK"/>
        </w:rPr>
      </w:pPr>
    </w:p>
    <w:p w14:paraId="6F77BFBE"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003E19E" w14:textId="77777777" w:rsidR="00CE09F9" w:rsidRDefault="00CE09F9" w:rsidP="00CE09F9">
      <w:pPr>
        <w:jc w:val="both"/>
      </w:pPr>
    </w:p>
    <w:p w14:paraId="0FF36582"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789F06A" w14:textId="77777777" w:rsidR="00CE09F9" w:rsidRDefault="00CE09F9" w:rsidP="00CE09F9">
      <w:pPr>
        <w:jc w:val="both"/>
      </w:pPr>
    </w:p>
    <w:p w14:paraId="51D8D139"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5DF52D3" w14:textId="77777777" w:rsidR="00CE09F9" w:rsidRDefault="00CE09F9" w:rsidP="00CE09F9">
      <w:pPr>
        <w:jc w:val="both"/>
      </w:pPr>
    </w:p>
    <w:p w14:paraId="63791755"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780F7F0" w14:textId="77777777" w:rsidR="00CE09F9" w:rsidRDefault="00CE09F9" w:rsidP="00CE09F9">
      <w:pPr>
        <w:jc w:val="both"/>
      </w:pPr>
    </w:p>
    <w:p w14:paraId="69B486C8" w14:textId="77777777" w:rsidR="00CE09F9" w:rsidRDefault="00CE09F9" w:rsidP="00CE09F9">
      <w:pPr>
        <w:jc w:val="both"/>
      </w:pPr>
      <w:r>
        <w:t xml:space="preserve">Duis autem vel eum iriure dolor in hendrerit in vulputate velit esse molestie consequat, vel illum dolore eu feugiat nulla facilisis.   </w:t>
      </w:r>
    </w:p>
    <w:p w14:paraId="4DA38344" w14:textId="77777777" w:rsidR="00CE09F9" w:rsidRDefault="00CE09F9" w:rsidP="00CE09F9">
      <w:pPr>
        <w:jc w:val="both"/>
      </w:pPr>
    </w:p>
    <w:p w14:paraId="14EFB507"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B00818B" w14:textId="77777777" w:rsidR="00CE09F9" w:rsidRDefault="00CE09F9" w:rsidP="00CE09F9">
      <w:pPr>
        <w:jc w:val="both"/>
      </w:pPr>
    </w:p>
    <w:p w14:paraId="6D768D9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8227008" w14:textId="77777777" w:rsidR="00CE09F9" w:rsidRPr="00AD6EA4" w:rsidRDefault="00CE09F9" w:rsidP="00CE09F9">
      <w:pPr>
        <w:jc w:val="both"/>
        <w:rPr>
          <w:lang w:val="da-DK"/>
        </w:rPr>
      </w:pPr>
    </w:p>
    <w:p w14:paraId="5C30DA1E" w14:textId="77777777" w:rsidR="00CE09F9" w:rsidRDefault="00CE09F9" w:rsidP="00CE09F9">
      <w:pPr>
        <w:jc w:val="both"/>
      </w:pPr>
      <w:r w:rsidRPr="00AD6EA4">
        <w:rPr>
          <w:lang w:val="da-DK"/>
        </w:rPr>
        <w:lastRenderedPageBreak/>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92C8A70" w14:textId="77777777" w:rsidR="00CE09F9" w:rsidRDefault="00CE09F9" w:rsidP="00CE09F9">
      <w:pPr>
        <w:jc w:val="both"/>
      </w:pPr>
    </w:p>
    <w:p w14:paraId="1CC7C6DA"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7245CB5" w14:textId="77777777" w:rsidR="00CE09F9" w:rsidRDefault="00CE09F9" w:rsidP="00CE09F9">
      <w:pPr>
        <w:jc w:val="both"/>
      </w:pPr>
    </w:p>
    <w:p w14:paraId="0905587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D204086" w14:textId="77777777" w:rsidR="00CE09F9" w:rsidRDefault="00CE09F9" w:rsidP="00CE09F9">
      <w:pPr>
        <w:jc w:val="both"/>
      </w:pPr>
    </w:p>
    <w:p w14:paraId="4958265A"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5C42415" w14:textId="77777777" w:rsidR="00CE09F9" w:rsidRDefault="00CE09F9" w:rsidP="00CE09F9">
      <w:pPr>
        <w:jc w:val="both"/>
      </w:pPr>
    </w:p>
    <w:p w14:paraId="60A92E37" w14:textId="77777777" w:rsidR="00CE09F9" w:rsidRDefault="00CE09F9" w:rsidP="00CE09F9">
      <w:pPr>
        <w:jc w:val="both"/>
      </w:pPr>
      <w:r>
        <w:t xml:space="preserve">Duis autem vel eum iriure dolor in hendrerit in vulputate velit esse molestie consequat, vel illum dolore eu feugiat nulla facilisis.   </w:t>
      </w:r>
    </w:p>
    <w:p w14:paraId="555EE618" w14:textId="77777777" w:rsidR="00CE09F9" w:rsidRDefault="00CE09F9" w:rsidP="00CE09F9">
      <w:pPr>
        <w:jc w:val="both"/>
      </w:pPr>
    </w:p>
    <w:p w14:paraId="34AE190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6043556" w14:textId="77777777" w:rsidR="00CE09F9" w:rsidRDefault="00CE09F9" w:rsidP="00CE09F9">
      <w:pPr>
        <w:jc w:val="both"/>
      </w:pPr>
    </w:p>
    <w:p w14:paraId="3A7ED266"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E5A68B3" w14:textId="77777777" w:rsidR="00CE09F9" w:rsidRPr="00AD6EA4" w:rsidRDefault="00CE09F9" w:rsidP="00CE09F9">
      <w:pPr>
        <w:jc w:val="both"/>
        <w:rPr>
          <w:lang w:val="da-DK"/>
        </w:rPr>
      </w:pPr>
    </w:p>
    <w:p w14:paraId="5D6F661B" w14:textId="77777777" w:rsidR="00CE09F9" w:rsidRDefault="00CE09F9" w:rsidP="00CE09F9">
      <w:pPr>
        <w:jc w:val="both"/>
      </w:pPr>
      <w:r w:rsidRPr="00AD6EA4">
        <w:rPr>
          <w:lang w:val="da-DK"/>
        </w:rPr>
        <w:t xml:space="preserve">Lorem ipsum dolor sit amet, consetetur sadipscing elitr, sed diam nonumy eirmod tempor invidunt ut </w:t>
      </w:r>
      <w:r w:rsidRPr="00AD6EA4">
        <w:rPr>
          <w:lang w:val="da-DK"/>
        </w:rPr>
        <w:lastRenderedPageBreak/>
        <w:t xml:space="preserve">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5ACF3CD" w14:textId="77777777" w:rsidR="00CE09F9" w:rsidRDefault="00CE09F9" w:rsidP="00CE09F9">
      <w:pPr>
        <w:jc w:val="both"/>
      </w:pPr>
    </w:p>
    <w:p w14:paraId="2711B8B8"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DE83BFD" w14:textId="77777777" w:rsidR="00CE09F9" w:rsidRDefault="00CE09F9" w:rsidP="00CE09F9">
      <w:pPr>
        <w:jc w:val="both"/>
      </w:pPr>
    </w:p>
    <w:p w14:paraId="01524E41"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D90B21C" w14:textId="77777777" w:rsidR="00CE09F9" w:rsidRDefault="00CE09F9" w:rsidP="00CE09F9">
      <w:pPr>
        <w:jc w:val="both"/>
      </w:pPr>
    </w:p>
    <w:p w14:paraId="430DB33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FA21302" w14:textId="77777777" w:rsidR="00CE09F9" w:rsidRDefault="00CE09F9" w:rsidP="00CE09F9">
      <w:pPr>
        <w:jc w:val="both"/>
      </w:pPr>
    </w:p>
    <w:p w14:paraId="07C02A7E" w14:textId="77777777" w:rsidR="00CE09F9" w:rsidRDefault="00CE09F9" w:rsidP="00CE09F9">
      <w:pPr>
        <w:jc w:val="both"/>
      </w:pPr>
      <w:r>
        <w:t xml:space="preserve">Duis autem vel eum iriure dolor in hendrerit in vulputate velit esse molestie consequat, vel illum dolore eu feugiat nulla facilisis.   </w:t>
      </w:r>
    </w:p>
    <w:p w14:paraId="722AD380" w14:textId="77777777" w:rsidR="00CE09F9" w:rsidRDefault="00CE09F9" w:rsidP="00CE09F9">
      <w:pPr>
        <w:jc w:val="both"/>
      </w:pPr>
    </w:p>
    <w:p w14:paraId="7000CA63"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9611F97" w14:textId="77777777" w:rsidR="00CE09F9" w:rsidRDefault="00CE09F9" w:rsidP="00CE09F9">
      <w:pPr>
        <w:jc w:val="both"/>
      </w:pPr>
    </w:p>
    <w:p w14:paraId="4E05C5C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E81995E" w14:textId="77777777" w:rsidR="00CE09F9" w:rsidRPr="00AD6EA4" w:rsidRDefault="00CE09F9" w:rsidP="00CE09F9">
      <w:pPr>
        <w:jc w:val="both"/>
        <w:rPr>
          <w:lang w:val="da-DK"/>
        </w:rPr>
      </w:pPr>
    </w:p>
    <w:p w14:paraId="5CE593D2"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w:t>
      </w:r>
      <w:r w:rsidRPr="00AD6EA4">
        <w:rPr>
          <w:lang w:val="da-DK"/>
        </w:rPr>
        <w:lastRenderedPageBreak/>
        <w:t xml:space="preserve">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E64D5F9" w14:textId="77777777" w:rsidR="00CE09F9" w:rsidRDefault="00CE09F9" w:rsidP="00CE09F9">
      <w:pPr>
        <w:jc w:val="both"/>
      </w:pPr>
    </w:p>
    <w:p w14:paraId="2D71A6D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C1B84C3" w14:textId="77777777" w:rsidR="00CE09F9" w:rsidRDefault="00CE09F9" w:rsidP="00CE09F9">
      <w:pPr>
        <w:jc w:val="both"/>
      </w:pPr>
    </w:p>
    <w:p w14:paraId="46C11F2E"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9D608BD" w14:textId="77777777" w:rsidR="00CE09F9" w:rsidRDefault="00CE09F9" w:rsidP="00CE09F9">
      <w:pPr>
        <w:jc w:val="both"/>
      </w:pPr>
    </w:p>
    <w:p w14:paraId="231A437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19B933C" w14:textId="77777777" w:rsidR="00CE09F9" w:rsidRDefault="00CE09F9" w:rsidP="00CE09F9">
      <w:pPr>
        <w:jc w:val="both"/>
      </w:pPr>
    </w:p>
    <w:p w14:paraId="086C3E91" w14:textId="77777777" w:rsidR="00CE09F9" w:rsidRDefault="00CE09F9" w:rsidP="00CE09F9">
      <w:pPr>
        <w:jc w:val="both"/>
      </w:pPr>
      <w:r>
        <w:t xml:space="preserve">Duis autem vel eum iriure dolor in hendrerit in vulputate velit esse molestie consequat, vel illum dolore eu feugiat nulla facilisis.   </w:t>
      </w:r>
    </w:p>
    <w:p w14:paraId="3BA8E504" w14:textId="77777777" w:rsidR="00CE09F9" w:rsidRDefault="00CE09F9" w:rsidP="00CE09F9">
      <w:pPr>
        <w:jc w:val="both"/>
      </w:pPr>
    </w:p>
    <w:p w14:paraId="5966A7F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2467C95" w14:textId="77777777" w:rsidR="00CE09F9" w:rsidRDefault="00CE09F9" w:rsidP="00CE09F9">
      <w:pPr>
        <w:jc w:val="both"/>
      </w:pPr>
    </w:p>
    <w:p w14:paraId="75262F66"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4F56300" w14:textId="77777777" w:rsidR="00CE09F9" w:rsidRPr="00AD6EA4" w:rsidRDefault="00CE09F9" w:rsidP="00CE09F9">
      <w:pPr>
        <w:jc w:val="both"/>
        <w:rPr>
          <w:lang w:val="da-DK"/>
        </w:rPr>
      </w:pPr>
    </w:p>
    <w:p w14:paraId="64E3D61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w:t>
      </w:r>
      <w:r>
        <w:lastRenderedPageBreak/>
        <w:t xml:space="preserve">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398D0BA" w14:textId="77777777" w:rsidR="00CE09F9" w:rsidRDefault="00CE09F9" w:rsidP="00CE09F9">
      <w:pPr>
        <w:jc w:val="both"/>
      </w:pPr>
    </w:p>
    <w:p w14:paraId="688C3507"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5DB35FE" w14:textId="77777777" w:rsidR="00CE09F9" w:rsidRDefault="00CE09F9" w:rsidP="00CE09F9">
      <w:pPr>
        <w:jc w:val="both"/>
      </w:pPr>
    </w:p>
    <w:p w14:paraId="25B3330F"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6BA7B7F" w14:textId="77777777" w:rsidR="00CE09F9" w:rsidRDefault="00CE09F9" w:rsidP="00CE09F9">
      <w:pPr>
        <w:jc w:val="both"/>
      </w:pPr>
    </w:p>
    <w:p w14:paraId="1B20A80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EDBF0A9" w14:textId="77777777" w:rsidR="00CE09F9" w:rsidRDefault="00CE09F9" w:rsidP="00CE09F9">
      <w:pPr>
        <w:jc w:val="both"/>
      </w:pPr>
    </w:p>
    <w:p w14:paraId="66AC597C" w14:textId="77777777" w:rsidR="00CE09F9" w:rsidRDefault="00CE09F9" w:rsidP="00CE09F9">
      <w:pPr>
        <w:jc w:val="both"/>
      </w:pPr>
      <w:r>
        <w:t xml:space="preserve">Duis autem vel eum iriure dolor in hendrerit in vulputate velit esse molestie consequat, vel illum dolore eu feugiat nulla facilisis.   </w:t>
      </w:r>
    </w:p>
    <w:p w14:paraId="7CF1DEEE" w14:textId="77777777" w:rsidR="00CE09F9" w:rsidRDefault="00CE09F9" w:rsidP="00CE09F9">
      <w:pPr>
        <w:jc w:val="both"/>
      </w:pPr>
    </w:p>
    <w:p w14:paraId="66025E73"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3EE43B6" w14:textId="77777777" w:rsidR="00CE09F9" w:rsidRDefault="00CE09F9" w:rsidP="00CE09F9">
      <w:pPr>
        <w:jc w:val="both"/>
      </w:pPr>
    </w:p>
    <w:p w14:paraId="66A8601A" w14:textId="77777777" w:rsidR="00CE09F9" w:rsidRDefault="00CE09F9" w:rsidP="00CE09F9">
      <w:pPr>
        <w:jc w:val="both"/>
      </w:pPr>
      <w:r>
        <w:t>Consetetur sadipscing elitr, sed diam nonumy eirmod</w:t>
      </w:r>
      <w:r w:rsidRPr="00AD6EA4">
        <w:t xml:space="preserve"> </w:t>
      </w: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47BAE1E" w14:textId="77777777" w:rsidR="00CE09F9" w:rsidRDefault="00CE09F9" w:rsidP="00CE09F9">
      <w:pPr>
        <w:jc w:val="both"/>
      </w:pPr>
    </w:p>
    <w:p w14:paraId="77D3AB9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lastRenderedPageBreak/>
        <w:t xml:space="preserve">consectetuer adipiscing elit, sed diam nonummy nibh euismod tincidunt ut laoreet dolore magna aliquam erat volutpat.   </w:t>
      </w:r>
    </w:p>
    <w:p w14:paraId="0E6A688B" w14:textId="77777777" w:rsidR="00CE09F9" w:rsidRDefault="00CE09F9" w:rsidP="00CE09F9">
      <w:pPr>
        <w:jc w:val="both"/>
      </w:pPr>
    </w:p>
    <w:p w14:paraId="23396840"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C612B3A" w14:textId="77777777" w:rsidR="00CE09F9" w:rsidRDefault="00CE09F9" w:rsidP="00CE09F9">
      <w:pPr>
        <w:jc w:val="both"/>
      </w:pPr>
    </w:p>
    <w:p w14:paraId="66C430F3"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F96D53D" w14:textId="77777777" w:rsidR="00CE09F9" w:rsidRDefault="00CE09F9" w:rsidP="00CE09F9">
      <w:pPr>
        <w:jc w:val="both"/>
      </w:pPr>
    </w:p>
    <w:p w14:paraId="287F3B69" w14:textId="77777777" w:rsidR="00CE09F9" w:rsidRDefault="00CE09F9" w:rsidP="00CE09F9">
      <w:pPr>
        <w:jc w:val="both"/>
      </w:pPr>
      <w:r>
        <w:t xml:space="preserve">Duis autem vel eum iriure dolor in hendrerit in vulputate velit esse molestie consequat, vel illum dolore eu feugiat nulla facilisis.   </w:t>
      </w:r>
    </w:p>
    <w:p w14:paraId="3416F21A" w14:textId="77777777" w:rsidR="00CE09F9" w:rsidRDefault="00CE09F9" w:rsidP="00CE09F9">
      <w:pPr>
        <w:jc w:val="both"/>
      </w:pPr>
    </w:p>
    <w:p w14:paraId="6F52A9C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1494649" w14:textId="77777777" w:rsidR="00CE09F9" w:rsidRDefault="00CE09F9" w:rsidP="00CE09F9">
      <w:pPr>
        <w:jc w:val="both"/>
      </w:pPr>
    </w:p>
    <w:p w14:paraId="031A4181"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14FA351" w14:textId="77777777" w:rsidR="00CE09F9" w:rsidRPr="00AD6EA4" w:rsidRDefault="00CE09F9" w:rsidP="00CE09F9">
      <w:pPr>
        <w:jc w:val="both"/>
        <w:rPr>
          <w:lang w:val="da-DK"/>
        </w:rPr>
      </w:pPr>
    </w:p>
    <w:p w14:paraId="07392FC6"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7EA8523" w14:textId="77777777" w:rsidR="00CE09F9" w:rsidRDefault="00CE09F9" w:rsidP="00CE09F9">
      <w:pPr>
        <w:jc w:val="both"/>
      </w:pPr>
    </w:p>
    <w:p w14:paraId="3B02711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w:t>
      </w:r>
      <w:r>
        <w:lastRenderedPageBreak/>
        <w:t xml:space="preserve">aliquam erat volutpat.   </w:t>
      </w:r>
    </w:p>
    <w:p w14:paraId="67BA9132" w14:textId="77777777" w:rsidR="00CE09F9" w:rsidRDefault="00CE09F9" w:rsidP="00CE09F9">
      <w:pPr>
        <w:jc w:val="both"/>
      </w:pPr>
    </w:p>
    <w:p w14:paraId="7B610A5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4D5DFDA" w14:textId="77777777" w:rsidR="00CE09F9" w:rsidRDefault="00CE09F9" w:rsidP="00CE09F9">
      <w:pPr>
        <w:jc w:val="both"/>
      </w:pPr>
    </w:p>
    <w:p w14:paraId="2BF995F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0FB3AE4" w14:textId="77777777" w:rsidR="00CE09F9" w:rsidRDefault="00CE09F9" w:rsidP="00CE09F9">
      <w:pPr>
        <w:jc w:val="both"/>
      </w:pPr>
    </w:p>
    <w:p w14:paraId="610EF09A" w14:textId="77777777" w:rsidR="00CE09F9" w:rsidRDefault="00CE09F9" w:rsidP="00CE09F9">
      <w:pPr>
        <w:jc w:val="both"/>
      </w:pPr>
      <w:r>
        <w:t xml:space="preserve">Duis autem vel eum iriure dolor in hendrerit in vulputate velit esse molestie consequat, vel illum dolore eu feugiat nulla facilisis.   </w:t>
      </w:r>
    </w:p>
    <w:p w14:paraId="1531317E" w14:textId="77777777" w:rsidR="00CE09F9" w:rsidRDefault="00CE09F9" w:rsidP="00CE09F9">
      <w:pPr>
        <w:jc w:val="both"/>
      </w:pPr>
    </w:p>
    <w:p w14:paraId="1B4477A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CB01DF0" w14:textId="77777777" w:rsidR="00CE09F9" w:rsidRDefault="00CE09F9" w:rsidP="00CE09F9">
      <w:pPr>
        <w:jc w:val="both"/>
      </w:pPr>
    </w:p>
    <w:p w14:paraId="7B793DDA"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546C0D7" w14:textId="77777777" w:rsidR="00CE09F9" w:rsidRPr="00AD6EA4" w:rsidRDefault="00CE09F9" w:rsidP="00CE09F9">
      <w:pPr>
        <w:jc w:val="both"/>
        <w:rPr>
          <w:lang w:val="da-DK"/>
        </w:rPr>
      </w:pPr>
    </w:p>
    <w:p w14:paraId="3660E0A2"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D966950" w14:textId="77777777" w:rsidR="00CE09F9" w:rsidRDefault="00CE09F9" w:rsidP="00CE09F9">
      <w:pPr>
        <w:jc w:val="both"/>
      </w:pPr>
    </w:p>
    <w:p w14:paraId="4E530052"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14036F5" w14:textId="77777777" w:rsidR="00CE09F9" w:rsidRDefault="00CE09F9" w:rsidP="00CE09F9">
      <w:pPr>
        <w:jc w:val="both"/>
      </w:pPr>
    </w:p>
    <w:p w14:paraId="778947CA"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8941B13" w14:textId="77777777" w:rsidR="00CE09F9" w:rsidRDefault="00CE09F9" w:rsidP="00CE09F9">
      <w:pPr>
        <w:jc w:val="both"/>
      </w:pPr>
    </w:p>
    <w:p w14:paraId="14DF8A23"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EC31936" w14:textId="77777777" w:rsidR="00CE09F9" w:rsidRDefault="00CE09F9" w:rsidP="00CE09F9">
      <w:pPr>
        <w:jc w:val="both"/>
      </w:pPr>
    </w:p>
    <w:p w14:paraId="7DAB04CE" w14:textId="77777777" w:rsidR="00CE09F9" w:rsidRDefault="00CE09F9" w:rsidP="00CE09F9">
      <w:pPr>
        <w:jc w:val="both"/>
      </w:pPr>
      <w:r>
        <w:t xml:space="preserve">Duis autem vel eum iriure dolor in hendrerit in vulputate velit esse molestie consequat, vel illum dolore eu feugiat nulla facilisis.   </w:t>
      </w:r>
    </w:p>
    <w:p w14:paraId="24E44B06" w14:textId="77777777" w:rsidR="00CE09F9" w:rsidRDefault="00CE09F9" w:rsidP="00CE09F9">
      <w:pPr>
        <w:jc w:val="both"/>
      </w:pPr>
    </w:p>
    <w:p w14:paraId="651EE62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D6FDF6C" w14:textId="77777777" w:rsidR="00CE09F9" w:rsidRDefault="00CE09F9" w:rsidP="00CE09F9">
      <w:pPr>
        <w:jc w:val="both"/>
      </w:pPr>
    </w:p>
    <w:p w14:paraId="77DB251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D2B1B75" w14:textId="77777777" w:rsidR="00CE09F9" w:rsidRPr="00AD6EA4" w:rsidRDefault="00CE09F9" w:rsidP="00CE09F9">
      <w:pPr>
        <w:jc w:val="both"/>
        <w:rPr>
          <w:lang w:val="da-DK"/>
        </w:rPr>
      </w:pPr>
    </w:p>
    <w:p w14:paraId="69C91637"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2663D74" w14:textId="77777777" w:rsidR="00CE09F9" w:rsidRDefault="00CE09F9" w:rsidP="00CE09F9">
      <w:pPr>
        <w:jc w:val="both"/>
      </w:pPr>
    </w:p>
    <w:p w14:paraId="0750868D"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74688EB" w14:textId="77777777" w:rsidR="00CE09F9" w:rsidRDefault="00CE09F9" w:rsidP="00CE09F9">
      <w:pPr>
        <w:jc w:val="both"/>
      </w:pPr>
    </w:p>
    <w:p w14:paraId="27FF73F8" w14:textId="77777777" w:rsidR="00CE09F9" w:rsidRDefault="00CE09F9" w:rsidP="00CE09F9">
      <w:pPr>
        <w:jc w:val="both"/>
      </w:pPr>
      <w:r>
        <w:lastRenderedPageBreak/>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E10A758" w14:textId="77777777" w:rsidR="00CE09F9" w:rsidRDefault="00CE09F9" w:rsidP="00CE09F9">
      <w:pPr>
        <w:jc w:val="both"/>
      </w:pPr>
    </w:p>
    <w:p w14:paraId="2FF0A1E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D80DB76" w14:textId="77777777" w:rsidR="00CE09F9" w:rsidRDefault="00CE09F9" w:rsidP="00CE09F9">
      <w:pPr>
        <w:jc w:val="both"/>
      </w:pPr>
    </w:p>
    <w:p w14:paraId="137019F5" w14:textId="77777777" w:rsidR="00CE09F9" w:rsidRDefault="00CE09F9" w:rsidP="00CE09F9">
      <w:pPr>
        <w:jc w:val="both"/>
      </w:pPr>
      <w:r>
        <w:t xml:space="preserve">Duis autem vel eum iriure dolor in hendrerit in vulputate velit esse molestie consequat, vel illum dolore eu feugiat nulla facilisis.   </w:t>
      </w:r>
    </w:p>
    <w:p w14:paraId="4EA0888C" w14:textId="77777777" w:rsidR="00CE09F9" w:rsidRDefault="00CE09F9" w:rsidP="00CE09F9">
      <w:pPr>
        <w:jc w:val="both"/>
      </w:pPr>
    </w:p>
    <w:p w14:paraId="7FA333B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3038038" w14:textId="77777777" w:rsidR="00CE09F9" w:rsidRDefault="00CE09F9" w:rsidP="00CE09F9">
      <w:pPr>
        <w:jc w:val="both"/>
      </w:pPr>
    </w:p>
    <w:p w14:paraId="285AB9B0"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B926A82" w14:textId="77777777" w:rsidR="00CE09F9" w:rsidRPr="00AD6EA4" w:rsidRDefault="00CE09F9" w:rsidP="00CE09F9">
      <w:pPr>
        <w:jc w:val="both"/>
        <w:rPr>
          <w:lang w:val="da-DK"/>
        </w:rPr>
      </w:pPr>
    </w:p>
    <w:p w14:paraId="7B0CC15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361DE5A" w14:textId="77777777" w:rsidR="00CE09F9" w:rsidRDefault="00CE09F9" w:rsidP="00CE09F9">
      <w:pPr>
        <w:jc w:val="both"/>
      </w:pPr>
    </w:p>
    <w:p w14:paraId="4C9C01EE"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802DC22" w14:textId="77777777" w:rsidR="00CE09F9" w:rsidRDefault="00CE09F9" w:rsidP="00CE09F9">
      <w:pPr>
        <w:jc w:val="both"/>
      </w:pPr>
    </w:p>
    <w:p w14:paraId="40C3C191" w14:textId="77777777" w:rsidR="00CE09F9" w:rsidRDefault="00CE09F9" w:rsidP="00CE09F9">
      <w:pPr>
        <w:jc w:val="both"/>
      </w:pPr>
      <w:r>
        <w:t xml:space="preserve">Ut wisi enim ad minim veniam, quis nostrud exerci tation ullamcorper suscipit lobortis nisl ut aliquip </w:t>
      </w:r>
      <w:r>
        <w:lastRenderedPageBreak/>
        <w:t xml:space="preserve">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0E5C0E0" w14:textId="77777777" w:rsidR="00CE09F9" w:rsidRDefault="00CE09F9" w:rsidP="00CE09F9">
      <w:pPr>
        <w:jc w:val="both"/>
      </w:pPr>
    </w:p>
    <w:p w14:paraId="79252C1C"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21A2D1A" w14:textId="77777777" w:rsidR="00CE09F9" w:rsidRDefault="00CE09F9" w:rsidP="00CE09F9">
      <w:pPr>
        <w:jc w:val="both"/>
      </w:pPr>
    </w:p>
    <w:p w14:paraId="61410CE5" w14:textId="77777777" w:rsidR="00CE09F9" w:rsidRDefault="00CE09F9" w:rsidP="00CE09F9">
      <w:pPr>
        <w:jc w:val="both"/>
      </w:pPr>
      <w:r>
        <w:t xml:space="preserve">Duis autem vel eum iriure dolor in hendrerit in vulputate velit esse molestie consequat, vel illum dolore eu feugiat nulla facilisis.   </w:t>
      </w:r>
    </w:p>
    <w:p w14:paraId="17988DDA" w14:textId="77777777" w:rsidR="00CE09F9" w:rsidRDefault="00CE09F9" w:rsidP="00CE09F9">
      <w:pPr>
        <w:jc w:val="both"/>
      </w:pPr>
    </w:p>
    <w:p w14:paraId="5286A3C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2471E35" w14:textId="77777777" w:rsidR="00CE09F9" w:rsidRDefault="00CE09F9" w:rsidP="00CE09F9">
      <w:pPr>
        <w:jc w:val="both"/>
      </w:pPr>
    </w:p>
    <w:p w14:paraId="4D5EA13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25B52CF" w14:textId="77777777" w:rsidR="00CE09F9" w:rsidRPr="00AD6EA4" w:rsidRDefault="00CE09F9" w:rsidP="00CE09F9">
      <w:pPr>
        <w:jc w:val="both"/>
        <w:rPr>
          <w:lang w:val="da-DK"/>
        </w:rPr>
      </w:pPr>
    </w:p>
    <w:p w14:paraId="44849FE6"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2EF70615" w14:textId="77777777" w:rsidR="00CE09F9" w:rsidRDefault="00CE09F9" w:rsidP="00CE09F9">
      <w:pPr>
        <w:jc w:val="both"/>
      </w:pPr>
    </w:p>
    <w:p w14:paraId="55B1311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9B42010" w14:textId="77777777" w:rsidR="00CE09F9" w:rsidRDefault="00CE09F9" w:rsidP="00CE09F9">
      <w:pPr>
        <w:jc w:val="both"/>
      </w:pPr>
    </w:p>
    <w:p w14:paraId="5E3EB2D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265FE8AE" w14:textId="77777777" w:rsidR="00CE09F9" w:rsidRDefault="00CE09F9" w:rsidP="00CE09F9">
      <w:pPr>
        <w:jc w:val="both"/>
      </w:pPr>
    </w:p>
    <w:p w14:paraId="486E1761"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283B89C" w14:textId="77777777" w:rsidR="00CE09F9" w:rsidRDefault="00CE09F9" w:rsidP="00CE09F9">
      <w:pPr>
        <w:jc w:val="both"/>
      </w:pPr>
    </w:p>
    <w:p w14:paraId="524E0061" w14:textId="77777777" w:rsidR="00CE09F9" w:rsidRDefault="00CE09F9" w:rsidP="00CE09F9">
      <w:pPr>
        <w:jc w:val="both"/>
      </w:pPr>
      <w:r>
        <w:t xml:space="preserve">Duis autem vel eum iriure dolor in hendrerit in vulputate velit esse molestie consequat, vel illum dolore eu feugiat nulla facilisis.   </w:t>
      </w:r>
    </w:p>
    <w:p w14:paraId="15715C90" w14:textId="77777777" w:rsidR="00CE09F9" w:rsidRDefault="00CE09F9" w:rsidP="00CE09F9">
      <w:pPr>
        <w:jc w:val="both"/>
      </w:pPr>
    </w:p>
    <w:p w14:paraId="38F8B331"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7FF1F17" w14:textId="77777777" w:rsidR="00CE09F9" w:rsidRDefault="00CE09F9" w:rsidP="00CE09F9">
      <w:pPr>
        <w:jc w:val="both"/>
      </w:pPr>
    </w:p>
    <w:p w14:paraId="5158895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C9A0CEC" w14:textId="77777777" w:rsidR="00CE09F9" w:rsidRPr="00AD6EA4" w:rsidRDefault="00CE09F9" w:rsidP="00CE09F9">
      <w:pPr>
        <w:jc w:val="both"/>
        <w:rPr>
          <w:lang w:val="da-DK"/>
        </w:rPr>
      </w:pPr>
    </w:p>
    <w:p w14:paraId="4CEEA1A9"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9BCA7C2" w14:textId="77777777" w:rsidR="00CE09F9" w:rsidRDefault="00CE09F9" w:rsidP="00CE09F9">
      <w:pPr>
        <w:jc w:val="both"/>
      </w:pPr>
    </w:p>
    <w:p w14:paraId="557CB5BC"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C54DBAB" w14:textId="77777777" w:rsidR="00CE09F9" w:rsidRDefault="00CE09F9" w:rsidP="00CE09F9">
      <w:pPr>
        <w:jc w:val="both"/>
      </w:pPr>
    </w:p>
    <w:p w14:paraId="4E7BF7F3"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w:t>
      </w:r>
      <w:r>
        <w:lastRenderedPageBreak/>
        <w:t xml:space="preserve">dignissim qui blandit praesent luptatum zzril delenit augue duis dolore te feugait nulla facilisi.   </w:t>
      </w:r>
    </w:p>
    <w:p w14:paraId="04E41466" w14:textId="77777777" w:rsidR="00CE09F9" w:rsidRDefault="00CE09F9" w:rsidP="00CE09F9">
      <w:pPr>
        <w:jc w:val="both"/>
      </w:pPr>
    </w:p>
    <w:p w14:paraId="3CEF4ED8"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3B07A60" w14:textId="77777777" w:rsidR="00CE09F9" w:rsidRDefault="00CE09F9" w:rsidP="00CE09F9">
      <w:pPr>
        <w:jc w:val="both"/>
      </w:pPr>
    </w:p>
    <w:p w14:paraId="6453A0C5" w14:textId="77777777" w:rsidR="00CE09F9" w:rsidRDefault="00CE09F9" w:rsidP="00CE09F9">
      <w:pPr>
        <w:jc w:val="both"/>
      </w:pPr>
      <w:r>
        <w:t xml:space="preserve">Duis autem vel eum iriure dolor in hendrerit in vulputate velit esse molestie consequat, vel illum dolore eu feugiat nulla facilisis.   </w:t>
      </w:r>
    </w:p>
    <w:p w14:paraId="774B94FB" w14:textId="77777777" w:rsidR="00CE09F9" w:rsidRDefault="00CE09F9" w:rsidP="00CE09F9">
      <w:pPr>
        <w:jc w:val="both"/>
      </w:pPr>
    </w:p>
    <w:p w14:paraId="299F6535"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2FA7E30" w14:textId="77777777" w:rsidR="00CE09F9" w:rsidRDefault="00CE09F9" w:rsidP="00CE09F9">
      <w:pPr>
        <w:jc w:val="both"/>
      </w:pPr>
    </w:p>
    <w:p w14:paraId="3EC7F2C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7B948A9" w14:textId="77777777" w:rsidR="00CE09F9" w:rsidRPr="00AD6EA4" w:rsidRDefault="00CE09F9" w:rsidP="00CE09F9">
      <w:pPr>
        <w:jc w:val="both"/>
        <w:rPr>
          <w:lang w:val="da-DK"/>
        </w:rPr>
      </w:pPr>
    </w:p>
    <w:p w14:paraId="3A252DBF"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F58D4A0" w14:textId="77777777" w:rsidR="00CE09F9" w:rsidRDefault="00CE09F9" w:rsidP="00CE09F9">
      <w:pPr>
        <w:jc w:val="both"/>
      </w:pPr>
    </w:p>
    <w:p w14:paraId="4DE1C89A"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9D9AAE9" w14:textId="77777777" w:rsidR="00CE09F9" w:rsidRDefault="00CE09F9" w:rsidP="00CE09F9">
      <w:pPr>
        <w:jc w:val="both"/>
      </w:pPr>
    </w:p>
    <w:p w14:paraId="5E7EAD3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CC831DC" w14:textId="77777777" w:rsidR="00CE09F9" w:rsidRDefault="00CE09F9" w:rsidP="00CE09F9">
      <w:pPr>
        <w:jc w:val="both"/>
      </w:pPr>
    </w:p>
    <w:p w14:paraId="672D89B4"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908B4DA" w14:textId="77777777" w:rsidR="00CE09F9" w:rsidRDefault="00CE09F9" w:rsidP="00CE09F9">
      <w:pPr>
        <w:jc w:val="both"/>
      </w:pPr>
    </w:p>
    <w:p w14:paraId="3E0EEFB4" w14:textId="77777777" w:rsidR="00CE09F9" w:rsidRDefault="00CE09F9" w:rsidP="00CE09F9">
      <w:pPr>
        <w:jc w:val="both"/>
      </w:pPr>
      <w:r>
        <w:t xml:space="preserve">Duis autem vel eum iriure dolor in hendrerit in vulputate velit esse molestie consequat, vel illum dolore eu feugiat nulla facilisis.   </w:t>
      </w:r>
    </w:p>
    <w:p w14:paraId="5E0EA46E" w14:textId="77777777" w:rsidR="00CE09F9" w:rsidRDefault="00CE09F9" w:rsidP="00CE09F9">
      <w:pPr>
        <w:jc w:val="both"/>
      </w:pPr>
    </w:p>
    <w:p w14:paraId="72C6FA35"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679B2D2" w14:textId="77777777" w:rsidR="00CE09F9" w:rsidRDefault="00CE09F9" w:rsidP="00CE09F9">
      <w:pPr>
        <w:jc w:val="both"/>
      </w:pPr>
    </w:p>
    <w:p w14:paraId="15CE0DF7"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CFA70E2" w14:textId="77777777" w:rsidR="00CE09F9" w:rsidRPr="00AD6EA4" w:rsidRDefault="00CE09F9" w:rsidP="00CE09F9">
      <w:pPr>
        <w:jc w:val="both"/>
        <w:rPr>
          <w:lang w:val="da-DK"/>
        </w:rPr>
      </w:pPr>
    </w:p>
    <w:p w14:paraId="4EC951C3"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C528081" w14:textId="77777777" w:rsidR="00CE09F9" w:rsidRDefault="00CE09F9" w:rsidP="00CE09F9">
      <w:pPr>
        <w:jc w:val="both"/>
      </w:pPr>
    </w:p>
    <w:p w14:paraId="2418A67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0B6CF49" w14:textId="77777777" w:rsidR="00CE09F9" w:rsidRDefault="00CE09F9" w:rsidP="00CE09F9">
      <w:pPr>
        <w:jc w:val="both"/>
      </w:pPr>
    </w:p>
    <w:p w14:paraId="603B1C3A"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6B6CECF" w14:textId="77777777" w:rsidR="00CE09F9" w:rsidRDefault="00CE09F9" w:rsidP="00CE09F9">
      <w:pPr>
        <w:jc w:val="both"/>
      </w:pPr>
    </w:p>
    <w:p w14:paraId="3E28D110" w14:textId="77777777" w:rsidR="00CE09F9" w:rsidRDefault="00CE09F9" w:rsidP="00CE09F9">
      <w:pPr>
        <w:jc w:val="both"/>
      </w:pPr>
      <w: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EE921F0" w14:textId="77777777" w:rsidR="00CE09F9" w:rsidRDefault="00CE09F9" w:rsidP="00CE09F9">
      <w:pPr>
        <w:jc w:val="both"/>
      </w:pPr>
    </w:p>
    <w:p w14:paraId="10C7C6D6" w14:textId="77777777" w:rsidR="00CE09F9" w:rsidRDefault="00CE09F9" w:rsidP="00CE09F9">
      <w:pPr>
        <w:jc w:val="both"/>
      </w:pPr>
      <w:r>
        <w:t xml:space="preserve">Duis autem vel eum iriure dolor in hendrerit in vulputate velit esse molestie consequat, vel illum dolore eu feugiat nulla facilisis.   </w:t>
      </w:r>
    </w:p>
    <w:p w14:paraId="5B23C0A1" w14:textId="77777777" w:rsidR="00CE09F9" w:rsidRDefault="00CE09F9" w:rsidP="00CE09F9">
      <w:pPr>
        <w:jc w:val="both"/>
      </w:pPr>
    </w:p>
    <w:p w14:paraId="05A1C5D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A30A646" w14:textId="77777777" w:rsidR="00CE09F9" w:rsidRDefault="00CE09F9" w:rsidP="00CE09F9">
      <w:pPr>
        <w:jc w:val="both"/>
      </w:pPr>
    </w:p>
    <w:p w14:paraId="27678FFE"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B0BBE77" w14:textId="77777777" w:rsidR="00CE09F9" w:rsidRPr="00AD6EA4" w:rsidRDefault="00CE09F9" w:rsidP="00CE09F9">
      <w:pPr>
        <w:jc w:val="both"/>
        <w:rPr>
          <w:lang w:val="da-DK"/>
        </w:rPr>
      </w:pPr>
    </w:p>
    <w:p w14:paraId="1C96C81B"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F87645C" w14:textId="77777777" w:rsidR="00CE09F9" w:rsidRDefault="00CE09F9" w:rsidP="00CE09F9">
      <w:pPr>
        <w:jc w:val="both"/>
      </w:pPr>
    </w:p>
    <w:p w14:paraId="6822123C"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E226873" w14:textId="77777777" w:rsidR="00CE09F9" w:rsidRDefault="00CE09F9" w:rsidP="00CE09F9">
      <w:pPr>
        <w:jc w:val="both"/>
      </w:pPr>
    </w:p>
    <w:p w14:paraId="090E101F"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B8D30FA" w14:textId="77777777" w:rsidR="00CE09F9" w:rsidRDefault="00CE09F9" w:rsidP="00CE09F9">
      <w:pPr>
        <w:jc w:val="both"/>
      </w:pPr>
    </w:p>
    <w:p w14:paraId="729CDE1A" w14:textId="77777777" w:rsidR="00CE09F9" w:rsidRDefault="00CE09F9" w:rsidP="00CE09F9">
      <w:pPr>
        <w:jc w:val="both"/>
      </w:pPr>
      <w:r>
        <w:t xml:space="preserve">Nam liber tempor cum soluta nobis eleifend option congue nihil imperdiet doming id quod mazim </w:t>
      </w:r>
      <w:r>
        <w:lastRenderedPageBreak/>
        <w:t xml:space="preserve">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701923F" w14:textId="77777777" w:rsidR="00CE09F9" w:rsidRDefault="00CE09F9" w:rsidP="00CE09F9">
      <w:pPr>
        <w:jc w:val="both"/>
      </w:pPr>
    </w:p>
    <w:p w14:paraId="625425AB" w14:textId="77777777" w:rsidR="00CE09F9" w:rsidRDefault="00CE09F9" w:rsidP="00CE09F9">
      <w:pPr>
        <w:jc w:val="both"/>
      </w:pPr>
      <w:r>
        <w:t xml:space="preserve">Duis autem vel eum iriure dolor in hendrerit in vulputate velit esse molestie consequat, vel illum dolore eu feugiat nulla facilisis.   </w:t>
      </w:r>
    </w:p>
    <w:p w14:paraId="51360675" w14:textId="77777777" w:rsidR="00CE09F9" w:rsidRDefault="00CE09F9" w:rsidP="00CE09F9">
      <w:pPr>
        <w:jc w:val="both"/>
      </w:pPr>
    </w:p>
    <w:p w14:paraId="20A2A19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A1D73E6" w14:textId="77777777" w:rsidR="00CE09F9" w:rsidRDefault="00CE09F9" w:rsidP="00CE09F9">
      <w:pPr>
        <w:jc w:val="both"/>
      </w:pPr>
    </w:p>
    <w:p w14:paraId="76F3FCD1"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936DBF5" w14:textId="77777777" w:rsidR="00CE09F9" w:rsidRPr="00AD6EA4" w:rsidRDefault="00CE09F9" w:rsidP="00CE09F9">
      <w:pPr>
        <w:jc w:val="both"/>
        <w:rPr>
          <w:lang w:val="da-DK"/>
        </w:rPr>
      </w:pPr>
    </w:p>
    <w:p w14:paraId="18A10D9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59212B1" w14:textId="77777777" w:rsidR="00CE09F9" w:rsidRDefault="00CE09F9" w:rsidP="00CE09F9">
      <w:pPr>
        <w:jc w:val="both"/>
      </w:pPr>
    </w:p>
    <w:p w14:paraId="7FE41824"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C7F296B" w14:textId="77777777" w:rsidR="00CE09F9" w:rsidRDefault="00CE09F9" w:rsidP="00CE09F9">
      <w:pPr>
        <w:jc w:val="both"/>
      </w:pPr>
    </w:p>
    <w:p w14:paraId="6564CFF3"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78A94A3" w14:textId="77777777" w:rsidR="00CE09F9" w:rsidRDefault="00CE09F9" w:rsidP="00CE09F9">
      <w:pPr>
        <w:jc w:val="both"/>
      </w:pPr>
    </w:p>
    <w:p w14:paraId="4A75189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w:t>
      </w:r>
      <w:r>
        <w:lastRenderedPageBreak/>
        <w:t xml:space="preserve">nonummy nibh euismod tincidunt ut laoreet dolore magna aliquam erat volutpat. Ut wisi enim ad minim veniam, quis nostrud exerci tation ullamcorper suscipit lobortis nisl ut aliquip ex ea commodo consequat.   </w:t>
      </w:r>
    </w:p>
    <w:p w14:paraId="093E325A" w14:textId="77777777" w:rsidR="00CE09F9" w:rsidRDefault="00CE09F9" w:rsidP="00CE09F9">
      <w:pPr>
        <w:jc w:val="both"/>
      </w:pPr>
    </w:p>
    <w:p w14:paraId="321E6F14" w14:textId="77777777" w:rsidR="00CE09F9" w:rsidRDefault="00CE09F9" w:rsidP="00CE09F9">
      <w:pPr>
        <w:jc w:val="both"/>
      </w:pPr>
      <w:r>
        <w:t xml:space="preserve">Duis autem vel eum iriure dolor in hendrerit in vulputate velit esse molestie consequat, vel illum dolore eu feugiat nulla facilisis.   </w:t>
      </w:r>
    </w:p>
    <w:p w14:paraId="54981793" w14:textId="77777777" w:rsidR="00CE09F9" w:rsidRDefault="00CE09F9" w:rsidP="00CE09F9">
      <w:pPr>
        <w:jc w:val="both"/>
      </w:pPr>
    </w:p>
    <w:p w14:paraId="69CD3CEA"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1A6C709" w14:textId="77777777" w:rsidR="00CE09F9" w:rsidRDefault="00CE09F9" w:rsidP="00CE09F9">
      <w:pPr>
        <w:jc w:val="both"/>
      </w:pPr>
    </w:p>
    <w:p w14:paraId="762E5891"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B08AAA3" w14:textId="77777777" w:rsidR="00CE09F9" w:rsidRPr="00AD6EA4" w:rsidRDefault="00CE09F9" w:rsidP="00CE09F9">
      <w:pPr>
        <w:jc w:val="both"/>
        <w:rPr>
          <w:lang w:val="da-DK"/>
        </w:rPr>
      </w:pPr>
    </w:p>
    <w:p w14:paraId="46870D4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6142897" w14:textId="77777777" w:rsidR="00CE09F9" w:rsidRDefault="00CE09F9" w:rsidP="00CE09F9">
      <w:pPr>
        <w:jc w:val="both"/>
      </w:pPr>
    </w:p>
    <w:p w14:paraId="0E66089E"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B654E1E" w14:textId="77777777" w:rsidR="00CE09F9" w:rsidRDefault="00CE09F9" w:rsidP="00CE09F9">
      <w:pPr>
        <w:jc w:val="both"/>
      </w:pPr>
    </w:p>
    <w:p w14:paraId="7872C1FE"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5891918" w14:textId="77777777" w:rsidR="00CE09F9" w:rsidRDefault="00CE09F9" w:rsidP="00CE09F9">
      <w:pPr>
        <w:jc w:val="both"/>
      </w:pPr>
    </w:p>
    <w:p w14:paraId="5794963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w:t>
      </w:r>
      <w:r>
        <w:lastRenderedPageBreak/>
        <w:t xml:space="preserve">minim veniam, quis nostrud exerci tation ullamcorper suscipit lobortis nisl ut aliquip ex ea commodo consequat.   </w:t>
      </w:r>
    </w:p>
    <w:p w14:paraId="7A54B145" w14:textId="77777777" w:rsidR="00CE09F9" w:rsidRDefault="00CE09F9" w:rsidP="00CE09F9">
      <w:pPr>
        <w:jc w:val="both"/>
      </w:pPr>
    </w:p>
    <w:p w14:paraId="1E21A1B9" w14:textId="77777777" w:rsidR="00CE09F9" w:rsidRDefault="00CE09F9" w:rsidP="00CE09F9">
      <w:pPr>
        <w:jc w:val="both"/>
      </w:pPr>
      <w:r>
        <w:t xml:space="preserve">Duis autem vel eum iriure dolor in hendrerit in vulputate velit esse molestie consequat, vel illum dolore eu feugiat nulla facilisis.   </w:t>
      </w:r>
    </w:p>
    <w:p w14:paraId="0B460137" w14:textId="77777777" w:rsidR="00CE09F9" w:rsidRDefault="00CE09F9" w:rsidP="00CE09F9">
      <w:pPr>
        <w:jc w:val="both"/>
      </w:pPr>
    </w:p>
    <w:p w14:paraId="17A947A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42E1BF2" w14:textId="77777777" w:rsidR="00CE09F9" w:rsidRDefault="00CE09F9" w:rsidP="00CE09F9">
      <w:pPr>
        <w:jc w:val="both"/>
      </w:pPr>
    </w:p>
    <w:p w14:paraId="07F2E3B1"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C15A970" w14:textId="77777777" w:rsidR="00CE09F9" w:rsidRPr="00AD6EA4" w:rsidRDefault="00CE09F9" w:rsidP="00CE09F9">
      <w:pPr>
        <w:jc w:val="both"/>
        <w:rPr>
          <w:lang w:val="da-DK"/>
        </w:rPr>
      </w:pPr>
    </w:p>
    <w:p w14:paraId="3611E0A4"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6E3BAD5" w14:textId="77777777" w:rsidR="00CE09F9" w:rsidRDefault="00CE09F9" w:rsidP="00CE09F9">
      <w:pPr>
        <w:jc w:val="both"/>
      </w:pPr>
    </w:p>
    <w:p w14:paraId="4983739E"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2F74000" w14:textId="77777777" w:rsidR="00CE09F9" w:rsidRDefault="00CE09F9" w:rsidP="00CE09F9">
      <w:pPr>
        <w:jc w:val="both"/>
      </w:pPr>
    </w:p>
    <w:p w14:paraId="725F2467"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7046C8B" w14:textId="77777777" w:rsidR="00CE09F9" w:rsidRDefault="00CE09F9" w:rsidP="00CE09F9">
      <w:pPr>
        <w:jc w:val="both"/>
      </w:pPr>
    </w:p>
    <w:p w14:paraId="0FC4E458"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w:t>
      </w:r>
      <w:r>
        <w:lastRenderedPageBreak/>
        <w:t xml:space="preserve">consequat.   </w:t>
      </w:r>
    </w:p>
    <w:p w14:paraId="0F78C143" w14:textId="77777777" w:rsidR="00CE09F9" w:rsidRDefault="00CE09F9" w:rsidP="00CE09F9">
      <w:pPr>
        <w:jc w:val="both"/>
      </w:pPr>
    </w:p>
    <w:p w14:paraId="269AF125" w14:textId="77777777" w:rsidR="00CE09F9" w:rsidRDefault="00CE09F9" w:rsidP="00CE09F9">
      <w:pPr>
        <w:jc w:val="both"/>
      </w:pPr>
      <w:r>
        <w:t xml:space="preserve">Duis autem vel eum iriure dolor in hendrerit in vulputate velit esse molestie consequat, vel illum dolore eu feugiat nulla facilisis.   </w:t>
      </w:r>
    </w:p>
    <w:p w14:paraId="2121EF10" w14:textId="77777777" w:rsidR="00CE09F9" w:rsidRDefault="00CE09F9" w:rsidP="00CE09F9">
      <w:pPr>
        <w:jc w:val="both"/>
      </w:pPr>
    </w:p>
    <w:p w14:paraId="2DDCEB6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F3F261C" w14:textId="77777777" w:rsidR="00CE09F9" w:rsidRDefault="00CE09F9" w:rsidP="00CE09F9">
      <w:pPr>
        <w:jc w:val="both"/>
      </w:pPr>
    </w:p>
    <w:p w14:paraId="04A5BE4B"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581E69C" w14:textId="77777777" w:rsidR="00CE09F9" w:rsidRPr="00AD6EA4" w:rsidRDefault="00CE09F9" w:rsidP="00CE09F9">
      <w:pPr>
        <w:jc w:val="both"/>
        <w:rPr>
          <w:lang w:val="da-DK"/>
        </w:rPr>
      </w:pPr>
    </w:p>
    <w:p w14:paraId="4378E4AF"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FE9EAA3" w14:textId="77777777" w:rsidR="00CE09F9" w:rsidRDefault="00CE09F9" w:rsidP="00CE09F9">
      <w:pPr>
        <w:jc w:val="both"/>
      </w:pPr>
    </w:p>
    <w:p w14:paraId="1BDB399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43E4A66" w14:textId="77777777" w:rsidR="00CE09F9" w:rsidRDefault="00CE09F9" w:rsidP="00CE09F9">
      <w:pPr>
        <w:jc w:val="both"/>
      </w:pPr>
    </w:p>
    <w:p w14:paraId="24B9096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9AA0F1A" w14:textId="77777777" w:rsidR="00CE09F9" w:rsidRDefault="00CE09F9" w:rsidP="00CE09F9">
      <w:pPr>
        <w:jc w:val="both"/>
      </w:pPr>
    </w:p>
    <w:p w14:paraId="3C12471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43F083E" w14:textId="77777777" w:rsidR="00CE09F9" w:rsidRDefault="00CE09F9" w:rsidP="00CE09F9">
      <w:pPr>
        <w:jc w:val="both"/>
      </w:pPr>
    </w:p>
    <w:p w14:paraId="212BEACC" w14:textId="77777777" w:rsidR="00CE09F9" w:rsidRDefault="00CE09F9" w:rsidP="00CE09F9">
      <w:pPr>
        <w:jc w:val="both"/>
      </w:pPr>
      <w:r>
        <w:t xml:space="preserve">Duis autem vel eum iriure dolor in hendrerit in vulputate velit esse molestie consequat, vel illum dolore eu feugiat nulla facilisis.   </w:t>
      </w:r>
    </w:p>
    <w:p w14:paraId="2CDB5765" w14:textId="77777777" w:rsidR="00CE09F9" w:rsidRDefault="00CE09F9" w:rsidP="00CE09F9">
      <w:pPr>
        <w:jc w:val="both"/>
      </w:pPr>
    </w:p>
    <w:p w14:paraId="75B49BE0"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CCCC694" w14:textId="77777777" w:rsidR="00CE09F9" w:rsidRDefault="00CE09F9" w:rsidP="00CE09F9">
      <w:pPr>
        <w:jc w:val="both"/>
      </w:pPr>
    </w:p>
    <w:p w14:paraId="46EAEC50"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D789D04" w14:textId="77777777" w:rsidR="00CE09F9" w:rsidRPr="00AD6EA4" w:rsidRDefault="00CE09F9" w:rsidP="00CE09F9">
      <w:pPr>
        <w:jc w:val="both"/>
        <w:rPr>
          <w:lang w:val="da-DK"/>
        </w:rPr>
      </w:pPr>
    </w:p>
    <w:p w14:paraId="572C8821"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26F467C" w14:textId="77777777" w:rsidR="00CE09F9" w:rsidRDefault="00CE09F9" w:rsidP="00CE09F9">
      <w:pPr>
        <w:jc w:val="both"/>
      </w:pPr>
    </w:p>
    <w:p w14:paraId="61EFDD7C"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A10C11A" w14:textId="77777777" w:rsidR="00CE09F9" w:rsidRDefault="00CE09F9" w:rsidP="00CE09F9">
      <w:pPr>
        <w:jc w:val="both"/>
      </w:pPr>
    </w:p>
    <w:p w14:paraId="7FCCE13A"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1E965A7" w14:textId="77777777" w:rsidR="00CE09F9" w:rsidRDefault="00CE09F9" w:rsidP="00CE09F9">
      <w:pPr>
        <w:jc w:val="both"/>
      </w:pPr>
    </w:p>
    <w:p w14:paraId="21EDB3FA"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71E3E7C" w14:textId="77777777" w:rsidR="00CE09F9" w:rsidRDefault="00CE09F9" w:rsidP="00CE09F9">
      <w:pPr>
        <w:jc w:val="both"/>
      </w:pPr>
    </w:p>
    <w:p w14:paraId="1E4FEB86" w14:textId="77777777" w:rsidR="00CE09F9" w:rsidRDefault="00CE09F9" w:rsidP="00CE09F9">
      <w:pPr>
        <w:jc w:val="both"/>
      </w:pPr>
      <w:r>
        <w:lastRenderedPageBreak/>
        <w:t xml:space="preserve">Duis autem vel eum iriure dolor in hendrerit in vulputate velit esse molestie consequat, vel illum dolore eu feugiat nulla facilisis.   </w:t>
      </w:r>
    </w:p>
    <w:p w14:paraId="7B0B2A4D" w14:textId="77777777" w:rsidR="00CE09F9" w:rsidRDefault="00CE09F9" w:rsidP="00CE09F9">
      <w:pPr>
        <w:jc w:val="both"/>
      </w:pPr>
    </w:p>
    <w:p w14:paraId="7662B5C5"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3E432B0" w14:textId="77777777" w:rsidR="00CE09F9" w:rsidRDefault="00CE09F9" w:rsidP="00CE09F9">
      <w:pPr>
        <w:jc w:val="both"/>
      </w:pPr>
    </w:p>
    <w:p w14:paraId="247967F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09693B9" w14:textId="77777777" w:rsidR="00CE09F9" w:rsidRPr="00AD6EA4" w:rsidRDefault="00CE09F9" w:rsidP="00CE09F9">
      <w:pPr>
        <w:jc w:val="both"/>
        <w:rPr>
          <w:lang w:val="da-DK"/>
        </w:rPr>
      </w:pPr>
    </w:p>
    <w:p w14:paraId="0BADF90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2C3631D8" w14:textId="77777777" w:rsidR="00CE09F9" w:rsidRDefault="00CE09F9" w:rsidP="00CE09F9">
      <w:pPr>
        <w:jc w:val="both"/>
      </w:pPr>
    </w:p>
    <w:p w14:paraId="3622F1D4"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5A41AFE" w14:textId="77777777" w:rsidR="00CE09F9" w:rsidRDefault="00CE09F9" w:rsidP="00CE09F9">
      <w:pPr>
        <w:jc w:val="both"/>
      </w:pPr>
    </w:p>
    <w:p w14:paraId="33AC7F5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B9D997F" w14:textId="77777777" w:rsidR="00CE09F9" w:rsidRDefault="00CE09F9" w:rsidP="00CE09F9">
      <w:pPr>
        <w:jc w:val="both"/>
      </w:pPr>
    </w:p>
    <w:p w14:paraId="68169120"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4CA595C" w14:textId="77777777" w:rsidR="00CE09F9" w:rsidRDefault="00CE09F9" w:rsidP="00CE09F9">
      <w:pPr>
        <w:jc w:val="both"/>
      </w:pPr>
    </w:p>
    <w:p w14:paraId="21D2E502" w14:textId="77777777" w:rsidR="00CE09F9" w:rsidRDefault="00CE09F9" w:rsidP="00CE09F9">
      <w:pPr>
        <w:jc w:val="both"/>
      </w:pPr>
      <w:r>
        <w:t xml:space="preserve">Duis autem vel eum iriure dolor in hendrerit in vulputate velit esse molestie consequat, vel illum </w:t>
      </w:r>
      <w:r>
        <w:lastRenderedPageBreak/>
        <w:t xml:space="preserve">dolore eu feugiat nulla facilisis.   </w:t>
      </w:r>
    </w:p>
    <w:p w14:paraId="32A83540" w14:textId="77777777" w:rsidR="00CE09F9" w:rsidRDefault="00CE09F9" w:rsidP="00CE09F9">
      <w:pPr>
        <w:jc w:val="both"/>
      </w:pPr>
    </w:p>
    <w:p w14:paraId="7A0FA293"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4DCE8CC" w14:textId="77777777" w:rsidR="00CE09F9" w:rsidRDefault="00CE09F9" w:rsidP="00CE09F9">
      <w:pPr>
        <w:jc w:val="both"/>
      </w:pPr>
    </w:p>
    <w:p w14:paraId="69DBBCA3"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DE0B3F3" w14:textId="77777777" w:rsidR="00CE09F9" w:rsidRPr="00AD6EA4" w:rsidRDefault="00CE09F9" w:rsidP="00CE09F9">
      <w:pPr>
        <w:jc w:val="both"/>
        <w:rPr>
          <w:lang w:val="da-DK"/>
        </w:rPr>
      </w:pPr>
    </w:p>
    <w:p w14:paraId="206438F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FEAEEDE" w14:textId="77777777" w:rsidR="00CE09F9" w:rsidRDefault="00CE09F9" w:rsidP="00CE09F9">
      <w:pPr>
        <w:jc w:val="both"/>
      </w:pPr>
    </w:p>
    <w:p w14:paraId="32DA93E4"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668521F" w14:textId="77777777" w:rsidR="00CE09F9" w:rsidRDefault="00CE09F9" w:rsidP="00CE09F9">
      <w:pPr>
        <w:jc w:val="both"/>
      </w:pPr>
    </w:p>
    <w:p w14:paraId="6B231CE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D18486B" w14:textId="77777777" w:rsidR="00CE09F9" w:rsidRDefault="00CE09F9" w:rsidP="00CE09F9">
      <w:pPr>
        <w:jc w:val="both"/>
      </w:pPr>
    </w:p>
    <w:p w14:paraId="679F18C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D872179" w14:textId="77777777" w:rsidR="00CE09F9" w:rsidRDefault="00CE09F9" w:rsidP="00CE09F9">
      <w:pPr>
        <w:jc w:val="both"/>
      </w:pPr>
    </w:p>
    <w:p w14:paraId="241C1738" w14:textId="77777777" w:rsidR="00CE09F9" w:rsidRDefault="00CE09F9" w:rsidP="00CE09F9">
      <w:pPr>
        <w:jc w:val="both"/>
      </w:pPr>
      <w:r>
        <w:t xml:space="preserve">Duis autem vel eum iriure dolor in hendrerit in vulputate velit esse molestie consequat, vel illum dolore eu feugiat nulla facilisis.   </w:t>
      </w:r>
    </w:p>
    <w:p w14:paraId="64B38746" w14:textId="77777777" w:rsidR="00CE09F9" w:rsidRDefault="00CE09F9" w:rsidP="00CE09F9">
      <w:pPr>
        <w:jc w:val="both"/>
      </w:pPr>
    </w:p>
    <w:p w14:paraId="565970A7"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043A9E8" w14:textId="77777777" w:rsidR="00CE09F9" w:rsidRDefault="00CE09F9" w:rsidP="00CE09F9">
      <w:pPr>
        <w:jc w:val="both"/>
      </w:pPr>
    </w:p>
    <w:p w14:paraId="7EDA110E"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ECD35E2" w14:textId="77777777" w:rsidR="00CE09F9" w:rsidRPr="00AD6EA4" w:rsidRDefault="00CE09F9" w:rsidP="00CE09F9">
      <w:pPr>
        <w:jc w:val="both"/>
        <w:rPr>
          <w:lang w:val="da-DK"/>
        </w:rPr>
      </w:pPr>
    </w:p>
    <w:p w14:paraId="7198D2E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EDEC8EC" w14:textId="77777777" w:rsidR="00CE09F9" w:rsidRDefault="00CE09F9" w:rsidP="00CE09F9">
      <w:pPr>
        <w:jc w:val="both"/>
      </w:pPr>
    </w:p>
    <w:p w14:paraId="13CECECB"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FDFF90A" w14:textId="77777777" w:rsidR="00CE09F9" w:rsidRDefault="00CE09F9" w:rsidP="00CE09F9">
      <w:pPr>
        <w:jc w:val="both"/>
      </w:pPr>
    </w:p>
    <w:p w14:paraId="4E61F6C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F454421" w14:textId="77777777" w:rsidR="00CE09F9" w:rsidRDefault="00CE09F9" w:rsidP="00CE09F9">
      <w:pPr>
        <w:jc w:val="both"/>
      </w:pPr>
    </w:p>
    <w:p w14:paraId="3F5367E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DC6C2F0" w14:textId="77777777" w:rsidR="00CE09F9" w:rsidRDefault="00CE09F9" w:rsidP="00CE09F9">
      <w:pPr>
        <w:jc w:val="both"/>
      </w:pPr>
    </w:p>
    <w:p w14:paraId="4D317B34" w14:textId="77777777" w:rsidR="00CE09F9" w:rsidRDefault="00CE09F9" w:rsidP="00CE09F9">
      <w:pPr>
        <w:jc w:val="both"/>
      </w:pPr>
      <w:r>
        <w:t xml:space="preserve">Duis autem vel eum iriure dolor in hendrerit in vulputate velit esse molestie consequat, vel illum dolore eu feugiat nulla facilisis.   </w:t>
      </w:r>
    </w:p>
    <w:p w14:paraId="7E506A34" w14:textId="77777777" w:rsidR="00CE09F9" w:rsidRDefault="00CE09F9" w:rsidP="00CE09F9">
      <w:pPr>
        <w:jc w:val="both"/>
      </w:pPr>
    </w:p>
    <w:p w14:paraId="6E0757CE" w14:textId="77777777" w:rsidR="00CE09F9" w:rsidRDefault="00CE09F9" w:rsidP="00CE09F9">
      <w:pPr>
        <w:jc w:val="both"/>
      </w:pPr>
      <w:r w:rsidRPr="00AD6EA4">
        <w:rPr>
          <w:lang w:val="da-DK"/>
        </w:rPr>
        <w:lastRenderedPageBreak/>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AC0710C" w14:textId="77777777" w:rsidR="00CE09F9" w:rsidRDefault="00CE09F9" w:rsidP="00CE09F9">
      <w:pPr>
        <w:jc w:val="both"/>
      </w:pPr>
    </w:p>
    <w:p w14:paraId="33BDB2E6"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F84FDB8" w14:textId="77777777" w:rsidR="00CE09F9" w:rsidRPr="00AD6EA4" w:rsidRDefault="00CE09F9" w:rsidP="00CE09F9">
      <w:pPr>
        <w:jc w:val="both"/>
        <w:rPr>
          <w:lang w:val="da-DK"/>
        </w:rPr>
      </w:pPr>
    </w:p>
    <w:p w14:paraId="7C063F5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6B952CA" w14:textId="77777777" w:rsidR="00CE09F9" w:rsidRDefault="00CE09F9" w:rsidP="00CE09F9">
      <w:pPr>
        <w:jc w:val="both"/>
      </w:pPr>
    </w:p>
    <w:p w14:paraId="5EA9C2DB"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1A54398" w14:textId="77777777" w:rsidR="00CE09F9" w:rsidRDefault="00CE09F9" w:rsidP="00CE09F9">
      <w:pPr>
        <w:jc w:val="both"/>
      </w:pPr>
    </w:p>
    <w:p w14:paraId="2C1EF79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B0DE9E6" w14:textId="77777777" w:rsidR="00CE09F9" w:rsidRDefault="00CE09F9" w:rsidP="00CE09F9">
      <w:pPr>
        <w:jc w:val="both"/>
      </w:pPr>
    </w:p>
    <w:p w14:paraId="1FD2E84F"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926EAAC" w14:textId="77777777" w:rsidR="00CE09F9" w:rsidRDefault="00CE09F9" w:rsidP="00CE09F9">
      <w:pPr>
        <w:jc w:val="both"/>
      </w:pPr>
    </w:p>
    <w:p w14:paraId="6505CFBA" w14:textId="77777777" w:rsidR="00CE09F9" w:rsidRDefault="00CE09F9" w:rsidP="00CE09F9">
      <w:pPr>
        <w:jc w:val="both"/>
      </w:pPr>
      <w:r>
        <w:t xml:space="preserve">Duis autem vel eum iriure dolor in hendrerit in vulputate velit esse molestie consequat, vel illum dolore eu feugiat nulla facilisis.   </w:t>
      </w:r>
    </w:p>
    <w:p w14:paraId="2AFF0D87" w14:textId="77777777" w:rsidR="00CE09F9" w:rsidRDefault="00CE09F9" w:rsidP="00CE09F9">
      <w:pPr>
        <w:jc w:val="both"/>
      </w:pPr>
    </w:p>
    <w:p w14:paraId="15B6D0A8"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w:t>
      </w:r>
      <w:r>
        <w:lastRenderedPageBreak/>
        <w:t xml:space="preserve">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16F83FE" w14:textId="77777777" w:rsidR="00CE09F9" w:rsidRDefault="00CE09F9" w:rsidP="00CE09F9">
      <w:pPr>
        <w:jc w:val="both"/>
      </w:pPr>
    </w:p>
    <w:p w14:paraId="4E275B46"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6E56884" w14:textId="77777777" w:rsidR="00CE09F9" w:rsidRPr="00AD6EA4" w:rsidRDefault="00CE09F9" w:rsidP="00CE09F9">
      <w:pPr>
        <w:jc w:val="both"/>
        <w:rPr>
          <w:lang w:val="da-DK"/>
        </w:rPr>
      </w:pPr>
    </w:p>
    <w:p w14:paraId="39E772D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F2E32C4" w14:textId="77777777" w:rsidR="00CE09F9" w:rsidRDefault="00CE09F9" w:rsidP="00CE09F9">
      <w:pPr>
        <w:jc w:val="both"/>
      </w:pPr>
    </w:p>
    <w:p w14:paraId="2A5E8908"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7BBCD41" w14:textId="77777777" w:rsidR="00CE09F9" w:rsidRDefault="00CE09F9" w:rsidP="00CE09F9">
      <w:pPr>
        <w:jc w:val="both"/>
      </w:pPr>
    </w:p>
    <w:p w14:paraId="4ABDE5D1"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2266D65" w14:textId="77777777" w:rsidR="00CE09F9" w:rsidRDefault="00CE09F9" w:rsidP="00CE09F9">
      <w:pPr>
        <w:jc w:val="both"/>
      </w:pPr>
    </w:p>
    <w:p w14:paraId="473FC02A"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3BBEA7D" w14:textId="77777777" w:rsidR="00CE09F9" w:rsidRDefault="00CE09F9" w:rsidP="00CE09F9">
      <w:pPr>
        <w:jc w:val="both"/>
      </w:pPr>
    </w:p>
    <w:p w14:paraId="0B1FB872" w14:textId="77777777" w:rsidR="00CE09F9" w:rsidRDefault="00CE09F9" w:rsidP="00CE09F9">
      <w:pPr>
        <w:jc w:val="both"/>
      </w:pPr>
      <w:r>
        <w:t xml:space="preserve">Duis autem vel eum iriure dolor in hendrerit in vulputate velit esse molestie consequat, vel illum dolore eu feugiat nulla facilisis.   </w:t>
      </w:r>
    </w:p>
    <w:p w14:paraId="5AF3AAC7" w14:textId="77777777" w:rsidR="00CE09F9" w:rsidRDefault="00CE09F9" w:rsidP="00CE09F9">
      <w:pPr>
        <w:jc w:val="both"/>
      </w:pPr>
    </w:p>
    <w:p w14:paraId="50EB8B6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w:t>
      </w:r>
      <w:r>
        <w:lastRenderedPageBreak/>
        <w:t xml:space="preserve">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750CD74" w14:textId="77777777" w:rsidR="00CE09F9" w:rsidRDefault="00CE09F9" w:rsidP="00CE09F9">
      <w:pPr>
        <w:jc w:val="both"/>
      </w:pPr>
    </w:p>
    <w:p w14:paraId="71E6DAD1"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065718C" w14:textId="77777777" w:rsidR="00CE09F9" w:rsidRPr="00AD6EA4" w:rsidRDefault="00CE09F9" w:rsidP="00CE09F9">
      <w:pPr>
        <w:jc w:val="both"/>
        <w:rPr>
          <w:lang w:val="da-DK"/>
        </w:rPr>
      </w:pPr>
    </w:p>
    <w:p w14:paraId="0EC1D7D0"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D80F2C5" w14:textId="77777777" w:rsidR="00CE09F9" w:rsidRDefault="00CE09F9" w:rsidP="00CE09F9">
      <w:pPr>
        <w:jc w:val="both"/>
      </w:pPr>
    </w:p>
    <w:p w14:paraId="16EE4FDA"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F7A2155" w14:textId="77777777" w:rsidR="00CE09F9" w:rsidRDefault="00CE09F9" w:rsidP="00CE09F9">
      <w:pPr>
        <w:jc w:val="both"/>
      </w:pPr>
    </w:p>
    <w:p w14:paraId="1B5D8A21"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E88DC11" w14:textId="77777777" w:rsidR="00CE09F9" w:rsidRDefault="00CE09F9" w:rsidP="00CE09F9">
      <w:pPr>
        <w:jc w:val="both"/>
      </w:pPr>
    </w:p>
    <w:p w14:paraId="136F6E57"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4E8C451" w14:textId="77777777" w:rsidR="00CE09F9" w:rsidRDefault="00CE09F9" w:rsidP="00CE09F9">
      <w:pPr>
        <w:jc w:val="both"/>
      </w:pPr>
    </w:p>
    <w:p w14:paraId="60C0208E" w14:textId="77777777" w:rsidR="00CE09F9" w:rsidRDefault="00CE09F9" w:rsidP="00CE09F9">
      <w:pPr>
        <w:jc w:val="both"/>
      </w:pPr>
      <w:r>
        <w:t xml:space="preserve">Duis autem vel eum iriure dolor in hendrerit in vulputate velit esse molestie consequat, vel illum dolore eu feugiat nulla facilisis.   </w:t>
      </w:r>
    </w:p>
    <w:p w14:paraId="45ADCC37" w14:textId="77777777" w:rsidR="00CE09F9" w:rsidRDefault="00CE09F9" w:rsidP="00CE09F9">
      <w:pPr>
        <w:jc w:val="both"/>
      </w:pPr>
    </w:p>
    <w:p w14:paraId="378031A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lastRenderedPageBreak/>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BFD74B6" w14:textId="77777777" w:rsidR="00CE09F9" w:rsidRDefault="00CE09F9" w:rsidP="00CE09F9">
      <w:pPr>
        <w:jc w:val="both"/>
      </w:pPr>
    </w:p>
    <w:p w14:paraId="557347ED"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29B38D2" w14:textId="77777777" w:rsidR="00CE09F9" w:rsidRPr="00AD6EA4" w:rsidRDefault="00CE09F9" w:rsidP="00CE09F9">
      <w:pPr>
        <w:jc w:val="both"/>
        <w:rPr>
          <w:lang w:val="da-DK"/>
        </w:rPr>
      </w:pPr>
    </w:p>
    <w:p w14:paraId="57DFB571"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C409222" w14:textId="77777777" w:rsidR="00CE09F9" w:rsidRDefault="00CE09F9" w:rsidP="00CE09F9">
      <w:pPr>
        <w:jc w:val="both"/>
      </w:pPr>
    </w:p>
    <w:p w14:paraId="1432F347"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1ABA4DE" w14:textId="77777777" w:rsidR="00CE09F9" w:rsidRDefault="00CE09F9" w:rsidP="00CE09F9">
      <w:pPr>
        <w:jc w:val="both"/>
      </w:pPr>
    </w:p>
    <w:p w14:paraId="30E0835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01C286E" w14:textId="77777777" w:rsidR="00CE09F9" w:rsidRDefault="00CE09F9" w:rsidP="00CE09F9">
      <w:pPr>
        <w:jc w:val="both"/>
      </w:pPr>
    </w:p>
    <w:p w14:paraId="4347E3C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7FAC8CD" w14:textId="77777777" w:rsidR="00CE09F9" w:rsidRDefault="00CE09F9" w:rsidP="00CE09F9">
      <w:pPr>
        <w:jc w:val="both"/>
      </w:pPr>
    </w:p>
    <w:p w14:paraId="2AF62316" w14:textId="77777777" w:rsidR="00CE09F9" w:rsidRDefault="00CE09F9" w:rsidP="00CE09F9">
      <w:pPr>
        <w:jc w:val="both"/>
      </w:pPr>
      <w:r>
        <w:t xml:space="preserve">Duis autem vel eum iriure dolor in hendrerit in vulputate velit esse molestie consequat, vel illum dolore eu feugiat nulla facilisis.   </w:t>
      </w:r>
    </w:p>
    <w:p w14:paraId="3FACC8D3" w14:textId="77777777" w:rsidR="00CE09F9" w:rsidRDefault="00CE09F9" w:rsidP="00CE09F9">
      <w:pPr>
        <w:jc w:val="both"/>
      </w:pPr>
    </w:p>
    <w:p w14:paraId="62A12B9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C11C04E" w14:textId="77777777" w:rsidR="00CE09F9" w:rsidRDefault="00CE09F9" w:rsidP="00CE09F9">
      <w:pPr>
        <w:jc w:val="both"/>
      </w:pPr>
    </w:p>
    <w:p w14:paraId="300B4D9F" w14:textId="77777777" w:rsidR="00CE09F9" w:rsidRPr="006F4B9A"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rsidRPr="006F4B9A">
        <w:rPr>
          <w:lang w:val="da-DK"/>
        </w:rPr>
        <w:t xml:space="preserve">Stet clita kasd gubergren, no sea takimata sanctus.   </w:t>
      </w:r>
    </w:p>
    <w:p w14:paraId="3CADAC12" w14:textId="77777777" w:rsidR="00CE09F9" w:rsidRPr="006F4B9A" w:rsidRDefault="00CE09F9" w:rsidP="00CE09F9">
      <w:pPr>
        <w:jc w:val="both"/>
        <w:rPr>
          <w:lang w:val="da-DK"/>
        </w:rPr>
      </w:pPr>
    </w:p>
    <w:p w14:paraId="6DAF0A2D" w14:textId="77777777" w:rsidR="00CE09F9" w:rsidRDefault="00CE09F9" w:rsidP="00CE09F9">
      <w:pPr>
        <w:jc w:val="both"/>
      </w:pPr>
      <w:r w:rsidRPr="006F4B9A">
        <w:rPr>
          <w:lang w:val="da-DK"/>
        </w:rP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F263FCE" w14:textId="77777777" w:rsidR="00CE09F9" w:rsidRDefault="00CE09F9" w:rsidP="00CE09F9">
      <w:pPr>
        <w:jc w:val="both"/>
      </w:pPr>
    </w:p>
    <w:p w14:paraId="296AAB9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C44722D" w14:textId="77777777" w:rsidR="00CE09F9" w:rsidRDefault="00CE09F9" w:rsidP="00CE09F9">
      <w:pPr>
        <w:jc w:val="both"/>
      </w:pPr>
    </w:p>
    <w:p w14:paraId="68DD1165"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3F14303" w14:textId="77777777" w:rsidR="00CE09F9" w:rsidRDefault="00CE09F9" w:rsidP="00CE09F9">
      <w:pPr>
        <w:jc w:val="both"/>
      </w:pPr>
    </w:p>
    <w:p w14:paraId="59A46C1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3D4337C" w14:textId="77777777" w:rsidR="00CE09F9" w:rsidRDefault="00CE09F9" w:rsidP="00CE09F9">
      <w:pPr>
        <w:jc w:val="both"/>
      </w:pPr>
    </w:p>
    <w:p w14:paraId="4EC7D032" w14:textId="77777777" w:rsidR="00CE09F9" w:rsidRDefault="00CE09F9" w:rsidP="00CE09F9">
      <w:pPr>
        <w:jc w:val="both"/>
      </w:pPr>
      <w:r>
        <w:t xml:space="preserve">Duis autem vel eum iriure dolor in hendrerit in vulputate velit esse molestie consequat, vel illum dolore eu feugiat nulla facilisis.   </w:t>
      </w:r>
    </w:p>
    <w:p w14:paraId="628AF830" w14:textId="77777777" w:rsidR="00CE09F9" w:rsidRDefault="00CE09F9" w:rsidP="00CE09F9">
      <w:pPr>
        <w:jc w:val="both"/>
      </w:pPr>
    </w:p>
    <w:p w14:paraId="0860241B"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w:t>
      </w:r>
      <w:r>
        <w:lastRenderedPageBreak/>
        <w:t xml:space="preserve">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B55CB0A" w14:textId="77777777" w:rsidR="00CE09F9" w:rsidRDefault="00CE09F9" w:rsidP="00CE09F9">
      <w:pPr>
        <w:jc w:val="both"/>
      </w:pPr>
    </w:p>
    <w:p w14:paraId="555B376B" w14:textId="77777777" w:rsidR="00CE09F9" w:rsidRDefault="00CE09F9" w:rsidP="00CE09F9">
      <w:pPr>
        <w:jc w:val="both"/>
      </w:pPr>
      <w:r>
        <w:t>Consetetur sadipscing elitr, sed diam nonumy eirmod</w:t>
      </w:r>
      <w:r w:rsidRPr="00AD6EA4">
        <w:t xml:space="preserve"> </w:t>
      </w: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2769D638" w14:textId="77777777" w:rsidR="00CE09F9" w:rsidRDefault="00CE09F9" w:rsidP="00CE09F9">
      <w:pPr>
        <w:jc w:val="both"/>
      </w:pPr>
    </w:p>
    <w:p w14:paraId="224BEDB9"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5EBA1B4" w14:textId="77777777" w:rsidR="00CE09F9" w:rsidRDefault="00CE09F9" w:rsidP="00CE09F9">
      <w:pPr>
        <w:jc w:val="both"/>
      </w:pPr>
    </w:p>
    <w:p w14:paraId="4BA76BE1"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0E26962" w14:textId="77777777" w:rsidR="00CE09F9" w:rsidRDefault="00CE09F9" w:rsidP="00CE09F9">
      <w:pPr>
        <w:jc w:val="both"/>
      </w:pPr>
    </w:p>
    <w:p w14:paraId="38F1BBD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CC07FBA" w14:textId="77777777" w:rsidR="00CE09F9" w:rsidRDefault="00CE09F9" w:rsidP="00CE09F9">
      <w:pPr>
        <w:jc w:val="both"/>
      </w:pPr>
    </w:p>
    <w:p w14:paraId="6FF0BAC4" w14:textId="77777777" w:rsidR="00CE09F9" w:rsidRDefault="00CE09F9" w:rsidP="00CE09F9">
      <w:pPr>
        <w:jc w:val="both"/>
      </w:pPr>
      <w:r>
        <w:t xml:space="preserve">Duis autem vel eum iriure dolor in hendrerit in vulputate velit esse molestie consequat, vel illum dolore eu feugiat nulla facilisis.   </w:t>
      </w:r>
    </w:p>
    <w:p w14:paraId="0139D3E3" w14:textId="77777777" w:rsidR="00CE09F9" w:rsidRDefault="00CE09F9" w:rsidP="00CE09F9">
      <w:pPr>
        <w:jc w:val="both"/>
      </w:pPr>
    </w:p>
    <w:p w14:paraId="2282677C"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FC8C67A" w14:textId="77777777" w:rsidR="00CE09F9" w:rsidRDefault="00CE09F9" w:rsidP="00CE09F9">
      <w:pPr>
        <w:jc w:val="both"/>
      </w:pPr>
    </w:p>
    <w:p w14:paraId="54733822"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w:t>
      </w:r>
      <w:r>
        <w:lastRenderedPageBreak/>
        <w:t xml:space="preserve">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33D51AE" w14:textId="77777777" w:rsidR="00CE09F9" w:rsidRPr="00AD6EA4" w:rsidRDefault="00CE09F9" w:rsidP="00CE09F9">
      <w:pPr>
        <w:jc w:val="both"/>
        <w:rPr>
          <w:lang w:val="da-DK"/>
        </w:rPr>
      </w:pPr>
    </w:p>
    <w:p w14:paraId="42737E8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3CA5769" w14:textId="77777777" w:rsidR="00CE09F9" w:rsidRDefault="00CE09F9" w:rsidP="00CE09F9">
      <w:pPr>
        <w:jc w:val="both"/>
      </w:pPr>
    </w:p>
    <w:p w14:paraId="64884AD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BABB89A" w14:textId="77777777" w:rsidR="00CE09F9" w:rsidRDefault="00CE09F9" w:rsidP="00CE09F9">
      <w:pPr>
        <w:jc w:val="both"/>
      </w:pPr>
    </w:p>
    <w:p w14:paraId="65D5C303"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4A7267A" w14:textId="77777777" w:rsidR="00CE09F9" w:rsidRDefault="00CE09F9" w:rsidP="00CE09F9">
      <w:pPr>
        <w:jc w:val="both"/>
      </w:pPr>
    </w:p>
    <w:p w14:paraId="2B7BEEB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C828906" w14:textId="77777777" w:rsidR="00CE09F9" w:rsidRDefault="00CE09F9" w:rsidP="00CE09F9">
      <w:pPr>
        <w:jc w:val="both"/>
      </w:pPr>
    </w:p>
    <w:p w14:paraId="46CF8624" w14:textId="77777777" w:rsidR="00CE09F9" w:rsidRDefault="00CE09F9" w:rsidP="00CE09F9">
      <w:pPr>
        <w:jc w:val="both"/>
      </w:pPr>
      <w:r>
        <w:t xml:space="preserve">Duis autem vel eum iriure dolor in hendrerit in vulputate velit esse molestie consequat, vel illum dolore eu feugiat nulla facilisis.   </w:t>
      </w:r>
    </w:p>
    <w:p w14:paraId="225A008D" w14:textId="77777777" w:rsidR="00CE09F9" w:rsidRDefault="00CE09F9" w:rsidP="00CE09F9">
      <w:pPr>
        <w:jc w:val="both"/>
      </w:pPr>
    </w:p>
    <w:p w14:paraId="71D3E328"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8BE6FBD" w14:textId="77777777" w:rsidR="00CE09F9" w:rsidRDefault="00CE09F9" w:rsidP="00CE09F9">
      <w:pPr>
        <w:jc w:val="both"/>
      </w:pPr>
    </w:p>
    <w:p w14:paraId="6CD18963"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w:t>
      </w:r>
      <w:r>
        <w:lastRenderedPageBreak/>
        <w:t xml:space="preserve">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D90921A" w14:textId="77777777" w:rsidR="00CE09F9" w:rsidRPr="00AD6EA4" w:rsidRDefault="00CE09F9" w:rsidP="00CE09F9">
      <w:pPr>
        <w:jc w:val="both"/>
        <w:rPr>
          <w:lang w:val="da-DK"/>
        </w:rPr>
      </w:pPr>
    </w:p>
    <w:p w14:paraId="6E41C217"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BBFD39B" w14:textId="77777777" w:rsidR="00CE09F9" w:rsidRDefault="00CE09F9" w:rsidP="00CE09F9">
      <w:pPr>
        <w:jc w:val="both"/>
      </w:pPr>
    </w:p>
    <w:p w14:paraId="3925C6D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949DE60" w14:textId="77777777" w:rsidR="00CE09F9" w:rsidRDefault="00CE09F9" w:rsidP="00CE09F9">
      <w:pPr>
        <w:jc w:val="both"/>
      </w:pPr>
    </w:p>
    <w:p w14:paraId="21E4F287"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738DD03" w14:textId="77777777" w:rsidR="00CE09F9" w:rsidRDefault="00CE09F9" w:rsidP="00CE09F9">
      <w:pPr>
        <w:jc w:val="both"/>
      </w:pPr>
    </w:p>
    <w:p w14:paraId="0B83B03B"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60C8FBD" w14:textId="77777777" w:rsidR="00CE09F9" w:rsidRDefault="00CE09F9" w:rsidP="00CE09F9">
      <w:pPr>
        <w:jc w:val="both"/>
      </w:pPr>
    </w:p>
    <w:p w14:paraId="3AF32A5D" w14:textId="77777777" w:rsidR="00CE09F9" w:rsidRDefault="00CE09F9" w:rsidP="00CE09F9">
      <w:pPr>
        <w:jc w:val="both"/>
      </w:pPr>
      <w:r>
        <w:t xml:space="preserve">Duis autem vel eum iriure dolor in hendrerit in vulputate velit esse molestie consequat, vel illum dolore eu feugiat nulla facilisis.   </w:t>
      </w:r>
    </w:p>
    <w:p w14:paraId="1DAD106C" w14:textId="77777777" w:rsidR="00CE09F9" w:rsidRDefault="00CE09F9" w:rsidP="00CE09F9">
      <w:pPr>
        <w:jc w:val="both"/>
      </w:pPr>
    </w:p>
    <w:p w14:paraId="135BC28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2424680" w14:textId="77777777" w:rsidR="00CE09F9" w:rsidRDefault="00CE09F9" w:rsidP="00CE09F9">
      <w:pPr>
        <w:jc w:val="both"/>
      </w:pPr>
    </w:p>
    <w:p w14:paraId="039782B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w:t>
      </w:r>
      <w:r>
        <w:lastRenderedPageBreak/>
        <w:t xml:space="preserve">aliquyam erat, sed diam voluptua. </w:t>
      </w:r>
      <w:r w:rsidRPr="00AD6EA4">
        <w:rPr>
          <w:lang w:val="da-DK"/>
        </w:rPr>
        <w:t xml:space="preserve">At vero eos et accusam et justo duo dolores et ea rebum. Stet clita kasd gubergren, no sea takimata sanctus.   </w:t>
      </w:r>
    </w:p>
    <w:p w14:paraId="667E03F0" w14:textId="77777777" w:rsidR="00CE09F9" w:rsidRPr="00AD6EA4" w:rsidRDefault="00CE09F9" w:rsidP="00CE09F9">
      <w:pPr>
        <w:jc w:val="both"/>
        <w:rPr>
          <w:lang w:val="da-DK"/>
        </w:rPr>
      </w:pPr>
    </w:p>
    <w:p w14:paraId="0B69F22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A7B34C1" w14:textId="77777777" w:rsidR="00CE09F9" w:rsidRDefault="00CE09F9" w:rsidP="00CE09F9">
      <w:pPr>
        <w:jc w:val="both"/>
      </w:pPr>
    </w:p>
    <w:p w14:paraId="63A3BC9C"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B87871D" w14:textId="77777777" w:rsidR="00CE09F9" w:rsidRDefault="00CE09F9" w:rsidP="00CE09F9">
      <w:pPr>
        <w:jc w:val="both"/>
      </w:pPr>
    </w:p>
    <w:p w14:paraId="3957203A"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E7C2FDA" w14:textId="77777777" w:rsidR="00CE09F9" w:rsidRDefault="00CE09F9" w:rsidP="00CE09F9">
      <w:pPr>
        <w:jc w:val="both"/>
      </w:pPr>
    </w:p>
    <w:p w14:paraId="5D44B5C8"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FFE8F9A" w14:textId="77777777" w:rsidR="00CE09F9" w:rsidRDefault="00CE09F9" w:rsidP="00CE09F9">
      <w:pPr>
        <w:jc w:val="both"/>
      </w:pPr>
    </w:p>
    <w:p w14:paraId="53D7C788" w14:textId="77777777" w:rsidR="00CE09F9" w:rsidRDefault="00CE09F9" w:rsidP="00CE09F9">
      <w:pPr>
        <w:jc w:val="both"/>
      </w:pPr>
      <w:r>
        <w:t xml:space="preserve">Duis autem vel eum iriure dolor in hendrerit in vulputate velit esse molestie consequat, vel illum dolore eu feugiat nulla facilisis.   </w:t>
      </w:r>
    </w:p>
    <w:p w14:paraId="180E9C47" w14:textId="77777777" w:rsidR="00CE09F9" w:rsidRDefault="00CE09F9" w:rsidP="00CE09F9">
      <w:pPr>
        <w:jc w:val="both"/>
      </w:pPr>
    </w:p>
    <w:p w14:paraId="038E0A8A"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B371331" w14:textId="77777777" w:rsidR="00CE09F9" w:rsidRDefault="00CE09F9" w:rsidP="00CE09F9">
      <w:pPr>
        <w:jc w:val="both"/>
      </w:pPr>
    </w:p>
    <w:p w14:paraId="0AE82E73"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w:t>
      </w:r>
      <w:r w:rsidRPr="00AD6EA4">
        <w:rPr>
          <w:lang w:val="da-DK"/>
        </w:rPr>
        <w:lastRenderedPageBreak/>
        <w:t xml:space="preserve">kasd gubergren, no sea takimata sanctus.   </w:t>
      </w:r>
    </w:p>
    <w:p w14:paraId="084A97C5" w14:textId="77777777" w:rsidR="00CE09F9" w:rsidRPr="00AD6EA4" w:rsidRDefault="00CE09F9" w:rsidP="00CE09F9">
      <w:pPr>
        <w:jc w:val="both"/>
        <w:rPr>
          <w:lang w:val="da-DK"/>
        </w:rPr>
      </w:pPr>
    </w:p>
    <w:p w14:paraId="30AD1791"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B6DD596" w14:textId="77777777" w:rsidR="00CE09F9" w:rsidRDefault="00CE09F9" w:rsidP="00CE09F9">
      <w:pPr>
        <w:jc w:val="both"/>
      </w:pPr>
    </w:p>
    <w:p w14:paraId="3FA7D95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54AF159" w14:textId="77777777" w:rsidR="00CE09F9" w:rsidRDefault="00CE09F9" w:rsidP="00CE09F9">
      <w:pPr>
        <w:jc w:val="both"/>
      </w:pPr>
    </w:p>
    <w:p w14:paraId="4719A305"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D8FDFCB" w14:textId="77777777" w:rsidR="00CE09F9" w:rsidRDefault="00CE09F9" w:rsidP="00CE09F9">
      <w:pPr>
        <w:jc w:val="both"/>
      </w:pPr>
    </w:p>
    <w:p w14:paraId="53893494"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1B2F6B1" w14:textId="77777777" w:rsidR="00CE09F9" w:rsidRDefault="00CE09F9" w:rsidP="00CE09F9">
      <w:pPr>
        <w:jc w:val="both"/>
      </w:pPr>
    </w:p>
    <w:p w14:paraId="59AED7D7" w14:textId="77777777" w:rsidR="00CE09F9" w:rsidRDefault="00CE09F9" w:rsidP="00CE09F9">
      <w:pPr>
        <w:jc w:val="both"/>
      </w:pPr>
      <w:r>
        <w:t xml:space="preserve">Duis autem vel eum iriure dolor in hendrerit in vulputate velit esse molestie consequat, vel illum dolore eu feugiat nulla facilisis.   </w:t>
      </w:r>
    </w:p>
    <w:p w14:paraId="239B3065" w14:textId="77777777" w:rsidR="00CE09F9" w:rsidRDefault="00CE09F9" w:rsidP="00CE09F9">
      <w:pPr>
        <w:jc w:val="both"/>
      </w:pPr>
    </w:p>
    <w:p w14:paraId="139C4BA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E0E87DA" w14:textId="77777777" w:rsidR="00CE09F9" w:rsidRDefault="00CE09F9" w:rsidP="00CE09F9">
      <w:pPr>
        <w:jc w:val="both"/>
      </w:pPr>
    </w:p>
    <w:p w14:paraId="3E7E95A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9401165" w14:textId="77777777" w:rsidR="00CE09F9" w:rsidRPr="00AD6EA4" w:rsidRDefault="00CE09F9" w:rsidP="00CE09F9">
      <w:pPr>
        <w:jc w:val="both"/>
        <w:rPr>
          <w:lang w:val="da-DK"/>
        </w:rPr>
      </w:pPr>
    </w:p>
    <w:p w14:paraId="49E80E7B"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68066C3" w14:textId="77777777" w:rsidR="00CE09F9" w:rsidRDefault="00CE09F9" w:rsidP="00CE09F9">
      <w:pPr>
        <w:jc w:val="both"/>
      </w:pPr>
    </w:p>
    <w:p w14:paraId="66F33E2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CA3320F" w14:textId="77777777" w:rsidR="00CE09F9" w:rsidRDefault="00CE09F9" w:rsidP="00CE09F9">
      <w:pPr>
        <w:jc w:val="both"/>
      </w:pPr>
    </w:p>
    <w:p w14:paraId="3BC43A86"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205EEAF" w14:textId="77777777" w:rsidR="00CE09F9" w:rsidRDefault="00CE09F9" w:rsidP="00CE09F9">
      <w:pPr>
        <w:jc w:val="both"/>
      </w:pPr>
    </w:p>
    <w:p w14:paraId="68A29EC4"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1B1B452" w14:textId="77777777" w:rsidR="00CE09F9" w:rsidRDefault="00CE09F9" w:rsidP="00CE09F9">
      <w:pPr>
        <w:jc w:val="both"/>
      </w:pPr>
    </w:p>
    <w:p w14:paraId="595F95F0" w14:textId="77777777" w:rsidR="00CE09F9" w:rsidRDefault="00CE09F9" w:rsidP="00CE09F9">
      <w:pPr>
        <w:jc w:val="both"/>
      </w:pPr>
      <w:r>
        <w:t xml:space="preserve">Duis autem vel eum iriure dolor in hendrerit in vulputate velit esse molestie consequat, vel illum dolore eu feugiat nulla facilisis.   </w:t>
      </w:r>
    </w:p>
    <w:p w14:paraId="43080476" w14:textId="77777777" w:rsidR="00CE09F9" w:rsidRDefault="00CE09F9" w:rsidP="00CE09F9">
      <w:pPr>
        <w:jc w:val="both"/>
      </w:pPr>
    </w:p>
    <w:p w14:paraId="259FE867"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2A3807A" w14:textId="77777777" w:rsidR="00CE09F9" w:rsidRDefault="00CE09F9" w:rsidP="00CE09F9">
      <w:pPr>
        <w:jc w:val="both"/>
      </w:pPr>
    </w:p>
    <w:p w14:paraId="55847F9E"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720AC30" w14:textId="77777777" w:rsidR="00CE09F9" w:rsidRPr="00AD6EA4" w:rsidRDefault="00CE09F9" w:rsidP="00CE09F9">
      <w:pPr>
        <w:jc w:val="both"/>
        <w:rPr>
          <w:lang w:val="da-DK"/>
        </w:rPr>
      </w:pPr>
    </w:p>
    <w:p w14:paraId="1B7A8B7A" w14:textId="77777777" w:rsidR="00CE09F9" w:rsidRDefault="00CE09F9" w:rsidP="00CE09F9">
      <w:pPr>
        <w:jc w:val="both"/>
      </w:pPr>
      <w:r w:rsidRPr="00AD6EA4">
        <w:rPr>
          <w:lang w:val="da-DK"/>
        </w:rPr>
        <w:lastRenderedPageBreak/>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7457939" w14:textId="77777777" w:rsidR="00CE09F9" w:rsidRDefault="00CE09F9" w:rsidP="00CE09F9">
      <w:pPr>
        <w:jc w:val="both"/>
      </w:pPr>
    </w:p>
    <w:p w14:paraId="4F48587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577E358" w14:textId="77777777" w:rsidR="00CE09F9" w:rsidRDefault="00CE09F9" w:rsidP="00CE09F9">
      <w:pPr>
        <w:jc w:val="both"/>
      </w:pPr>
    </w:p>
    <w:p w14:paraId="03596D55"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8C3F880" w14:textId="77777777" w:rsidR="00CE09F9" w:rsidRDefault="00CE09F9" w:rsidP="00CE09F9">
      <w:pPr>
        <w:jc w:val="both"/>
      </w:pPr>
    </w:p>
    <w:p w14:paraId="3120F6D4"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8AA02EC" w14:textId="77777777" w:rsidR="00CE09F9" w:rsidRDefault="00CE09F9" w:rsidP="00CE09F9">
      <w:pPr>
        <w:jc w:val="both"/>
      </w:pPr>
    </w:p>
    <w:p w14:paraId="0D3F04C2" w14:textId="77777777" w:rsidR="00CE09F9" w:rsidRDefault="00CE09F9" w:rsidP="00CE09F9">
      <w:pPr>
        <w:jc w:val="both"/>
      </w:pPr>
      <w:r>
        <w:t xml:space="preserve">Duis autem vel eum iriure dolor in hendrerit in vulputate velit esse molestie consequat, vel illum dolore eu feugiat nulla facilisis.   </w:t>
      </w:r>
    </w:p>
    <w:p w14:paraId="45A644F7" w14:textId="77777777" w:rsidR="00CE09F9" w:rsidRDefault="00CE09F9" w:rsidP="00CE09F9">
      <w:pPr>
        <w:jc w:val="both"/>
      </w:pPr>
    </w:p>
    <w:p w14:paraId="16B0A44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19BFF62" w14:textId="77777777" w:rsidR="00CE09F9" w:rsidRDefault="00CE09F9" w:rsidP="00CE09F9">
      <w:pPr>
        <w:jc w:val="both"/>
      </w:pPr>
    </w:p>
    <w:p w14:paraId="28A10B2D"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5367625" w14:textId="77777777" w:rsidR="00CE09F9" w:rsidRPr="00AD6EA4" w:rsidRDefault="00CE09F9" w:rsidP="00CE09F9">
      <w:pPr>
        <w:jc w:val="both"/>
        <w:rPr>
          <w:lang w:val="da-DK"/>
        </w:rPr>
      </w:pPr>
    </w:p>
    <w:p w14:paraId="555F3724" w14:textId="77777777" w:rsidR="00CE09F9" w:rsidRDefault="00CE09F9" w:rsidP="00CE09F9">
      <w:pPr>
        <w:jc w:val="both"/>
      </w:pPr>
      <w:r w:rsidRPr="00AD6EA4">
        <w:rPr>
          <w:lang w:val="da-DK"/>
        </w:rPr>
        <w:t xml:space="preserve">Lorem ipsum dolor sit amet, consetetur sadipscing elitr, sed diam nonumy eirmod tempor invidunt ut </w:t>
      </w:r>
      <w:r w:rsidRPr="00AD6EA4">
        <w:rPr>
          <w:lang w:val="da-DK"/>
        </w:rPr>
        <w:lastRenderedPageBreak/>
        <w:t xml:space="preserve">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0D347C7" w14:textId="77777777" w:rsidR="00CE09F9" w:rsidRDefault="00CE09F9" w:rsidP="00CE09F9">
      <w:pPr>
        <w:jc w:val="both"/>
      </w:pPr>
    </w:p>
    <w:p w14:paraId="0475861F"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BA70B29" w14:textId="77777777" w:rsidR="00CE09F9" w:rsidRDefault="00CE09F9" w:rsidP="00CE09F9">
      <w:pPr>
        <w:jc w:val="both"/>
      </w:pPr>
    </w:p>
    <w:p w14:paraId="4263EAB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E2FC7D2" w14:textId="77777777" w:rsidR="00CE09F9" w:rsidRDefault="00CE09F9" w:rsidP="00CE09F9">
      <w:pPr>
        <w:jc w:val="both"/>
      </w:pPr>
    </w:p>
    <w:p w14:paraId="5A118141"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C987CC4" w14:textId="77777777" w:rsidR="00CE09F9" w:rsidRDefault="00CE09F9" w:rsidP="00CE09F9">
      <w:pPr>
        <w:jc w:val="both"/>
      </w:pPr>
    </w:p>
    <w:p w14:paraId="30F76975" w14:textId="77777777" w:rsidR="00CE09F9" w:rsidRDefault="00CE09F9" w:rsidP="00CE09F9">
      <w:pPr>
        <w:jc w:val="both"/>
      </w:pPr>
      <w:r>
        <w:t xml:space="preserve">Duis autem vel eum iriure dolor in hendrerit in vulputate velit esse molestie consequat, vel illum dolore eu feugiat nulla facilisis.   </w:t>
      </w:r>
    </w:p>
    <w:p w14:paraId="1E9589E5" w14:textId="77777777" w:rsidR="00CE09F9" w:rsidRDefault="00CE09F9" w:rsidP="00CE09F9">
      <w:pPr>
        <w:jc w:val="both"/>
      </w:pPr>
    </w:p>
    <w:p w14:paraId="69D7C83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629D941" w14:textId="77777777" w:rsidR="00CE09F9" w:rsidRDefault="00CE09F9" w:rsidP="00CE09F9">
      <w:pPr>
        <w:jc w:val="both"/>
      </w:pPr>
    </w:p>
    <w:p w14:paraId="5E804736"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A38D016" w14:textId="77777777" w:rsidR="00CE09F9" w:rsidRPr="00AD6EA4" w:rsidRDefault="00CE09F9" w:rsidP="00CE09F9">
      <w:pPr>
        <w:jc w:val="both"/>
        <w:rPr>
          <w:lang w:val="da-DK"/>
        </w:rPr>
      </w:pPr>
    </w:p>
    <w:p w14:paraId="7093C44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w:t>
      </w:r>
      <w:r w:rsidRPr="00AD6EA4">
        <w:rPr>
          <w:lang w:val="da-DK"/>
        </w:rPr>
        <w:lastRenderedPageBreak/>
        <w:t xml:space="preserve">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FDE4517" w14:textId="77777777" w:rsidR="00CE09F9" w:rsidRDefault="00CE09F9" w:rsidP="00CE09F9">
      <w:pPr>
        <w:jc w:val="both"/>
      </w:pPr>
    </w:p>
    <w:p w14:paraId="3D0D671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63887D7" w14:textId="77777777" w:rsidR="00CE09F9" w:rsidRDefault="00CE09F9" w:rsidP="00CE09F9">
      <w:pPr>
        <w:jc w:val="both"/>
      </w:pPr>
    </w:p>
    <w:p w14:paraId="01C01C93"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214E23C" w14:textId="77777777" w:rsidR="00CE09F9" w:rsidRDefault="00CE09F9" w:rsidP="00CE09F9">
      <w:pPr>
        <w:jc w:val="both"/>
      </w:pPr>
    </w:p>
    <w:p w14:paraId="3637DF6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8836252" w14:textId="77777777" w:rsidR="00CE09F9" w:rsidRDefault="00CE09F9" w:rsidP="00CE09F9">
      <w:pPr>
        <w:jc w:val="both"/>
      </w:pPr>
    </w:p>
    <w:p w14:paraId="035F91B9" w14:textId="77777777" w:rsidR="00CE09F9" w:rsidRDefault="00CE09F9" w:rsidP="00CE09F9">
      <w:pPr>
        <w:jc w:val="both"/>
      </w:pPr>
      <w:r>
        <w:t xml:space="preserve">Duis autem vel eum iriure dolor in hendrerit in vulputate velit esse molestie consequat, vel illum dolore eu feugiat nulla facilisis.   </w:t>
      </w:r>
    </w:p>
    <w:p w14:paraId="046626F3" w14:textId="77777777" w:rsidR="00CE09F9" w:rsidRDefault="00CE09F9" w:rsidP="00CE09F9">
      <w:pPr>
        <w:jc w:val="both"/>
      </w:pPr>
    </w:p>
    <w:p w14:paraId="5DF0E95B"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E3520EC" w14:textId="77777777" w:rsidR="00CE09F9" w:rsidRDefault="00CE09F9" w:rsidP="00CE09F9">
      <w:pPr>
        <w:jc w:val="both"/>
      </w:pPr>
    </w:p>
    <w:p w14:paraId="573CE7E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69997F4" w14:textId="77777777" w:rsidR="00CE09F9" w:rsidRPr="00AD6EA4" w:rsidRDefault="00CE09F9" w:rsidP="00CE09F9">
      <w:pPr>
        <w:jc w:val="both"/>
        <w:rPr>
          <w:lang w:val="da-DK"/>
        </w:rPr>
      </w:pPr>
    </w:p>
    <w:p w14:paraId="5D676253"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w:t>
      </w:r>
      <w:r>
        <w:lastRenderedPageBreak/>
        <w:t xml:space="preserve">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233FF90" w14:textId="77777777" w:rsidR="00CE09F9" w:rsidRDefault="00CE09F9" w:rsidP="00CE09F9">
      <w:pPr>
        <w:jc w:val="both"/>
      </w:pPr>
    </w:p>
    <w:p w14:paraId="7FE0295A"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59F4D11" w14:textId="77777777" w:rsidR="00CE09F9" w:rsidRDefault="00CE09F9" w:rsidP="00CE09F9">
      <w:pPr>
        <w:jc w:val="both"/>
      </w:pPr>
    </w:p>
    <w:p w14:paraId="5B5C6A41"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3651ABB" w14:textId="77777777" w:rsidR="00CE09F9" w:rsidRDefault="00CE09F9" w:rsidP="00CE09F9">
      <w:pPr>
        <w:jc w:val="both"/>
      </w:pPr>
    </w:p>
    <w:p w14:paraId="58BF269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8393518" w14:textId="77777777" w:rsidR="00CE09F9" w:rsidRDefault="00CE09F9" w:rsidP="00CE09F9">
      <w:pPr>
        <w:jc w:val="both"/>
      </w:pPr>
    </w:p>
    <w:p w14:paraId="05B6AE51" w14:textId="77777777" w:rsidR="00CE09F9" w:rsidRDefault="00CE09F9" w:rsidP="00CE09F9">
      <w:pPr>
        <w:jc w:val="both"/>
      </w:pPr>
      <w:r>
        <w:t xml:space="preserve">Duis autem vel eum iriure dolor in hendrerit in vulputate velit esse molestie consequat, vel illum dolore eu feugiat nulla facilisis.   </w:t>
      </w:r>
    </w:p>
    <w:p w14:paraId="4C4A0FAC" w14:textId="77777777" w:rsidR="00CE09F9" w:rsidRDefault="00CE09F9" w:rsidP="00CE09F9">
      <w:pPr>
        <w:jc w:val="both"/>
      </w:pPr>
    </w:p>
    <w:p w14:paraId="504826C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B058732" w14:textId="77777777" w:rsidR="00CE09F9" w:rsidRDefault="00CE09F9" w:rsidP="00CE09F9">
      <w:pPr>
        <w:jc w:val="both"/>
      </w:pPr>
    </w:p>
    <w:p w14:paraId="1E208B9E"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198E904" w14:textId="77777777" w:rsidR="00CE09F9" w:rsidRPr="00AD6EA4" w:rsidRDefault="00CE09F9" w:rsidP="00CE09F9">
      <w:pPr>
        <w:jc w:val="both"/>
        <w:rPr>
          <w:lang w:val="da-DK"/>
        </w:rPr>
      </w:pPr>
    </w:p>
    <w:p w14:paraId="4230164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w:t>
      </w:r>
      <w:r>
        <w:lastRenderedPageBreak/>
        <w:t xml:space="preserve">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9D32A69" w14:textId="77777777" w:rsidR="00CE09F9" w:rsidRDefault="00CE09F9" w:rsidP="00CE09F9">
      <w:pPr>
        <w:jc w:val="both"/>
      </w:pPr>
    </w:p>
    <w:p w14:paraId="450ED3B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4DCD797" w14:textId="77777777" w:rsidR="00CE09F9" w:rsidRDefault="00CE09F9" w:rsidP="00CE09F9">
      <w:pPr>
        <w:jc w:val="both"/>
      </w:pPr>
    </w:p>
    <w:p w14:paraId="074799F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0EA77F6" w14:textId="77777777" w:rsidR="00CE09F9" w:rsidRDefault="00CE09F9" w:rsidP="00CE09F9">
      <w:pPr>
        <w:jc w:val="both"/>
      </w:pPr>
    </w:p>
    <w:p w14:paraId="1E091367"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D3A13A2" w14:textId="77777777" w:rsidR="00CE09F9" w:rsidRDefault="00CE09F9" w:rsidP="00CE09F9">
      <w:pPr>
        <w:jc w:val="both"/>
      </w:pPr>
    </w:p>
    <w:p w14:paraId="1810170E" w14:textId="77777777" w:rsidR="00CE09F9" w:rsidRDefault="00CE09F9" w:rsidP="00CE09F9">
      <w:pPr>
        <w:jc w:val="both"/>
      </w:pPr>
      <w:r>
        <w:t xml:space="preserve">Duis autem vel eum iriure dolor in hendrerit in vulputate velit esse molestie consequat, vel illum dolore eu feugiat nulla facilisis.   </w:t>
      </w:r>
    </w:p>
    <w:p w14:paraId="3C512876" w14:textId="77777777" w:rsidR="00CE09F9" w:rsidRDefault="00CE09F9" w:rsidP="00CE09F9">
      <w:pPr>
        <w:jc w:val="both"/>
      </w:pPr>
    </w:p>
    <w:p w14:paraId="108A0F70"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B7EE3A0" w14:textId="77777777" w:rsidR="00CE09F9" w:rsidRDefault="00CE09F9" w:rsidP="00CE09F9">
      <w:pPr>
        <w:jc w:val="both"/>
      </w:pPr>
    </w:p>
    <w:p w14:paraId="6DEF43D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F0AA3B1" w14:textId="77777777" w:rsidR="00CE09F9" w:rsidRPr="00AD6EA4" w:rsidRDefault="00CE09F9" w:rsidP="00CE09F9">
      <w:pPr>
        <w:jc w:val="both"/>
        <w:rPr>
          <w:lang w:val="da-DK"/>
        </w:rPr>
      </w:pPr>
    </w:p>
    <w:p w14:paraId="2636784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w:t>
      </w:r>
      <w:r w:rsidRPr="00AD6EA4">
        <w:rPr>
          <w:lang w:val="da-DK"/>
        </w:rPr>
        <w:lastRenderedPageBreak/>
        <w:t xml:space="preserve">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2B0C709" w14:textId="77777777" w:rsidR="00CE09F9" w:rsidRDefault="00CE09F9" w:rsidP="00CE09F9">
      <w:pPr>
        <w:jc w:val="both"/>
      </w:pPr>
    </w:p>
    <w:p w14:paraId="22D0613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F2D3BC4" w14:textId="77777777" w:rsidR="00CE09F9" w:rsidRDefault="00CE09F9" w:rsidP="00CE09F9">
      <w:pPr>
        <w:jc w:val="both"/>
      </w:pPr>
    </w:p>
    <w:p w14:paraId="755A930F"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EC8A3E1" w14:textId="77777777" w:rsidR="00CE09F9" w:rsidRDefault="00CE09F9" w:rsidP="00CE09F9">
      <w:pPr>
        <w:jc w:val="both"/>
      </w:pPr>
    </w:p>
    <w:p w14:paraId="6243CB4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DDA22C8" w14:textId="77777777" w:rsidR="00CE09F9" w:rsidRDefault="00CE09F9" w:rsidP="00CE09F9">
      <w:pPr>
        <w:jc w:val="both"/>
      </w:pPr>
    </w:p>
    <w:p w14:paraId="14753125" w14:textId="77777777" w:rsidR="00CE09F9" w:rsidRDefault="00CE09F9" w:rsidP="00CE09F9">
      <w:pPr>
        <w:jc w:val="both"/>
      </w:pPr>
      <w:r>
        <w:t xml:space="preserve">Duis autem vel eum iriure dolor in hendrerit in vulputate velit esse molestie consequat, vel illum dolore eu feugiat nulla facilisis.   </w:t>
      </w:r>
    </w:p>
    <w:p w14:paraId="6EEB0DCA" w14:textId="77777777" w:rsidR="00CE09F9" w:rsidRDefault="00CE09F9" w:rsidP="00CE09F9">
      <w:pPr>
        <w:jc w:val="both"/>
      </w:pPr>
    </w:p>
    <w:p w14:paraId="4A7CE4C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462BEBA" w14:textId="77777777" w:rsidR="00CE09F9" w:rsidRDefault="00CE09F9" w:rsidP="00CE09F9">
      <w:pPr>
        <w:jc w:val="both"/>
      </w:pPr>
    </w:p>
    <w:p w14:paraId="4B3BC421"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EE008AB" w14:textId="77777777" w:rsidR="00CE09F9" w:rsidRPr="00AD6EA4" w:rsidRDefault="00CE09F9" w:rsidP="00CE09F9">
      <w:pPr>
        <w:jc w:val="both"/>
        <w:rPr>
          <w:lang w:val="da-DK"/>
        </w:rPr>
      </w:pPr>
    </w:p>
    <w:p w14:paraId="03B96A6E"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w:t>
      </w:r>
      <w:r>
        <w:lastRenderedPageBreak/>
        <w:t xml:space="preserve">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B34BD6C" w14:textId="77777777" w:rsidR="00CE09F9" w:rsidRDefault="00CE09F9" w:rsidP="00CE09F9">
      <w:pPr>
        <w:jc w:val="both"/>
      </w:pPr>
    </w:p>
    <w:p w14:paraId="3153D2AB"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7C5BC77" w14:textId="77777777" w:rsidR="00CE09F9" w:rsidRDefault="00CE09F9" w:rsidP="00CE09F9">
      <w:pPr>
        <w:jc w:val="both"/>
      </w:pPr>
    </w:p>
    <w:p w14:paraId="77DC12F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0D0AA1B" w14:textId="77777777" w:rsidR="00CE09F9" w:rsidRDefault="00CE09F9" w:rsidP="00CE09F9">
      <w:pPr>
        <w:jc w:val="both"/>
      </w:pPr>
    </w:p>
    <w:p w14:paraId="701AAAF1"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A1CD749" w14:textId="77777777" w:rsidR="00CE09F9" w:rsidRDefault="00CE09F9" w:rsidP="00CE09F9">
      <w:pPr>
        <w:jc w:val="both"/>
      </w:pPr>
    </w:p>
    <w:p w14:paraId="4F7BEF8C" w14:textId="77777777" w:rsidR="00CE09F9" w:rsidRDefault="00CE09F9" w:rsidP="00CE09F9">
      <w:pPr>
        <w:jc w:val="both"/>
      </w:pPr>
      <w:r>
        <w:t xml:space="preserve">Duis autem vel eum iriure dolor in hendrerit in vulputate velit esse molestie consequat, vel illum dolore eu feugiat nulla facilisis.   </w:t>
      </w:r>
    </w:p>
    <w:p w14:paraId="60A1BA81" w14:textId="77777777" w:rsidR="00CE09F9" w:rsidRDefault="00CE09F9" w:rsidP="00CE09F9">
      <w:pPr>
        <w:jc w:val="both"/>
      </w:pPr>
    </w:p>
    <w:p w14:paraId="377CCF3D"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4A2731F9" w14:textId="77777777" w:rsidR="00CE09F9" w:rsidRDefault="00CE09F9" w:rsidP="00CE09F9">
      <w:pPr>
        <w:jc w:val="both"/>
      </w:pPr>
    </w:p>
    <w:p w14:paraId="5CB4FCFD"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65A6674" w14:textId="77777777" w:rsidR="00CE09F9" w:rsidRPr="00AD6EA4" w:rsidRDefault="00CE09F9" w:rsidP="00CE09F9">
      <w:pPr>
        <w:jc w:val="both"/>
        <w:rPr>
          <w:lang w:val="da-DK"/>
        </w:rPr>
      </w:pPr>
    </w:p>
    <w:p w14:paraId="7519433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w:t>
      </w:r>
      <w:r>
        <w:lastRenderedPageBreak/>
        <w:t xml:space="preserve">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5353F7E" w14:textId="77777777" w:rsidR="00CE09F9" w:rsidRDefault="00CE09F9" w:rsidP="00CE09F9">
      <w:pPr>
        <w:jc w:val="both"/>
      </w:pPr>
    </w:p>
    <w:p w14:paraId="46D1B7CA"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6849340" w14:textId="77777777" w:rsidR="00CE09F9" w:rsidRDefault="00CE09F9" w:rsidP="00CE09F9">
      <w:pPr>
        <w:jc w:val="both"/>
      </w:pPr>
    </w:p>
    <w:p w14:paraId="5711FA6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7C040DE" w14:textId="77777777" w:rsidR="00CE09F9" w:rsidRDefault="00CE09F9" w:rsidP="00CE09F9">
      <w:pPr>
        <w:jc w:val="both"/>
      </w:pPr>
    </w:p>
    <w:p w14:paraId="558583BA"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E1B52CE" w14:textId="77777777" w:rsidR="00CE09F9" w:rsidRDefault="00CE09F9" w:rsidP="00CE09F9">
      <w:pPr>
        <w:jc w:val="both"/>
      </w:pPr>
    </w:p>
    <w:p w14:paraId="794499AD" w14:textId="77777777" w:rsidR="00CE09F9" w:rsidRDefault="00CE09F9" w:rsidP="00CE09F9">
      <w:pPr>
        <w:jc w:val="both"/>
      </w:pPr>
      <w:r>
        <w:t xml:space="preserve">Duis autem vel eum iriure dolor in hendrerit in vulputate velit esse molestie consequat, vel illum dolore eu feugiat nulla facilisis.   </w:t>
      </w:r>
    </w:p>
    <w:p w14:paraId="57C870F7" w14:textId="77777777" w:rsidR="00CE09F9" w:rsidRDefault="00CE09F9" w:rsidP="00CE09F9">
      <w:pPr>
        <w:jc w:val="both"/>
      </w:pPr>
    </w:p>
    <w:p w14:paraId="3FA29BF5"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C45D2E1" w14:textId="77777777" w:rsidR="00CE09F9" w:rsidRDefault="00CE09F9" w:rsidP="00CE09F9">
      <w:pPr>
        <w:jc w:val="both"/>
      </w:pPr>
    </w:p>
    <w:p w14:paraId="7DB7E983"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3863663" w14:textId="77777777" w:rsidR="00CE09F9" w:rsidRPr="00AD6EA4" w:rsidRDefault="00CE09F9" w:rsidP="00CE09F9">
      <w:pPr>
        <w:jc w:val="both"/>
        <w:rPr>
          <w:lang w:val="da-DK"/>
        </w:rPr>
      </w:pPr>
    </w:p>
    <w:p w14:paraId="1EE127BE"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w:t>
      </w:r>
      <w:r w:rsidRPr="00AD6EA4">
        <w:rPr>
          <w:lang w:val="da-DK"/>
        </w:rPr>
        <w:lastRenderedPageBreak/>
        <w:t xml:space="preserve">rebum. </w:t>
      </w:r>
      <w:r>
        <w:t xml:space="preserve">Stet clita kasd gubergren, no sea takimata sanctus est Lorem ipsum dolor sit amet.   </w:t>
      </w:r>
    </w:p>
    <w:p w14:paraId="3EBE6B35" w14:textId="77777777" w:rsidR="00CE09F9" w:rsidRDefault="00CE09F9" w:rsidP="00CE09F9">
      <w:pPr>
        <w:jc w:val="both"/>
      </w:pPr>
    </w:p>
    <w:p w14:paraId="2A239929"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2B7899F" w14:textId="77777777" w:rsidR="00CE09F9" w:rsidRDefault="00CE09F9" w:rsidP="00CE09F9">
      <w:pPr>
        <w:jc w:val="both"/>
      </w:pPr>
    </w:p>
    <w:p w14:paraId="4627566D"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E2B803E" w14:textId="77777777" w:rsidR="00CE09F9" w:rsidRDefault="00CE09F9" w:rsidP="00CE09F9">
      <w:pPr>
        <w:jc w:val="both"/>
      </w:pPr>
    </w:p>
    <w:p w14:paraId="15E3B2E7"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B52FC71" w14:textId="77777777" w:rsidR="00CE09F9" w:rsidRDefault="00CE09F9" w:rsidP="00CE09F9">
      <w:pPr>
        <w:jc w:val="both"/>
      </w:pPr>
    </w:p>
    <w:p w14:paraId="19AB618E" w14:textId="77777777" w:rsidR="00CE09F9" w:rsidRDefault="00CE09F9" w:rsidP="00CE09F9">
      <w:pPr>
        <w:jc w:val="both"/>
      </w:pPr>
      <w:r>
        <w:t xml:space="preserve">Duis autem vel eum iriure dolor in hendrerit in vulputate velit esse molestie consequat, vel illum dolore eu feugiat nulla facilisis.   </w:t>
      </w:r>
    </w:p>
    <w:p w14:paraId="5ECA4AA4" w14:textId="77777777" w:rsidR="00CE09F9" w:rsidRDefault="00CE09F9" w:rsidP="00CE09F9">
      <w:pPr>
        <w:jc w:val="both"/>
      </w:pPr>
    </w:p>
    <w:p w14:paraId="119E6F6A"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624F653" w14:textId="77777777" w:rsidR="00CE09F9" w:rsidRDefault="00CE09F9" w:rsidP="00CE09F9">
      <w:pPr>
        <w:jc w:val="both"/>
      </w:pPr>
    </w:p>
    <w:p w14:paraId="530A8633"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5CB2745" w14:textId="77777777" w:rsidR="00CE09F9" w:rsidRPr="00AD6EA4" w:rsidRDefault="00CE09F9" w:rsidP="00CE09F9">
      <w:pPr>
        <w:jc w:val="both"/>
        <w:rPr>
          <w:lang w:val="da-DK"/>
        </w:rPr>
      </w:pPr>
    </w:p>
    <w:p w14:paraId="6DAE6C9D"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789A81D" w14:textId="77777777" w:rsidR="00CE09F9" w:rsidRDefault="00CE09F9" w:rsidP="00CE09F9">
      <w:pPr>
        <w:jc w:val="both"/>
      </w:pPr>
    </w:p>
    <w:p w14:paraId="57033BB9"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2170438" w14:textId="77777777" w:rsidR="00CE09F9" w:rsidRDefault="00CE09F9" w:rsidP="00CE09F9">
      <w:pPr>
        <w:jc w:val="both"/>
      </w:pPr>
    </w:p>
    <w:p w14:paraId="3809B448"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756031F" w14:textId="77777777" w:rsidR="00CE09F9" w:rsidRDefault="00CE09F9" w:rsidP="00CE09F9">
      <w:pPr>
        <w:jc w:val="both"/>
      </w:pPr>
    </w:p>
    <w:p w14:paraId="69C2BBB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EA83431" w14:textId="77777777" w:rsidR="00CE09F9" w:rsidRDefault="00CE09F9" w:rsidP="00CE09F9">
      <w:pPr>
        <w:jc w:val="both"/>
      </w:pPr>
    </w:p>
    <w:p w14:paraId="45E73E67" w14:textId="77777777" w:rsidR="00CE09F9" w:rsidRDefault="00CE09F9" w:rsidP="00CE09F9">
      <w:pPr>
        <w:jc w:val="both"/>
      </w:pPr>
      <w:r>
        <w:t xml:space="preserve">Duis autem vel eum iriure dolor in hendrerit in vulputate velit esse molestie consequat, vel illum dolore eu feugiat nulla facilisis.   </w:t>
      </w:r>
    </w:p>
    <w:p w14:paraId="5351BFF9" w14:textId="77777777" w:rsidR="00CE09F9" w:rsidRDefault="00CE09F9" w:rsidP="00CE09F9">
      <w:pPr>
        <w:jc w:val="both"/>
      </w:pPr>
    </w:p>
    <w:p w14:paraId="023E8309"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335A000" w14:textId="77777777" w:rsidR="00CE09F9" w:rsidRDefault="00CE09F9" w:rsidP="00CE09F9">
      <w:pPr>
        <w:jc w:val="both"/>
      </w:pPr>
    </w:p>
    <w:p w14:paraId="2B47EE87" w14:textId="77777777" w:rsidR="00CE09F9" w:rsidRDefault="00CE09F9" w:rsidP="00CE09F9">
      <w:pPr>
        <w:jc w:val="both"/>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01968950" w14:textId="77777777" w:rsidR="00CE09F9" w:rsidRDefault="00CE09F9" w:rsidP="00CE09F9">
      <w:pPr>
        <w:jc w:val="both"/>
      </w:pPr>
    </w:p>
    <w:p w14:paraId="071E747E" w14:textId="77777777" w:rsidR="00CE09F9" w:rsidRDefault="00CE09F9" w:rsidP="00CE09F9">
      <w:pPr>
        <w:jc w:val="both"/>
      </w:pPr>
      <w:r>
        <w:t xml:space="preserve">Duis autem vel eum iriure dolor in hendrerit in vulputate velit esse molestie consequat, vel illum </w:t>
      </w:r>
      <w:r>
        <w:lastRenderedPageBreak/>
        <w:t xml:space="preserve">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667C29E" w14:textId="77777777" w:rsidR="00CE09F9" w:rsidRDefault="00CE09F9" w:rsidP="00CE09F9">
      <w:pPr>
        <w:jc w:val="both"/>
      </w:pPr>
    </w:p>
    <w:p w14:paraId="45A1F94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1E430A4" w14:textId="77777777" w:rsidR="00CE09F9" w:rsidRDefault="00CE09F9" w:rsidP="00CE09F9">
      <w:pPr>
        <w:jc w:val="both"/>
      </w:pPr>
    </w:p>
    <w:p w14:paraId="5A2AF15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C79C138" w14:textId="77777777" w:rsidR="00CE09F9" w:rsidRDefault="00CE09F9" w:rsidP="00CE09F9">
      <w:pPr>
        <w:jc w:val="both"/>
      </w:pPr>
    </w:p>
    <w:p w14:paraId="25F64BAD" w14:textId="77777777" w:rsidR="00CE09F9" w:rsidRDefault="00CE09F9" w:rsidP="00CE09F9">
      <w:pPr>
        <w:jc w:val="both"/>
      </w:pPr>
      <w:r>
        <w:t xml:space="preserve">Duis autem vel eum iriure dolor in hendrerit in vulputate velit esse molestie consequat, vel illum dolore eu feugiat nulla facilisis.   </w:t>
      </w:r>
    </w:p>
    <w:p w14:paraId="74C1E683" w14:textId="77777777" w:rsidR="00CE09F9" w:rsidRDefault="00CE09F9" w:rsidP="00CE09F9">
      <w:pPr>
        <w:jc w:val="both"/>
      </w:pPr>
    </w:p>
    <w:p w14:paraId="4DB53869"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C41E1B2" w14:textId="77777777" w:rsidR="00CE09F9" w:rsidRDefault="00CE09F9" w:rsidP="00CE09F9">
      <w:pPr>
        <w:jc w:val="both"/>
      </w:pPr>
    </w:p>
    <w:p w14:paraId="467C436E"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8339DAB" w14:textId="77777777" w:rsidR="00CE09F9" w:rsidRPr="00AD6EA4" w:rsidRDefault="00CE09F9" w:rsidP="00CE09F9">
      <w:pPr>
        <w:jc w:val="both"/>
        <w:rPr>
          <w:lang w:val="da-DK"/>
        </w:rPr>
      </w:pPr>
    </w:p>
    <w:p w14:paraId="5F346044"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75E04EA" w14:textId="77777777" w:rsidR="00CE09F9" w:rsidRDefault="00CE09F9" w:rsidP="00CE09F9">
      <w:pPr>
        <w:jc w:val="both"/>
      </w:pPr>
    </w:p>
    <w:p w14:paraId="6CEF7AA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w:t>
      </w:r>
      <w:r>
        <w:lastRenderedPageBreak/>
        <w:t xml:space="preserve">luptatum zzril delenit augue duis dolore te feugait nulla facilisi. Lorem ipsum dolor sit amet, consectetuer adipiscing elit, sed diam nonummy nibh euismod tincidunt ut laoreet dolore magna aliquam erat volutpat.   </w:t>
      </w:r>
    </w:p>
    <w:p w14:paraId="3A40ECAD" w14:textId="77777777" w:rsidR="00CE09F9" w:rsidRDefault="00CE09F9" w:rsidP="00CE09F9">
      <w:pPr>
        <w:jc w:val="both"/>
      </w:pPr>
    </w:p>
    <w:p w14:paraId="67C46F81"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5F68CB7" w14:textId="77777777" w:rsidR="00CE09F9" w:rsidRDefault="00CE09F9" w:rsidP="00CE09F9">
      <w:pPr>
        <w:jc w:val="both"/>
      </w:pPr>
    </w:p>
    <w:p w14:paraId="0E81350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DDD1535" w14:textId="77777777" w:rsidR="00CE09F9" w:rsidRDefault="00CE09F9" w:rsidP="00CE09F9">
      <w:pPr>
        <w:jc w:val="both"/>
      </w:pPr>
    </w:p>
    <w:p w14:paraId="758351CA" w14:textId="77777777" w:rsidR="00CE09F9" w:rsidRDefault="00CE09F9" w:rsidP="00CE09F9">
      <w:pPr>
        <w:jc w:val="both"/>
      </w:pPr>
      <w:r>
        <w:t xml:space="preserve">Duis autem vel eum iriure dolor in hendrerit in vulputate velit esse molestie consequat, vel illum dolore eu feugiat nulla facilisis.   </w:t>
      </w:r>
    </w:p>
    <w:p w14:paraId="49E5B3C9" w14:textId="77777777" w:rsidR="00CE09F9" w:rsidRDefault="00CE09F9" w:rsidP="00CE09F9">
      <w:pPr>
        <w:jc w:val="both"/>
      </w:pPr>
    </w:p>
    <w:p w14:paraId="0C2EF42C"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05A00C6" w14:textId="77777777" w:rsidR="00CE09F9" w:rsidRDefault="00CE09F9" w:rsidP="00CE09F9">
      <w:pPr>
        <w:jc w:val="both"/>
      </w:pPr>
    </w:p>
    <w:p w14:paraId="17DC55AB"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7ACF3B43" w14:textId="77777777" w:rsidR="00CE09F9" w:rsidRPr="00AD6EA4" w:rsidRDefault="00CE09F9" w:rsidP="00CE09F9">
      <w:pPr>
        <w:jc w:val="both"/>
        <w:rPr>
          <w:lang w:val="da-DK"/>
        </w:rPr>
      </w:pPr>
    </w:p>
    <w:p w14:paraId="7B21861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022CD7E" w14:textId="77777777" w:rsidR="00CE09F9" w:rsidRDefault="00CE09F9" w:rsidP="00CE09F9">
      <w:pPr>
        <w:jc w:val="both"/>
      </w:pPr>
    </w:p>
    <w:p w14:paraId="62323536"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lastRenderedPageBreak/>
        <w:t xml:space="preserve">consectetuer adipiscing elit, sed diam nonummy nibh euismod tincidunt ut laoreet dolore magna aliquam erat volutpat.   </w:t>
      </w:r>
    </w:p>
    <w:p w14:paraId="3B303BAC" w14:textId="77777777" w:rsidR="00CE09F9" w:rsidRDefault="00CE09F9" w:rsidP="00CE09F9">
      <w:pPr>
        <w:jc w:val="both"/>
      </w:pPr>
    </w:p>
    <w:p w14:paraId="446E1445"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E0C6C4A" w14:textId="77777777" w:rsidR="00CE09F9" w:rsidRDefault="00CE09F9" w:rsidP="00CE09F9">
      <w:pPr>
        <w:jc w:val="both"/>
      </w:pPr>
    </w:p>
    <w:p w14:paraId="4DA328D3"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7620D9C" w14:textId="77777777" w:rsidR="00CE09F9" w:rsidRDefault="00CE09F9" w:rsidP="00CE09F9">
      <w:pPr>
        <w:jc w:val="both"/>
      </w:pPr>
    </w:p>
    <w:p w14:paraId="57B0BCD0" w14:textId="77777777" w:rsidR="00CE09F9" w:rsidRDefault="00CE09F9" w:rsidP="00CE09F9">
      <w:pPr>
        <w:jc w:val="both"/>
      </w:pPr>
      <w:r>
        <w:t xml:space="preserve">Duis autem vel eum iriure dolor in hendrerit in vulputate velit esse molestie consequat, vel illum dolore eu feugiat nulla facilisis.   </w:t>
      </w:r>
    </w:p>
    <w:p w14:paraId="324858AC" w14:textId="77777777" w:rsidR="00CE09F9" w:rsidRDefault="00CE09F9" w:rsidP="00CE09F9">
      <w:pPr>
        <w:jc w:val="both"/>
      </w:pPr>
    </w:p>
    <w:p w14:paraId="1C7E818C"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C3CA124" w14:textId="77777777" w:rsidR="00CE09F9" w:rsidRDefault="00CE09F9" w:rsidP="00CE09F9">
      <w:pPr>
        <w:jc w:val="both"/>
      </w:pPr>
    </w:p>
    <w:p w14:paraId="7CFEAE47"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170CF94" w14:textId="77777777" w:rsidR="00CE09F9" w:rsidRPr="00AD6EA4" w:rsidRDefault="00CE09F9" w:rsidP="00CE09F9">
      <w:pPr>
        <w:jc w:val="both"/>
        <w:rPr>
          <w:lang w:val="da-DK"/>
        </w:rPr>
      </w:pPr>
    </w:p>
    <w:p w14:paraId="6FD84F48"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8667A49" w14:textId="77777777" w:rsidR="00CE09F9" w:rsidRDefault="00CE09F9" w:rsidP="00CE09F9">
      <w:pPr>
        <w:jc w:val="both"/>
      </w:pPr>
    </w:p>
    <w:p w14:paraId="6E6E298B"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w:t>
      </w:r>
      <w:r>
        <w:lastRenderedPageBreak/>
        <w:t xml:space="preserve">aliquam erat volutpat.   </w:t>
      </w:r>
    </w:p>
    <w:p w14:paraId="133CB056" w14:textId="77777777" w:rsidR="00CE09F9" w:rsidRDefault="00CE09F9" w:rsidP="00CE09F9">
      <w:pPr>
        <w:jc w:val="both"/>
      </w:pPr>
    </w:p>
    <w:p w14:paraId="1A458A04"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8CC8CD2" w14:textId="77777777" w:rsidR="00CE09F9" w:rsidRDefault="00CE09F9" w:rsidP="00CE09F9">
      <w:pPr>
        <w:jc w:val="both"/>
      </w:pPr>
    </w:p>
    <w:p w14:paraId="5A435E88"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58E6630" w14:textId="77777777" w:rsidR="00CE09F9" w:rsidRDefault="00CE09F9" w:rsidP="00CE09F9">
      <w:pPr>
        <w:jc w:val="both"/>
      </w:pPr>
    </w:p>
    <w:p w14:paraId="22F33706" w14:textId="77777777" w:rsidR="00CE09F9" w:rsidRDefault="00CE09F9" w:rsidP="00CE09F9">
      <w:pPr>
        <w:jc w:val="both"/>
      </w:pPr>
      <w:r>
        <w:t xml:space="preserve">Duis autem vel eum iriure dolor in hendrerit in vulputate velit esse molestie consequat, vel illum dolore eu feugiat nulla facilisis.   </w:t>
      </w:r>
    </w:p>
    <w:p w14:paraId="6792B71F" w14:textId="77777777" w:rsidR="00CE09F9" w:rsidRDefault="00CE09F9" w:rsidP="00CE09F9">
      <w:pPr>
        <w:jc w:val="both"/>
      </w:pPr>
    </w:p>
    <w:p w14:paraId="02880738"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789927C" w14:textId="77777777" w:rsidR="00CE09F9" w:rsidRDefault="00CE09F9" w:rsidP="00CE09F9">
      <w:pPr>
        <w:jc w:val="both"/>
      </w:pPr>
    </w:p>
    <w:p w14:paraId="33C5802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AD25898" w14:textId="77777777" w:rsidR="00CE09F9" w:rsidRPr="00AD6EA4" w:rsidRDefault="00CE09F9" w:rsidP="00CE09F9">
      <w:pPr>
        <w:jc w:val="both"/>
        <w:rPr>
          <w:lang w:val="da-DK"/>
        </w:rPr>
      </w:pPr>
    </w:p>
    <w:p w14:paraId="329DA5C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4EE5022" w14:textId="77777777" w:rsidR="00CE09F9" w:rsidRDefault="00CE09F9" w:rsidP="00CE09F9">
      <w:pPr>
        <w:jc w:val="both"/>
      </w:pPr>
    </w:p>
    <w:p w14:paraId="25851E11"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EDF335C" w14:textId="77777777" w:rsidR="00CE09F9" w:rsidRDefault="00CE09F9" w:rsidP="00CE09F9">
      <w:pPr>
        <w:jc w:val="both"/>
      </w:pPr>
    </w:p>
    <w:p w14:paraId="53C251A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0C41A0F" w14:textId="77777777" w:rsidR="00CE09F9" w:rsidRDefault="00CE09F9" w:rsidP="00CE09F9">
      <w:pPr>
        <w:jc w:val="both"/>
      </w:pPr>
    </w:p>
    <w:p w14:paraId="5E28A4D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8489B74" w14:textId="77777777" w:rsidR="00CE09F9" w:rsidRDefault="00CE09F9" w:rsidP="00CE09F9">
      <w:pPr>
        <w:jc w:val="both"/>
      </w:pPr>
    </w:p>
    <w:p w14:paraId="748098B0" w14:textId="77777777" w:rsidR="00CE09F9" w:rsidRDefault="00CE09F9" w:rsidP="00CE09F9">
      <w:pPr>
        <w:jc w:val="both"/>
      </w:pPr>
      <w:r>
        <w:t xml:space="preserve">Duis autem vel eum iriure dolor in hendrerit in vulputate velit esse molestie consequat, vel illum dolore eu feugiat nulla facilisis.   </w:t>
      </w:r>
    </w:p>
    <w:p w14:paraId="046E9931" w14:textId="77777777" w:rsidR="00CE09F9" w:rsidRDefault="00CE09F9" w:rsidP="00CE09F9">
      <w:pPr>
        <w:jc w:val="both"/>
      </w:pPr>
    </w:p>
    <w:p w14:paraId="21F7AD04"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5B53F7B" w14:textId="77777777" w:rsidR="00CE09F9" w:rsidRDefault="00CE09F9" w:rsidP="00CE09F9">
      <w:pPr>
        <w:jc w:val="both"/>
      </w:pPr>
    </w:p>
    <w:p w14:paraId="0551210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146D1776" w14:textId="77777777" w:rsidR="00CE09F9" w:rsidRPr="00AD6EA4" w:rsidRDefault="00CE09F9" w:rsidP="00CE09F9">
      <w:pPr>
        <w:jc w:val="both"/>
        <w:rPr>
          <w:lang w:val="da-DK"/>
        </w:rPr>
      </w:pPr>
    </w:p>
    <w:p w14:paraId="3829BE6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3479E8D5" w14:textId="77777777" w:rsidR="00CE09F9" w:rsidRDefault="00CE09F9" w:rsidP="00CE09F9">
      <w:pPr>
        <w:jc w:val="both"/>
      </w:pPr>
    </w:p>
    <w:p w14:paraId="43E5F97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89F1128" w14:textId="77777777" w:rsidR="00CE09F9" w:rsidRDefault="00CE09F9" w:rsidP="00CE09F9">
      <w:pPr>
        <w:jc w:val="both"/>
      </w:pPr>
    </w:p>
    <w:p w14:paraId="396212B5" w14:textId="77777777" w:rsidR="00CE09F9" w:rsidRDefault="00CE09F9" w:rsidP="00CE09F9">
      <w:pPr>
        <w:jc w:val="both"/>
      </w:pPr>
      <w:r>
        <w:lastRenderedPageBreak/>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274882B" w14:textId="77777777" w:rsidR="00CE09F9" w:rsidRDefault="00CE09F9" w:rsidP="00CE09F9">
      <w:pPr>
        <w:jc w:val="both"/>
      </w:pPr>
    </w:p>
    <w:p w14:paraId="4B988800"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5A6528D" w14:textId="77777777" w:rsidR="00CE09F9" w:rsidRDefault="00CE09F9" w:rsidP="00CE09F9">
      <w:pPr>
        <w:jc w:val="both"/>
      </w:pPr>
    </w:p>
    <w:p w14:paraId="48B9C0F1" w14:textId="77777777" w:rsidR="00CE09F9" w:rsidRDefault="00CE09F9" w:rsidP="00CE09F9">
      <w:pPr>
        <w:jc w:val="both"/>
      </w:pPr>
      <w:r>
        <w:t xml:space="preserve">Duis autem vel eum iriure dolor in hendrerit in vulputate velit esse molestie consequat, vel illum dolore eu feugiat nulla facilisis.   </w:t>
      </w:r>
    </w:p>
    <w:p w14:paraId="192BAF9A" w14:textId="77777777" w:rsidR="00CE09F9" w:rsidRDefault="00CE09F9" w:rsidP="00CE09F9">
      <w:pPr>
        <w:jc w:val="both"/>
      </w:pPr>
    </w:p>
    <w:p w14:paraId="3BFC5673"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A8D59C2" w14:textId="77777777" w:rsidR="00CE09F9" w:rsidRDefault="00CE09F9" w:rsidP="00CE09F9">
      <w:pPr>
        <w:jc w:val="both"/>
      </w:pPr>
    </w:p>
    <w:p w14:paraId="7BB95B76" w14:textId="77777777" w:rsidR="00CE09F9" w:rsidRDefault="00CE09F9" w:rsidP="00CE09F9">
      <w:pPr>
        <w:jc w:val="both"/>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w:t>
      </w:r>
    </w:p>
    <w:p w14:paraId="10F6C4F7" w14:textId="77777777" w:rsidR="00CE09F9" w:rsidRDefault="00CE09F9" w:rsidP="00CE09F9">
      <w:pPr>
        <w:jc w:val="both"/>
      </w:pPr>
    </w:p>
    <w:p w14:paraId="65EEFE63" w14:textId="77777777" w:rsidR="00CE09F9" w:rsidRDefault="00CE09F9" w:rsidP="00CE09F9">
      <w:pPr>
        <w:jc w:val="both"/>
      </w:pP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CA200D2" w14:textId="77777777" w:rsidR="00CE09F9" w:rsidRDefault="00CE09F9" w:rsidP="00CE09F9">
      <w:pPr>
        <w:jc w:val="both"/>
      </w:pPr>
    </w:p>
    <w:p w14:paraId="0E063E80"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0986F8C" w14:textId="77777777" w:rsidR="00CE09F9" w:rsidRDefault="00CE09F9" w:rsidP="00CE09F9">
      <w:pPr>
        <w:jc w:val="both"/>
      </w:pPr>
    </w:p>
    <w:p w14:paraId="12FC066F" w14:textId="77777777" w:rsidR="00CE09F9" w:rsidRDefault="00CE09F9" w:rsidP="00CE09F9">
      <w:pPr>
        <w:jc w:val="both"/>
      </w:pPr>
      <w:r>
        <w:t xml:space="preserve">Ut wisi enim ad minim veniam, quis nostrud exerci tation ullamcorper suscipit lobortis nisl ut aliquip </w:t>
      </w:r>
      <w:r>
        <w:lastRenderedPageBreak/>
        <w:t xml:space="preserve">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98F891E" w14:textId="77777777" w:rsidR="00CE09F9" w:rsidRDefault="00CE09F9" w:rsidP="00CE09F9">
      <w:pPr>
        <w:jc w:val="both"/>
      </w:pPr>
    </w:p>
    <w:p w14:paraId="428C37F6"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84BC012" w14:textId="77777777" w:rsidR="00CE09F9" w:rsidRDefault="00CE09F9" w:rsidP="00CE09F9">
      <w:pPr>
        <w:jc w:val="both"/>
      </w:pPr>
    </w:p>
    <w:p w14:paraId="2D143500" w14:textId="77777777" w:rsidR="00CE09F9" w:rsidRDefault="00CE09F9" w:rsidP="00CE09F9">
      <w:pPr>
        <w:jc w:val="both"/>
      </w:pPr>
      <w:r>
        <w:t xml:space="preserve">Duis autem vel eum iriure dolor in hendrerit in vulputate velit esse molestie consequat, vel illum dolore eu feugiat nulla facilisis.   </w:t>
      </w:r>
    </w:p>
    <w:p w14:paraId="7B421F42" w14:textId="77777777" w:rsidR="00CE09F9" w:rsidRDefault="00CE09F9" w:rsidP="00CE09F9">
      <w:pPr>
        <w:jc w:val="both"/>
      </w:pPr>
    </w:p>
    <w:p w14:paraId="32B6142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E2FC24F" w14:textId="77777777" w:rsidR="00CE09F9" w:rsidRDefault="00CE09F9" w:rsidP="00CE09F9">
      <w:pPr>
        <w:jc w:val="both"/>
      </w:pPr>
    </w:p>
    <w:p w14:paraId="593E15A2" w14:textId="77777777" w:rsidR="00CE09F9" w:rsidRPr="00AD6EA4" w:rsidRDefault="00CE09F9" w:rsidP="00CE09F9">
      <w:pPr>
        <w:jc w:val="both"/>
      </w:pPr>
      <w:r>
        <w:t>Consetetur sadipscing elitr, sed diam nonumy eirmod</w:t>
      </w:r>
      <w:r w:rsidRPr="00AD6EA4">
        <w:t xml:space="preserve"> </w:t>
      </w:r>
    </w:p>
    <w:p w14:paraId="3DD0C5E3" w14:textId="77777777" w:rsidR="00CE09F9" w:rsidRPr="00AD6EA4" w:rsidRDefault="00CE09F9" w:rsidP="00CE09F9">
      <w:pPr>
        <w:jc w:val="both"/>
        <w:rPr>
          <w:lang w:val="da-DK"/>
        </w:rPr>
      </w:pPr>
    </w:p>
    <w:p w14:paraId="0D446DBC" w14:textId="77777777" w:rsidR="00CE09F9" w:rsidRPr="00AD6EA4" w:rsidRDefault="00CE09F9" w:rsidP="00CE09F9">
      <w:pPr>
        <w:jc w:val="both"/>
        <w:rPr>
          <w:lang w:val="da-DK"/>
        </w:rPr>
      </w:pPr>
    </w:p>
    <w:p w14:paraId="153277BA"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C27D769" w14:textId="77777777" w:rsidR="00CE09F9" w:rsidRDefault="00CE09F9" w:rsidP="00CE09F9">
      <w:pPr>
        <w:jc w:val="both"/>
      </w:pPr>
    </w:p>
    <w:p w14:paraId="2F7FC3DE"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389E4A1" w14:textId="77777777" w:rsidR="00CE09F9" w:rsidRDefault="00CE09F9" w:rsidP="00CE09F9">
      <w:pPr>
        <w:jc w:val="both"/>
      </w:pPr>
    </w:p>
    <w:p w14:paraId="6C14CB2E"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4C3839E" w14:textId="77777777" w:rsidR="00CE09F9" w:rsidRDefault="00CE09F9" w:rsidP="00CE09F9">
      <w:pPr>
        <w:jc w:val="both"/>
      </w:pPr>
    </w:p>
    <w:p w14:paraId="0B9D316C"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w:t>
      </w:r>
      <w:r>
        <w:lastRenderedPageBreak/>
        <w:t xml:space="preserve">consequat.   </w:t>
      </w:r>
    </w:p>
    <w:p w14:paraId="287DBACD" w14:textId="77777777" w:rsidR="00CE09F9" w:rsidRDefault="00CE09F9" w:rsidP="00CE09F9">
      <w:pPr>
        <w:jc w:val="both"/>
      </w:pPr>
    </w:p>
    <w:p w14:paraId="7A7417A5" w14:textId="77777777" w:rsidR="00CE09F9" w:rsidRDefault="00CE09F9" w:rsidP="00CE09F9">
      <w:pPr>
        <w:jc w:val="both"/>
      </w:pPr>
      <w:r>
        <w:t xml:space="preserve">Duis autem vel eum iriure dolor in hendrerit in vulputate velit esse molestie consequat, vel illum dolore eu feugiat nulla facilisis.   </w:t>
      </w:r>
    </w:p>
    <w:p w14:paraId="52BC1897" w14:textId="77777777" w:rsidR="00CE09F9" w:rsidRDefault="00CE09F9" w:rsidP="00CE09F9">
      <w:pPr>
        <w:jc w:val="both"/>
      </w:pPr>
    </w:p>
    <w:p w14:paraId="1508383E"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7625EC3" w14:textId="77777777" w:rsidR="00CE09F9" w:rsidRDefault="00CE09F9" w:rsidP="00CE09F9">
      <w:pPr>
        <w:jc w:val="both"/>
      </w:pPr>
    </w:p>
    <w:p w14:paraId="13DA608B"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3BB67828" w14:textId="77777777" w:rsidR="00CE09F9" w:rsidRPr="00AD6EA4" w:rsidRDefault="00CE09F9" w:rsidP="00CE09F9">
      <w:pPr>
        <w:jc w:val="both"/>
        <w:rPr>
          <w:lang w:val="da-DK"/>
        </w:rPr>
      </w:pPr>
    </w:p>
    <w:p w14:paraId="622C7131"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DFF5CC2" w14:textId="77777777" w:rsidR="00CE09F9" w:rsidRDefault="00CE09F9" w:rsidP="00CE09F9">
      <w:pPr>
        <w:jc w:val="both"/>
      </w:pPr>
    </w:p>
    <w:p w14:paraId="28967743"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F6A17B0" w14:textId="77777777" w:rsidR="00CE09F9" w:rsidRDefault="00CE09F9" w:rsidP="00CE09F9">
      <w:pPr>
        <w:jc w:val="both"/>
      </w:pPr>
    </w:p>
    <w:p w14:paraId="141B865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EFCA0EC" w14:textId="77777777" w:rsidR="00CE09F9" w:rsidRDefault="00CE09F9" w:rsidP="00CE09F9">
      <w:pPr>
        <w:jc w:val="both"/>
      </w:pPr>
    </w:p>
    <w:p w14:paraId="3CB6733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E6F245A" w14:textId="77777777" w:rsidR="00CE09F9" w:rsidRDefault="00CE09F9" w:rsidP="00CE09F9">
      <w:pPr>
        <w:jc w:val="both"/>
      </w:pPr>
    </w:p>
    <w:p w14:paraId="48D277F2" w14:textId="77777777" w:rsidR="00CE09F9" w:rsidRDefault="00CE09F9" w:rsidP="00CE09F9">
      <w:pPr>
        <w:jc w:val="both"/>
      </w:pPr>
      <w:r>
        <w:t xml:space="preserve">Duis autem vel eum iriure dolor in hendrerit in vulputate velit esse molestie consequat, vel illum dolore eu feugiat nulla facilisis.   </w:t>
      </w:r>
    </w:p>
    <w:p w14:paraId="4D50644B" w14:textId="77777777" w:rsidR="00CE09F9" w:rsidRDefault="00CE09F9" w:rsidP="00CE09F9">
      <w:pPr>
        <w:jc w:val="both"/>
      </w:pPr>
    </w:p>
    <w:p w14:paraId="202461DF"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ECB6C93" w14:textId="77777777" w:rsidR="00CE09F9" w:rsidRDefault="00CE09F9" w:rsidP="00CE09F9">
      <w:pPr>
        <w:jc w:val="both"/>
      </w:pPr>
    </w:p>
    <w:p w14:paraId="4D10FE98"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2003FA18" w14:textId="77777777" w:rsidR="00CE09F9" w:rsidRPr="00AD6EA4" w:rsidRDefault="00CE09F9" w:rsidP="00CE09F9">
      <w:pPr>
        <w:jc w:val="both"/>
        <w:rPr>
          <w:lang w:val="da-DK"/>
        </w:rPr>
      </w:pPr>
    </w:p>
    <w:p w14:paraId="539E1B45"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73891AE0" w14:textId="77777777" w:rsidR="00CE09F9" w:rsidRDefault="00CE09F9" w:rsidP="00CE09F9">
      <w:pPr>
        <w:jc w:val="both"/>
      </w:pPr>
    </w:p>
    <w:p w14:paraId="6DD90A6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A70AAD2" w14:textId="77777777" w:rsidR="00CE09F9" w:rsidRDefault="00CE09F9" w:rsidP="00CE09F9">
      <w:pPr>
        <w:jc w:val="both"/>
      </w:pPr>
    </w:p>
    <w:p w14:paraId="0F5603F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1E22397" w14:textId="77777777" w:rsidR="00CE09F9" w:rsidRDefault="00CE09F9" w:rsidP="00CE09F9">
      <w:pPr>
        <w:jc w:val="both"/>
      </w:pPr>
    </w:p>
    <w:p w14:paraId="0B7C5F67"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D64BC86" w14:textId="77777777" w:rsidR="00CE09F9" w:rsidRDefault="00CE09F9" w:rsidP="00CE09F9">
      <w:pPr>
        <w:jc w:val="both"/>
      </w:pPr>
    </w:p>
    <w:p w14:paraId="5CA12CCE" w14:textId="77777777" w:rsidR="00CE09F9" w:rsidRDefault="00CE09F9" w:rsidP="00CE09F9">
      <w:pPr>
        <w:jc w:val="both"/>
      </w:pPr>
      <w:r>
        <w:lastRenderedPageBreak/>
        <w:t xml:space="preserve">Duis autem vel eum iriure dolor in hendrerit in vulputate velit esse molestie consequat, vel illum dolore eu feugiat nulla facilisis.   </w:t>
      </w:r>
    </w:p>
    <w:p w14:paraId="2E40C9A8" w14:textId="77777777" w:rsidR="00CE09F9" w:rsidRDefault="00CE09F9" w:rsidP="00CE09F9">
      <w:pPr>
        <w:jc w:val="both"/>
      </w:pPr>
    </w:p>
    <w:p w14:paraId="0684FE50"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71CF318" w14:textId="77777777" w:rsidR="00CE09F9" w:rsidRDefault="00CE09F9" w:rsidP="00CE09F9">
      <w:pPr>
        <w:jc w:val="both"/>
      </w:pPr>
    </w:p>
    <w:p w14:paraId="6CA6A3C0"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FE4FA41" w14:textId="77777777" w:rsidR="00CE09F9" w:rsidRPr="00AD6EA4" w:rsidRDefault="00CE09F9" w:rsidP="00CE09F9">
      <w:pPr>
        <w:jc w:val="both"/>
        <w:rPr>
          <w:lang w:val="da-DK"/>
        </w:rPr>
      </w:pPr>
    </w:p>
    <w:p w14:paraId="1E61730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B874843" w14:textId="77777777" w:rsidR="00CE09F9" w:rsidRDefault="00CE09F9" w:rsidP="00CE09F9">
      <w:pPr>
        <w:jc w:val="both"/>
      </w:pPr>
    </w:p>
    <w:p w14:paraId="2FEBEEF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93B04D3" w14:textId="77777777" w:rsidR="00CE09F9" w:rsidRDefault="00CE09F9" w:rsidP="00CE09F9">
      <w:pPr>
        <w:jc w:val="both"/>
      </w:pPr>
    </w:p>
    <w:p w14:paraId="3834C1A2"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AF5396B" w14:textId="77777777" w:rsidR="00CE09F9" w:rsidRDefault="00CE09F9" w:rsidP="00CE09F9">
      <w:pPr>
        <w:jc w:val="both"/>
      </w:pPr>
    </w:p>
    <w:p w14:paraId="0CA8A85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D4F1614" w14:textId="77777777" w:rsidR="00CE09F9" w:rsidRDefault="00CE09F9" w:rsidP="00CE09F9">
      <w:pPr>
        <w:jc w:val="both"/>
      </w:pPr>
    </w:p>
    <w:p w14:paraId="1E0EDC80" w14:textId="77777777" w:rsidR="00CE09F9" w:rsidRDefault="00CE09F9" w:rsidP="00CE09F9">
      <w:pPr>
        <w:jc w:val="both"/>
      </w:pPr>
      <w:r>
        <w:t xml:space="preserve">Duis autem vel eum iriure dolor in hendrerit in vulputate velit esse molestie consequat, vel illum </w:t>
      </w:r>
      <w:r>
        <w:lastRenderedPageBreak/>
        <w:t xml:space="preserve">dolore eu feugiat nulla facilisis.   </w:t>
      </w:r>
    </w:p>
    <w:p w14:paraId="3B2DEF2B" w14:textId="77777777" w:rsidR="00CE09F9" w:rsidRDefault="00CE09F9" w:rsidP="00CE09F9">
      <w:pPr>
        <w:jc w:val="both"/>
      </w:pPr>
    </w:p>
    <w:p w14:paraId="6C3D2833"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13C15BB" w14:textId="77777777" w:rsidR="00CE09F9" w:rsidRDefault="00CE09F9" w:rsidP="00CE09F9">
      <w:pPr>
        <w:jc w:val="both"/>
      </w:pPr>
    </w:p>
    <w:p w14:paraId="791A5B4E"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032DBE45" w14:textId="77777777" w:rsidR="00CE09F9" w:rsidRPr="00AD6EA4" w:rsidRDefault="00CE09F9" w:rsidP="00CE09F9">
      <w:pPr>
        <w:jc w:val="both"/>
        <w:rPr>
          <w:lang w:val="da-DK"/>
        </w:rPr>
      </w:pPr>
    </w:p>
    <w:p w14:paraId="0CE9108C"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42C762B" w14:textId="77777777" w:rsidR="00CE09F9" w:rsidRDefault="00CE09F9" w:rsidP="00CE09F9">
      <w:pPr>
        <w:jc w:val="both"/>
      </w:pPr>
    </w:p>
    <w:p w14:paraId="18BE4002"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5AA4299" w14:textId="77777777" w:rsidR="00CE09F9" w:rsidRDefault="00CE09F9" w:rsidP="00CE09F9">
      <w:pPr>
        <w:jc w:val="both"/>
      </w:pPr>
    </w:p>
    <w:p w14:paraId="7FC9D86C"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D809633" w14:textId="77777777" w:rsidR="00CE09F9" w:rsidRDefault="00CE09F9" w:rsidP="00CE09F9">
      <w:pPr>
        <w:jc w:val="both"/>
      </w:pPr>
    </w:p>
    <w:p w14:paraId="490F232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4C570E7" w14:textId="77777777" w:rsidR="00CE09F9" w:rsidRDefault="00CE09F9" w:rsidP="00CE09F9">
      <w:pPr>
        <w:jc w:val="both"/>
      </w:pPr>
    </w:p>
    <w:p w14:paraId="05893BEB" w14:textId="77777777" w:rsidR="00CE09F9" w:rsidRDefault="00CE09F9" w:rsidP="00CE09F9">
      <w:pPr>
        <w:jc w:val="both"/>
      </w:pPr>
      <w:r>
        <w:t xml:space="preserve">Duis autem vel eum iriure dolor in hendrerit in vulputate velit esse molestie consequat, vel illum dolore eu feugiat nulla facilisis.   </w:t>
      </w:r>
    </w:p>
    <w:p w14:paraId="7CCC4C5B" w14:textId="77777777" w:rsidR="00CE09F9" w:rsidRDefault="00CE09F9" w:rsidP="00CE09F9">
      <w:pPr>
        <w:jc w:val="both"/>
      </w:pPr>
    </w:p>
    <w:p w14:paraId="449A42C8"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D00D915" w14:textId="77777777" w:rsidR="00CE09F9" w:rsidRDefault="00CE09F9" w:rsidP="00CE09F9">
      <w:pPr>
        <w:jc w:val="both"/>
      </w:pPr>
    </w:p>
    <w:p w14:paraId="5494E015"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6E655D5E" w14:textId="77777777" w:rsidR="00CE09F9" w:rsidRPr="00AD6EA4" w:rsidRDefault="00CE09F9" w:rsidP="00CE09F9">
      <w:pPr>
        <w:jc w:val="both"/>
        <w:rPr>
          <w:lang w:val="da-DK"/>
        </w:rPr>
      </w:pPr>
    </w:p>
    <w:p w14:paraId="41BBD3E3" w14:textId="77777777" w:rsidR="00CE09F9" w:rsidRDefault="00CE09F9" w:rsidP="00CE09F9">
      <w:pPr>
        <w:jc w:val="both"/>
      </w:pPr>
      <w:r w:rsidRPr="00AD6EA4">
        <w:rPr>
          <w:lang w:val="da-DK"/>
        </w:rPr>
        <w:t xml:space="preserve">Lorem ipsum dolor sit amet, consetetur sadipscing elitr, sed diam nonumy eirmod tempor invidunt ut labore et dolore magna aliquyam erat, sed diam voluptua. 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5DBC854D" w14:textId="77777777" w:rsidR="00CE09F9" w:rsidRDefault="00CE09F9" w:rsidP="00CE09F9">
      <w:pPr>
        <w:jc w:val="both"/>
      </w:pPr>
    </w:p>
    <w:p w14:paraId="2452D303"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875CD1E" w14:textId="77777777" w:rsidR="00CE09F9" w:rsidRDefault="00CE09F9" w:rsidP="00CE09F9">
      <w:pPr>
        <w:jc w:val="both"/>
      </w:pPr>
    </w:p>
    <w:p w14:paraId="7A4AC61F"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19F8561" w14:textId="77777777" w:rsidR="00CE09F9" w:rsidRDefault="00CE09F9" w:rsidP="00CE09F9">
      <w:pPr>
        <w:jc w:val="both"/>
      </w:pPr>
    </w:p>
    <w:p w14:paraId="7FCCA649"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9144CBB" w14:textId="77777777" w:rsidR="00CE09F9" w:rsidRDefault="00CE09F9" w:rsidP="00CE09F9">
      <w:pPr>
        <w:jc w:val="both"/>
      </w:pPr>
    </w:p>
    <w:p w14:paraId="4AD098D8" w14:textId="77777777" w:rsidR="00CE09F9" w:rsidRDefault="00CE09F9" w:rsidP="00CE09F9">
      <w:pPr>
        <w:jc w:val="both"/>
      </w:pPr>
      <w:r>
        <w:t xml:space="preserve">Duis autem vel eum iriure dolor in hendrerit in vulputate velit esse molestie consequat, vel illum dolore eu feugiat nulla facilisis.   </w:t>
      </w:r>
    </w:p>
    <w:p w14:paraId="3F847A6C" w14:textId="77777777" w:rsidR="00CE09F9" w:rsidRDefault="00CE09F9" w:rsidP="00CE09F9">
      <w:pPr>
        <w:jc w:val="both"/>
      </w:pPr>
    </w:p>
    <w:p w14:paraId="585966E9" w14:textId="77777777" w:rsidR="00CE09F9" w:rsidRDefault="00CE09F9" w:rsidP="00CE09F9">
      <w:pPr>
        <w:jc w:val="both"/>
      </w:pPr>
      <w:r w:rsidRPr="00AD6EA4">
        <w:rPr>
          <w:lang w:val="da-DK"/>
        </w:rPr>
        <w:lastRenderedPageBreak/>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8CDE523" w14:textId="77777777" w:rsidR="00CE09F9" w:rsidRDefault="00CE09F9" w:rsidP="00CE09F9">
      <w:pPr>
        <w:jc w:val="both"/>
      </w:pPr>
    </w:p>
    <w:p w14:paraId="0DDC7085" w14:textId="77777777" w:rsidR="00CE09F9" w:rsidRDefault="00CE09F9" w:rsidP="00CE09F9">
      <w:pPr>
        <w:jc w:val="both"/>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w:t>
      </w:r>
    </w:p>
    <w:p w14:paraId="5CD55B15" w14:textId="77777777" w:rsidR="00CE09F9" w:rsidRDefault="00CE09F9" w:rsidP="00CE09F9">
      <w:pPr>
        <w:jc w:val="both"/>
      </w:pPr>
    </w:p>
    <w:p w14:paraId="00141A63" w14:textId="77777777" w:rsidR="00CE09F9" w:rsidRDefault="00CE09F9" w:rsidP="00CE09F9">
      <w:pPr>
        <w:jc w:val="both"/>
      </w:pP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1E44EEB5" w14:textId="77777777" w:rsidR="00CE09F9" w:rsidRDefault="00CE09F9" w:rsidP="00CE09F9">
      <w:pPr>
        <w:jc w:val="both"/>
      </w:pPr>
    </w:p>
    <w:p w14:paraId="558645B5"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B2D21D3" w14:textId="77777777" w:rsidR="00CE09F9" w:rsidRDefault="00CE09F9" w:rsidP="00CE09F9">
      <w:pPr>
        <w:jc w:val="both"/>
      </w:pPr>
    </w:p>
    <w:p w14:paraId="2D7752CD"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5B05052" w14:textId="77777777" w:rsidR="00CE09F9" w:rsidRDefault="00CE09F9" w:rsidP="00CE09F9">
      <w:pPr>
        <w:jc w:val="both"/>
      </w:pPr>
    </w:p>
    <w:p w14:paraId="68064F6D"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521E92E" w14:textId="77777777" w:rsidR="00CE09F9" w:rsidRDefault="00CE09F9" w:rsidP="00CE09F9">
      <w:pPr>
        <w:jc w:val="both"/>
      </w:pPr>
    </w:p>
    <w:p w14:paraId="10FB68B9" w14:textId="77777777" w:rsidR="00CE09F9" w:rsidRDefault="00CE09F9" w:rsidP="00CE09F9">
      <w:pPr>
        <w:jc w:val="both"/>
      </w:pPr>
      <w:r>
        <w:t xml:space="preserve">Duis autem vel eum iriure dolor in hendrerit in vulputate velit esse molestie consequat, vel illum dolore eu feugiat nulla facilisis.   </w:t>
      </w:r>
    </w:p>
    <w:p w14:paraId="17ED40F9" w14:textId="77777777" w:rsidR="00CE09F9" w:rsidRDefault="00CE09F9" w:rsidP="00CE09F9">
      <w:pPr>
        <w:jc w:val="both"/>
      </w:pPr>
    </w:p>
    <w:p w14:paraId="03E25A0A"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w:t>
      </w:r>
      <w:r>
        <w:lastRenderedPageBreak/>
        <w:t xml:space="preserve">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DA4F359" w14:textId="77777777" w:rsidR="00CE09F9" w:rsidRDefault="00CE09F9" w:rsidP="00CE09F9">
      <w:pPr>
        <w:jc w:val="both"/>
      </w:pPr>
    </w:p>
    <w:p w14:paraId="5C185C45" w14:textId="77777777" w:rsidR="00CE09F9" w:rsidRPr="00AD6EA4" w:rsidRDefault="00CE09F9" w:rsidP="00CE09F9">
      <w:pPr>
        <w:jc w:val="both"/>
      </w:pPr>
      <w:r>
        <w:t>Consetetur sadipscing elitr, sed diam nonumy eirmod</w:t>
      </w:r>
      <w:r w:rsidRPr="00AD6EA4">
        <w:t xml:space="preserve"> </w:t>
      </w:r>
    </w:p>
    <w:p w14:paraId="2D98B316" w14:textId="77777777" w:rsidR="00CE09F9" w:rsidRDefault="00CE09F9" w:rsidP="00CE09F9">
      <w:pPr>
        <w:jc w:val="both"/>
      </w:pPr>
      <w:r w:rsidRPr="00AD6EA4">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61B1BAC" w14:textId="77777777" w:rsidR="00CE09F9" w:rsidRDefault="00CE09F9" w:rsidP="00CE09F9">
      <w:pPr>
        <w:jc w:val="both"/>
      </w:pPr>
    </w:p>
    <w:p w14:paraId="690176AA" w14:textId="77777777" w:rsidR="00CE09F9" w:rsidRDefault="00CE09F9" w:rsidP="00CE09F9">
      <w:pPr>
        <w:jc w:val="both"/>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w:t>
      </w:r>
    </w:p>
    <w:p w14:paraId="78324826" w14:textId="77777777" w:rsidR="00CE09F9" w:rsidRDefault="00CE09F9" w:rsidP="00CE09F9">
      <w:pPr>
        <w:jc w:val="both"/>
      </w:pPr>
    </w:p>
    <w:p w14:paraId="3C06C554" w14:textId="77777777" w:rsidR="00CE09F9" w:rsidRDefault="00CE09F9" w:rsidP="00CE09F9">
      <w:pPr>
        <w:jc w:val="both"/>
      </w:pP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6ACCF42A" w14:textId="77777777" w:rsidR="00CE09F9" w:rsidRDefault="00CE09F9" w:rsidP="00CE09F9">
      <w:pPr>
        <w:jc w:val="both"/>
      </w:pPr>
    </w:p>
    <w:p w14:paraId="53BFE87E" w14:textId="77777777" w:rsidR="00CE09F9" w:rsidRDefault="00CE09F9" w:rsidP="00CE09F9">
      <w:pPr>
        <w:jc w:val="both"/>
      </w:pP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446FFB8" w14:textId="77777777" w:rsidR="00CE09F9" w:rsidRDefault="00CE09F9" w:rsidP="00CE09F9">
      <w:pPr>
        <w:jc w:val="both"/>
      </w:pPr>
    </w:p>
    <w:p w14:paraId="32CCF66F"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C16C9D3" w14:textId="77777777" w:rsidR="00CE09F9" w:rsidRDefault="00CE09F9" w:rsidP="00CE09F9">
      <w:pPr>
        <w:jc w:val="both"/>
      </w:pPr>
    </w:p>
    <w:p w14:paraId="1149AB20" w14:textId="77777777" w:rsidR="00CE09F9" w:rsidRDefault="00CE09F9" w:rsidP="00CE09F9">
      <w:pPr>
        <w:jc w:val="both"/>
      </w:pPr>
      <w: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5236ADAF" w14:textId="77777777" w:rsidR="00CE09F9" w:rsidRDefault="00CE09F9" w:rsidP="00CE09F9">
      <w:pPr>
        <w:jc w:val="both"/>
      </w:pPr>
    </w:p>
    <w:p w14:paraId="16B20238" w14:textId="77777777" w:rsidR="00CE09F9" w:rsidRDefault="00CE09F9" w:rsidP="00CE09F9">
      <w:pPr>
        <w:jc w:val="both"/>
      </w:pPr>
      <w:r>
        <w:t xml:space="preserve">Duis autem vel eum iriure dolor in hendrerit in vulputate velit esse molestie consequat, vel illum dolore eu feugiat nulla facilisis.   </w:t>
      </w:r>
    </w:p>
    <w:p w14:paraId="460BEA8C" w14:textId="77777777" w:rsidR="00CE09F9" w:rsidRDefault="00CE09F9" w:rsidP="00CE09F9">
      <w:pPr>
        <w:jc w:val="both"/>
      </w:pPr>
    </w:p>
    <w:p w14:paraId="5231CC48"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B76D4AD" w14:textId="77777777" w:rsidR="00CE09F9" w:rsidRDefault="00CE09F9" w:rsidP="00CE09F9">
      <w:pPr>
        <w:jc w:val="both"/>
      </w:pPr>
    </w:p>
    <w:p w14:paraId="78C9C79D" w14:textId="77777777" w:rsidR="00CE09F9" w:rsidRPr="00AD6EA4" w:rsidRDefault="00CE09F9" w:rsidP="00CE09F9">
      <w:pPr>
        <w:jc w:val="both"/>
      </w:pPr>
      <w:r>
        <w:t>Consetetur sadipscing elitr, sed diam nonumy eirmod</w:t>
      </w:r>
      <w:r w:rsidRPr="00AD6EA4">
        <w:t xml:space="preserve"> </w:t>
      </w:r>
    </w:p>
    <w:p w14:paraId="6FFBB8E9" w14:textId="77777777" w:rsidR="00CE09F9" w:rsidRDefault="00CE09F9" w:rsidP="00CE09F9">
      <w:pPr>
        <w:jc w:val="both"/>
      </w:pPr>
      <w:r w:rsidRPr="00AD6EA4">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6F1AB9F" w14:textId="77777777" w:rsidR="00CE09F9" w:rsidRDefault="00CE09F9" w:rsidP="00CE09F9">
      <w:pPr>
        <w:jc w:val="both"/>
      </w:pPr>
    </w:p>
    <w:p w14:paraId="2051B8AC" w14:textId="77777777" w:rsidR="00CE09F9" w:rsidRDefault="00CE09F9" w:rsidP="00CE09F9">
      <w:pPr>
        <w:jc w:val="both"/>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w:t>
      </w:r>
    </w:p>
    <w:p w14:paraId="7A266404" w14:textId="77777777" w:rsidR="00CE09F9" w:rsidRDefault="00CE09F9" w:rsidP="00CE09F9">
      <w:pPr>
        <w:jc w:val="both"/>
      </w:pPr>
    </w:p>
    <w:p w14:paraId="2DD7DCDF" w14:textId="77777777" w:rsidR="00CE09F9" w:rsidRDefault="00CE09F9" w:rsidP="00CE09F9">
      <w:pPr>
        <w:jc w:val="both"/>
      </w:pPr>
      <w:r>
        <w:t xml:space="preserve">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w:t>
      </w:r>
    </w:p>
    <w:p w14:paraId="4D4134BF" w14:textId="77777777" w:rsidR="00CE09F9" w:rsidRDefault="00CE09F9" w:rsidP="00CE09F9">
      <w:pPr>
        <w:jc w:val="both"/>
      </w:pPr>
    </w:p>
    <w:p w14:paraId="59916624" w14:textId="77777777" w:rsidR="00CE09F9" w:rsidRDefault="00CE09F9" w:rsidP="00CE09F9">
      <w:pPr>
        <w:jc w:val="both"/>
      </w:pPr>
      <w:r>
        <w:t xml:space="preserve">Duis autem vel eum iriure dolor in hendrerit in vulputate velit esse molestie consequat, vel illum </w:t>
      </w:r>
      <w:r>
        <w:lastRenderedPageBreak/>
        <w:t xml:space="preserve">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A085C5A" w14:textId="77777777" w:rsidR="00CE09F9" w:rsidRDefault="00CE09F9" w:rsidP="00CE09F9">
      <w:pPr>
        <w:jc w:val="both"/>
      </w:pPr>
    </w:p>
    <w:p w14:paraId="6DCBCA66" w14:textId="77777777" w:rsidR="00CE09F9" w:rsidRDefault="00CE09F9" w:rsidP="00CE09F9">
      <w:pPr>
        <w:jc w:val="both"/>
      </w:pPr>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E20A5DD" w14:textId="77777777" w:rsidR="00CE09F9" w:rsidRDefault="00CE09F9" w:rsidP="00CE09F9">
      <w:pPr>
        <w:jc w:val="both"/>
      </w:pPr>
    </w:p>
    <w:p w14:paraId="0587DE0A"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85DD570" w14:textId="77777777" w:rsidR="00CE09F9" w:rsidRDefault="00CE09F9" w:rsidP="00CE09F9">
      <w:pPr>
        <w:jc w:val="both"/>
      </w:pPr>
    </w:p>
    <w:p w14:paraId="52D1FF2E" w14:textId="77777777" w:rsidR="00CE09F9" w:rsidRDefault="00CE09F9" w:rsidP="00CE09F9">
      <w:pPr>
        <w:jc w:val="both"/>
      </w:pPr>
      <w:r>
        <w:t xml:space="preserve">Duis autem vel eum iriure dolor in hendrerit in vulputate velit esse molestie consequat, vel illum dolore eu feugiat nulla facilisis.   </w:t>
      </w:r>
    </w:p>
    <w:p w14:paraId="5D376B37" w14:textId="77777777" w:rsidR="00CE09F9" w:rsidRDefault="00CE09F9" w:rsidP="00CE09F9">
      <w:pPr>
        <w:jc w:val="both"/>
      </w:pPr>
    </w:p>
    <w:p w14:paraId="3218FF36"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403997B" w14:textId="77777777" w:rsidR="00CE09F9" w:rsidRDefault="00CE09F9" w:rsidP="00CE09F9">
      <w:pPr>
        <w:jc w:val="both"/>
      </w:pPr>
    </w:p>
    <w:p w14:paraId="1923B583" w14:textId="77777777" w:rsidR="00CE09F9" w:rsidRPr="00AD6EA4" w:rsidRDefault="00CE09F9" w:rsidP="00CE09F9">
      <w:pPr>
        <w:jc w:val="both"/>
      </w:pPr>
      <w:r>
        <w:t>Consetetur sadipscing elitr, sed diam nonumy eirmod</w:t>
      </w:r>
      <w:r w:rsidRPr="00AD6EA4">
        <w:t xml:space="preserve"> </w:t>
      </w:r>
    </w:p>
    <w:p w14:paraId="09F7346A" w14:textId="77777777" w:rsidR="00CE09F9" w:rsidRDefault="00CE09F9" w:rsidP="00CE09F9">
      <w:pPr>
        <w:jc w:val="both"/>
      </w:pPr>
      <w:r w:rsidRPr="00AD6EA4">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BA28778" w14:textId="77777777" w:rsidR="00CE09F9" w:rsidRDefault="00CE09F9" w:rsidP="00CE09F9">
      <w:pPr>
        <w:jc w:val="both"/>
      </w:pPr>
    </w:p>
    <w:p w14:paraId="5533F2F0"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44FBD434" w14:textId="77777777" w:rsidR="00CE09F9" w:rsidRPr="00AD6EA4" w:rsidRDefault="00CE09F9" w:rsidP="00CE09F9">
      <w:pPr>
        <w:jc w:val="both"/>
        <w:rPr>
          <w:lang w:val="da-DK"/>
        </w:rPr>
      </w:pPr>
    </w:p>
    <w:p w14:paraId="0C08A1C4" w14:textId="77777777" w:rsidR="00CE09F9" w:rsidRPr="00AD6EA4" w:rsidRDefault="00CE09F9" w:rsidP="00CE09F9">
      <w:pPr>
        <w:jc w:val="both"/>
        <w:rPr>
          <w:lang w:val="da-DK"/>
        </w:rPr>
      </w:pPr>
      <w:r w:rsidRPr="00AD6EA4">
        <w:rPr>
          <w:lang w:val="da-DK"/>
        </w:rPr>
        <w:t xml:space="preserve">Lorem ipsum dolor sit amet, consetetur sadipscing elitr, sed diam nonumy eirmod tempor invidunt ut </w:t>
      </w:r>
      <w:r w:rsidRPr="00AD6EA4">
        <w:rPr>
          <w:lang w:val="da-DK"/>
        </w:rPr>
        <w:lastRenderedPageBreak/>
        <w:t xml:space="preserve">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2328BA2" w14:textId="77777777" w:rsidR="00CE09F9" w:rsidRPr="00AD6EA4" w:rsidRDefault="00CE09F9" w:rsidP="00CE09F9">
      <w:pPr>
        <w:jc w:val="both"/>
        <w:rPr>
          <w:lang w:val="da-DK"/>
        </w:rPr>
      </w:pPr>
    </w:p>
    <w:p w14:paraId="28239EDE" w14:textId="77777777" w:rsidR="00CE09F9" w:rsidRPr="00AD6EA4" w:rsidRDefault="00CE09F9" w:rsidP="00CE09F9">
      <w:pPr>
        <w:jc w:val="both"/>
        <w:rPr>
          <w:lang w:val="da-DK"/>
        </w:rPr>
      </w:pPr>
      <w:r w:rsidRPr="00AD6EA4">
        <w:rPr>
          <w:lang w:val="da-DK"/>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9927C64" w14:textId="77777777" w:rsidR="00CE09F9" w:rsidRPr="00AD6EA4" w:rsidRDefault="00CE09F9" w:rsidP="00CE09F9">
      <w:pPr>
        <w:jc w:val="both"/>
        <w:rPr>
          <w:lang w:val="da-DK"/>
        </w:rPr>
      </w:pPr>
    </w:p>
    <w:p w14:paraId="03BB0F0E" w14:textId="77777777" w:rsidR="00CE09F9" w:rsidRDefault="00CE09F9" w:rsidP="00CE09F9">
      <w:pPr>
        <w:jc w:val="both"/>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A3D2FFA" w14:textId="77777777" w:rsidR="00CE09F9" w:rsidRDefault="00CE09F9" w:rsidP="00CE09F9">
      <w:pPr>
        <w:jc w:val="both"/>
      </w:pPr>
    </w:p>
    <w:p w14:paraId="586663E2" w14:textId="77777777" w:rsidR="00CE09F9" w:rsidRDefault="00CE09F9" w:rsidP="00CE09F9">
      <w:pPr>
        <w:jc w:val="both"/>
      </w:pPr>
      <w:r>
        <w:t xml:space="preserve">Duis autem vel eum iriure dolor in hendrerit in vulputate velit esse molestie consequat, vel illum dolore eu feugiat nulla facilisis.   </w:t>
      </w:r>
    </w:p>
    <w:p w14:paraId="6B12BBAD" w14:textId="77777777" w:rsidR="00CE09F9" w:rsidRDefault="00CE09F9" w:rsidP="00CE09F9">
      <w:pPr>
        <w:jc w:val="both"/>
      </w:pPr>
    </w:p>
    <w:p w14:paraId="48B6CF3D" w14:textId="77777777" w:rsidR="00CE09F9" w:rsidRDefault="00CE09F9" w:rsidP="00CE09F9">
      <w:pPr>
        <w:jc w:val="both"/>
      </w:pP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28392683" w14:textId="77777777" w:rsidR="00CE09F9" w:rsidRDefault="00CE09F9" w:rsidP="00CE09F9">
      <w:pPr>
        <w:jc w:val="both"/>
      </w:pPr>
    </w:p>
    <w:p w14:paraId="338730C7" w14:textId="77777777" w:rsidR="00CE09F9" w:rsidRPr="00AD6EA4" w:rsidRDefault="00CE09F9" w:rsidP="00CE09F9">
      <w:pPr>
        <w:jc w:val="both"/>
      </w:pPr>
      <w:r>
        <w:t>Consetetur sadipscing elitr, sed diam nonumy eirmod</w:t>
      </w:r>
      <w:r w:rsidRPr="00AD6EA4">
        <w:t xml:space="preserve"> </w:t>
      </w:r>
    </w:p>
    <w:p w14:paraId="64671D2E" w14:textId="77777777" w:rsidR="00CE09F9" w:rsidRDefault="00CE09F9" w:rsidP="00CE09F9">
      <w:pPr>
        <w:jc w:val="both"/>
      </w:pPr>
      <w:r w:rsidRPr="00AD6EA4">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2D75436" w14:textId="77777777" w:rsidR="00CE09F9" w:rsidRDefault="00CE09F9" w:rsidP="00CE09F9">
      <w:pPr>
        <w:jc w:val="both"/>
      </w:pPr>
    </w:p>
    <w:p w14:paraId="79C68809" w14:textId="77777777" w:rsidR="00CE09F9" w:rsidRPr="00AD6EA4" w:rsidRDefault="00CE09F9" w:rsidP="00CE09F9">
      <w:pPr>
        <w:jc w:val="both"/>
        <w:rPr>
          <w:lang w:val="da-DK"/>
        </w:rPr>
      </w:pPr>
      <w:r>
        <w:t xml:space="preserve">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w:t>
      </w:r>
      <w:r w:rsidRPr="00AD6EA4">
        <w:rPr>
          <w:lang w:val="da-DK"/>
        </w:rPr>
        <w:t xml:space="preserve">At vero eos et accusam et justo duo dolores et ea rebum. Stet clita kasd gubergren, no sea takimata sanctus.   </w:t>
      </w:r>
    </w:p>
    <w:p w14:paraId="505DBB1A" w14:textId="77777777" w:rsidR="00CE09F9" w:rsidRPr="00AD6EA4" w:rsidRDefault="00CE09F9" w:rsidP="00CE09F9">
      <w:pPr>
        <w:jc w:val="both"/>
        <w:rPr>
          <w:lang w:val="da-DK"/>
        </w:rPr>
      </w:pPr>
    </w:p>
    <w:p w14:paraId="3916EFC3" w14:textId="3B778BF2" w:rsidR="0080258A" w:rsidRPr="00CE09F9" w:rsidRDefault="00CE09F9" w:rsidP="00CE09F9">
      <w:pPr>
        <w:jc w:val="both"/>
        <w:rPr>
          <w:lang w:val="da-DK"/>
        </w:rPr>
      </w:pPr>
      <w:r w:rsidRPr="00AD6EA4">
        <w:rPr>
          <w:lang w:val="da-DK"/>
        </w:rPr>
        <w:t>Lorem ipsum dolor sit amet, consetetur sadipscing elitr, sed diam nonumy eirmod tempor invidunt ut</w:t>
      </w:r>
    </w:p>
    <w:sectPr w:rsidR="0080258A" w:rsidRPr="00CE09F9" w:rsidSect="002D4655">
      <w:headerReference w:type="default" r:id="rId10"/>
      <w:footerReference w:type="even" r:id="rId11"/>
      <w:headerReference w:type="first" r:id="rId12"/>
      <w:footerReference w:type="first" r:id="rId13"/>
      <w:pgSz w:w="11906" w:h="16838" w:code="9"/>
      <w:pgMar w:top="142" w:right="1134" w:bottom="1134"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953" w14:textId="77777777" w:rsidR="00BF3D2F" w:rsidRDefault="00BF3D2F" w:rsidP="000F70B6">
      <w:r>
        <w:separator/>
      </w:r>
    </w:p>
    <w:p w14:paraId="56070B07" w14:textId="77777777" w:rsidR="00BF3D2F" w:rsidRDefault="00BF3D2F"/>
  </w:endnote>
  <w:endnote w:type="continuationSeparator" w:id="0">
    <w:p w14:paraId="74178911" w14:textId="77777777" w:rsidR="00BF3D2F" w:rsidRDefault="00BF3D2F" w:rsidP="000F70B6">
      <w:r>
        <w:continuationSeparator/>
      </w:r>
    </w:p>
    <w:p w14:paraId="45F2507B" w14:textId="77777777" w:rsidR="00BF3D2F" w:rsidRDefault="00BF3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Gotham Rounded Book">
    <w:altName w:val="Arial"/>
    <w:panose1 w:val="00000000000000000000"/>
    <w:charset w:val="00"/>
    <w:family w:val="modern"/>
    <w:notTrueType/>
    <w:pitch w:val="variable"/>
    <w:sig w:usb0="00000001" w:usb1="0000004A" w:usb2="00000000" w:usb3="00000000" w:csb0="00000193" w:csb1="00000000"/>
  </w:font>
  <w:font w:name="Liberation Serif;Times New Roma">
    <w:altName w:val="Times New Roman"/>
    <w:panose1 w:val="00000000000000000000"/>
    <w:charset w:val="00"/>
    <w:family w:val="roman"/>
    <w:notTrueType/>
    <w:pitch w:val="default"/>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B3B4D" w:themeColor="accent2"/>
      </w:rPr>
      <w:alias w:val="text"/>
      <w:tag w:val="{&quot;templafy&quot;:{&quot;id&quot;:&quot;691babc6-87e9-4baa-82eb-b6834af11fdc&quot;}}"/>
      <w:id w:val="304753413"/>
      <w:placeholder>
        <w:docPart w:val="C6434BCA1CE14D92A78974E8D23783D7"/>
      </w:placeholder>
    </w:sdtPr>
    <w:sdtEndPr/>
    <w:sdtContent>
      <w:sdt>
        <w:sdtPr>
          <w:rPr>
            <w:color w:val="2B3B4D" w:themeColor="accent2"/>
          </w:rPr>
          <w:alias w:val="Form.DocumentClassification.DocumentClassification"/>
          <w:tag w:val="{&quot;templafy&quot;:{&quot;id&quot;:&quot;2b189cc6-8f16-42e7-8a94-bd8d49f4162c&quot;}}"/>
          <w:id w:val="-1454237369"/>
          <w:placeholder>
            <w:docPart w:val="C6434BCA1CE14D92A78974E8D23783D7"/>
          </w:placeholder>
        </w:sdtPr>
        <w:sdtEndPr/>
        <w:sdtContent>
          <w:p w14:paraId="21544E97" w14:textId="77777777" w:rsidR="006338CC" w:rsidRDefault="00660E68">
            <w:pPr>
              <w:pStyle w:val="Footer"/>
              <w:ind w:right="-853"/>
              <w:rPr>
                <w:color w:val="2B3B4D" w:themeColor="accent2"/>
              </w:rPr>
            </w:pPr>
            <w:r>
              <w:t>Form.DocumentClassification.DocumentClassification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070" w14:textId="77777777" w:rsidR="0069732E" w:rsidRPr="00246261" w:rsidRDefault="00B50525" w:rsidP="00B50525">
    <w:pPr>
      <w:pStyle w:val="Footer"/>
      <w:tabs>
        <w:tab w:val="clear" w:pos="4819"/>
        <w:tab w:val="clear" w:pos="9638"/>
        <w:tab w:val="left" w:pos="3930"/>
      </w:tabs>
    </w:pPr>
    <w:r>
      <w:rPr>
        <w:noProof/>
      </w:rPr>
      <mc:AlternateContent>
        <mc:Choice Requires="wps">
          <w:drawing>
            <wp:anchor distT="0" distB="0" distL="114300" distR="114300" simplePos="0" relativeHeight="251657216" behindDoc="0" locked="0" layoutInCell="1" allowOverlap="1" wp14:anchorId="2E0540C0" wp14:editId="1A91CDFC">
              <wp:simplePos x="0" y="0"/>
              <wp:positionH relativeFrom="column">
                <wp:posOffset>-748665</wp:posOffset>
              </wp:positionH>
              <wp:positionV relativeFrom="page">
                <wp:posOffset>9963150</wp:posOffset>
              </wp:positionV>
              <wp:extent cx="7639050" cy="726440"/>
              <wp:effectExtent l="0" t="0" r="0" b="0"/>
              <wp:wrapNone/>
              <wp:docPr id="4" name="Rectangle 4"/>
              <wp:cNvGraphicFramePr/>
              <a:graphic xmlns:a="http://schemas.openxmlformats.org/drawingml/2006/main">
                <a:graphicData uri="http://schemas.microsoft.com/office/word/2010/wordprocessingShape">
                  <wps:wsp>
                    <wps:cNvSpPr/>
                    <wps:spPr>
                      <a:xfrm>
                        <a:off x="0" y="0"/>
                        <a:ext cx="7639050" cy="726440"/>
                      </a:xfrm>
                      <a:prstGeom prst="rect">
                        <a:avLst/>
                      </a:prstGeom>
                      <a:solidFill>
                        <a:srgbClr val="F0F7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1100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160"/>
                          </w:tblGrid>
                          <w:tr w:rsidR="00317748" w:rsidRPr="005400AE" w14:paraId="7BBF227B" w14:textId="77777777" w:rsidTr="003976D4">
                            <w:trPr>
                              <w:cnfStyle w:val="100000000000" w:firstRow="1" w:lastRow="0" w:firstColumn="0" w:lastColumn="0" w:oddVBand="0" w:evenVBand="0" w:oddHBand="0" w:evenHBand="0" w:firstRowFirstColumn="0" w:firstRowLastColumn="0" w:lastRowFirstColumn="0" w:lastRowLastColumn="0"/>
                              <w:jc w:val="right"/>
                            </w:trPr>
                            <w:tc>
                              <w:tcPr>
                                <w:tcW w:w="5845" w:type="dxa"/>
                              </w:tcPr>
                              <w:p w14:paraId="6697F3EB" w14:textId="77777777" w:rsidR="00317748" w:rsidRPr="00961374" w:rsidRDefault="00317748" w:rsidP="00317748">
                                <w:pPr>
                                  <w:rPr>
                                    <w:color w:val="00347E" w:themeColor="accent1"/>
                                  </w:rPr>
                                </w:pPr>
                              </w:p>
                              <w:p w14:paraId="6E756120" w14:textId="77777777" w:rsidR="00317748" w:rsidRPr="00961374" w:rsidRDefault="00317748" w:rsidP="00317748">
                                <w:pPr>
                                  <w:rPr>
                                    <w:color w:val="00347E" w:themeColor="accent1"/>
                                    <w:sz w:val="14"/>
                                    <w:szCs w:val="14"/>
                                  </w:rPr>
                                </w:pPr>
                                <w:r w:rsidRPr="00961374">
                                  <w:rPr>
                                    <w:color w:val="00347E" w:themeColor="accent1"/>
                                    <w:sz w:val="14"/>
                                    <w:szCs w:val="14"/>
                                  </w:rPr>
                                  <w:fldChar w:fldCharType="begin"/>
                                </w:r>
                                <w:r w:rsidRPr="00961374">
                                  <w:rPr>
                                    <w:color w:val="00347E" w:themeColor="accent1"/>
                                    <w:sz w:val="14"/>
                                    <w:szCs w:val="14"/>
                                  </w:rPr>
                                  <w:instrText xml:space="preserve"> PAGE  \* Arabic  \* MERGEFORMAT </w:instrText>
                                </w:r>
                                <w:r w:rsidRPr="00961374">
                                  <w:rPr>
                                    <w:color w:val="00347E" w:themeColor="accent1"/>
                                    <w:sz w:val="14"/>
                                    <w:szCs w:val="14"/>
                                  </w:rPr>
                                  <w:fldChar w:fldCharType="separate"/>
                                </w:r>
                                <w:r w:rsidRPr="00961374">
                                  <w:rPr>
                                    <w:noProof/>
                                    <w:color w:val="00347E" w:themeColor="accent1"/>
                                    <w:sz w:val="14"/>
                                    <w:szCs w:val="14"/>
                                  </w:rPr>
                                  <w:t>2</w:t>
                                </w:r>
                                <w:r w:rsidRPr="00961374">
                                  <w:rPr>
                                    <w:color w:val="00347E" w:themeColor="accent1"/>
                                    <w:sz w:val="14"/>
                                    <w:szCs w:val="14"/>
                                  </w:rPr>
                                  <w:fldChar w:fldCharType="end"/>
                                </w:r>
                                <w:r w:rsidRPr="00961374">
                                  <w:rPr>
                                    <w:color w:val="00347E" w:themeColor="accent1"/>
                                    <w:sz w:val="14"/>
                                    <w:szCs w:val="14"/>
                                  </w:rPr>
                                  <w:t xml:space="preserve"> </w:t>
                                </w:r>
                                <w:r w:rsidRPr="00961374">
                                  <w:rPr>
                                    <w:rFonts w:cs="Arial"/>
                                    <w:caps/>
                                    <w:color w:val="00347E" w:themeColor="accent1"/>
                                    <w:sz w:val="14"/>
                                    <w:szCs w:val="14"/>
                                  </w:rPr>
                                  <w:t xml:space="preserve">|  </w:t>
                                </w:r>
                                <w:sdt>
                                  <w:sdtPr>
                                    <w:rPr>
                                      <w:rFonts w:cs="Arial"/>
                                      <w:caps/>
                                      <w:color w:val="00347E" w:themeColor="accent1"/>
                                      <w:sz w:val="14"/>
                                      <w:szCs w:val="14"/>
                                    </w:rPr>
                                    <w:alias w:val="{{Form.DocumentClassification.Name}}"/>
                                    <w:tag w:val="{&quot;templafy&quot;:{&quot;id&quot;:&quot;a62eeadb-f68a-4369-b715-61f8a253d540&quot;}}"/>
                                    <w:id w:val="1601758099"/>
                                    <w:placeholder>
                                      <w:docPart w:val="404F8E97F9AB427ABE2519AC404A36D8"/>
                                    </w:placeholder>
                                  </w:sdtPr>
                                  <w:sdtEndPr/>
                                  <w:sdtContent>
                                    <w:r>
                                      <w:rPr>
                                        <w:rFonts w:cs="Arial"/>
                                        <w:caps/>
                                        <w:color w:val="00347E" w:themeColor="accent1"/>
                                        <w:sz w:val="14"/>
                                        <w:szCs w:val="14"/>
                                      </w:rPr>
                                      <w:t>Internal</w:t>
                                    </w:r>
                                  </w:sdtContent>
                                </w:sdt>
                              </w:p>
                            </w:tc>
                            <w:tc>
                              <w:tcPr>
                                <w:tcW w:w="5160" w:type="dxa"/>
                              </w:tcPr>
                              <w:sdt>
                                <w:sdtPr>
                                  <w:alias w:val="{{UserProfile.Office.CompanyName}}"/>
                                  <w:tag w:val="{&quot;templafy&quot;:{&quot;id&quot;:&quot;66942466-64c2-4d11-b800-e8360d2c6ca3&quot;}}"/>
                                  <w:id w:val="-1417165323"/>
                                  <w15:color w:val="000080"/>
                                </w:sdtPr>
                                <w:sdtEndPr/>
                                <w:sdtContent>
                                  <w:p w14:paraId="281BF1E7" w14:textId="77777777" w:rsidR="006338CC" w:rsidRDefault="00660E68">
                                    <w:pPr>
                                      <w:pStyle w:val="Footer1"/>
                                    </w:pPr>
                                    <w:r>
                                      <w:t>Templafy Deutschland GmbH</w:t>
                                    </w:r>
                                  </w:p>
                                </w:sdtContent>
                              </w:sdt>
                              <w:sdt>
                                <w:sdtPr>
                                  <w:alias w:val="{{UserProfile.Office.Address}}"/>
                                  <w:tag w:val="{&quot;templafy&quot;:{&quot;id&quot;:&quot;726ad63c-0dc8-480f-84be-f73f17cd0651&quot;}}"/>
                                  <w:id w:val="-306471655"/>
                                </w:sdtPr>
                                <w:sdtEndPr/>
                                <w:sdtContent>
                                  <w:p w14:paraId="531BE656" w14:textId="77777777" w:rsidR="006338CC" w:rsidRDefault="00660E68">
                                    <w:pPr>
                                      <w:pStyle w:val="Footer1"/>
                                    </w:pPr>
                                    <w:r>
                                      <w:t>Lützowstrasse 100</w:t>
                                    </w:r>
                                  </w:p>
                                </w:sdtContent>
                              </w:sdt>
                              <w:sdt>
                                <w:sdtPr>
                                  <w:alias w:val="{{UserProfile.Office.City}}"/>
                                  <w:tag w:val="{&quot;templafy&quot;:{&quot;id&quot;:&quot;b65edcf5-89f4-4aca-8db3-ef98ed139ed2&quot;}}"/>
                                  <w:id w:val="482590218"/>
                                </w:sdtPr>
                                <w:sdtEndPr/>
                                <w:sdtContent>
                                  <w:p w14:paraId="70604CA7" w14:textId="77777777" w:rsidR="006338CC" w:rsidRDefault="00660E68">
                                    <w:pPr>
                                      <w:pStyle w:val="Footer1"/>
                                    </w:pPr>
                                    <w:r>
                                      <w:t>Berlin</w:t>
                                    </w:r>
                                  </w:p>
                                </w:sdtContent>
                              </w:sdt>
                              <w:sdt>
                                <w:sdtPr>
                                  <w:alias w:val="{{UserProfile.Office.Country.Name}}"/>
                                  <w:tag w:val="{&quot;templafy&quot;:{&quot;id&quot;:&quot;53d091c8-f8c9-4297-9ec4-64938f79c226&quot;}}"/>
                                  <w:id w:val="-1080129484"/>
                                </w:sdtPr>
                                <w:sdtEndPr/>
                                <w:sdtContent>
                                  <w:p w14:paraId="39699396" w14:textId="77777777" w:rsidR="006338CC" w:rsidRDefault="00660E68">
                                    <w:pPr>
                                      <w:pStyle w:val="Footer1"/>
                                    </w:pPr>
                                    <w:r>
                                      <w:t>Germany</w:t>
                                    </w:r>
                                  </w:p>
                                </w:sdtContent>
                              </w:sdt>
                              <w:sdt>
                                <w:sdtPr>
                                  <w:alias w:val="{{UserProfile.Office.Web}}"/>
                                  <w:tag w:val="{&quot;templafy&quot;:{&quot;id&quot;:&quot;ada2dcc5-cfa3-4551-8277-31a284b9a188&quot;}}"/>
                                  <w:id w:val="-1463423148"/>
                                </w:sdtPr>
                                <w:sdtEndPr/>
                                <w:sdtContent>
                                  <w:p w14:paraId="224FB125" w14:textId="77777777" w:rsidR="006338CC" w:rsidRDefault="00660E68">
                                    <w:pPr>
                                      <w:pStyle w:val="Footer1"/>
                                      <w:rPr>
                                        <w:color w:val="00347E" w:themeColor="accent1"/>
                                      </w:rPr>
                                    </w:pPr>
                                    <w:r>
                                      <w:t>www.templafy.com/de/</w:t>
                                    </w:r>
                                  </w:p>
                                </w:sdtContent>
                              </w:sdt>
                              <w:p w14:paraId="664B8F23" w14:textId="77777777" w:rsidR="00317748" w:rsidRPr="00961374" w:rsidRDefault="00317748" w:rsidP="00317748">
                                <w:pPr>
                                  <w:ind w:right="340"/>
                                  <w:jc w:val="right"/>
                                  <w:rPr>
                                    <w:color w:val="00347E" w:themeColor="accent1"/>
                                  </w:rPr>
                                </w:pPr>
                              </w:p>
                            </w:tc>
                          </w:tr>
                        </w:tbl>
                        <w:p w14:paraId="6E9AB0AE" w14:textId="77777777" w:rsidR="00B50525" w:rsidRPr="005400AE" w:rsidRDefault="00B50525" w:rsidP="00CE099D">
                          <w:pPr>
                            <w:rPr>
                              <w:color w:val="00347E" w:themeColor="accent1"/>
                            </w:rPr>
                          </w:pPr>
                        </w:p>
                      </w:txbxContent>
                    </wps:txbx>
                    <wps:bodyPr rot="0" spcFirstLastPara="0" vertOverflow="overflow" horzOverflow="overflow" vert="horz" wrap="square" lIns="90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540C0" id="Rectangle 4" o:spid="_x0000_s1026" style="position:absolute;margin-left:-58.95pt;margin-top:784.5pt;width:601.5pt;height:5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" fillcolor="#f0f7ff" stroked="f" strokeweight="2pt">
              <v:textbox inset="25mm">
                <w:txbxContent>
                  <w:tbl>
                    <w:tblPr>
                      <w:tblStyle w:val="TableGrid"/>
                      <w:tblW w:w="1100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160"/>
                    </w:tblGrid>
                    <w:tr w:rsidR="00317748" w:rsidRPr="005400AE" w14:paraId="7BBF227B" w14:textId="77777777" w:rsidTr="003976D4">
                      <w:trPr>
                        <w:cnfStyle w:val="100000000000" w:firstRow="1" w:lastRow="0" w:firstColumn="0" w:lastColumn="0" w:oddVBand="0" w:evenVBand="0" w:oddHBand="0" w:evenHBand="0" w:firstRowFirstColumn="0" w:firstRowLastColumn="0" w:lastRowFirstColumn="0" w:lastRowLastColumn="0"/>
                        <w:jc w:val="right"/>
                      </w:trPr>
                      <w:tc>
                        <w:tcPr>
                          <w:tcW w:w="5845" w:type="dxa"/>
                        </w:tcPr>
                        <w:p w14:paraId="6697F3EB" w14:textId="77777777" w:rsidR="00317748" w:rsidRPr="00961374" w:rsidRDefault="00317748" w:rsidP="00317748">
                          <w:pPr>
                            <w:rPr>
                              <w:color w:val="00347E" w:themeColor="accent1"/>
                            </w:rPr>
                          </w:pPr>
                        </w:p>
                        <w:p w14:paraId="6E756120" w14:textId="77777777" w:rsidR="00317748" w:rsidRPr="00961374" w:rsidRDefault="00317748" w:rsidP="00317748">
                          <w:pPr>
                            <w:rPr>
                              <w:color w:val="00347E" w:themeColor="accent1"/>
                              <w:sz w:val="14"/>
                              <w:szCs w:val="14"/>
                            </w:rPr>
                          </w:pPr>
                          <w:r w:rsidRPr="00961374">
                            <w:rPr>
                              <w:color w:val="00347E" w:themeColor="accent1"/>
                              <w:sz w:val="14"/>
                              <w:szCs w:val="14"/>
                            </w:rPr>
                            <w:fldChar w:fldCharType="begin"/>
                          </w:r>
                          <w:r w:rsidRPr="00961374">
                            <w:rPr>
                              <w:color w:val="00347E" w:themeColor="accent1"/>
                              <w:sz w:val="14"/>
                              <w:szCs w:val="14"/>
                            </w:rPr>
                            <w:instrText xml:space="preserve"> PAGE  \* Arabic  \* MERGEFORMAT </w:instrText>
                          </w:r>
                          <w:r w:rsidRPr="00961374">
                            <w:rPr>
                              <w:color w:val="00347E" w:themeColor="accent1"/>
                              <w:sz w:val="14"/>
                              <w:szCs w:val="14"/>
                            </w:rPr>
                            <w:fldChar w:fldCharType="separate"/>
                          </w:r>
                          <w:r w:rsidRPr="00961374">
                            <w:rPr>
                              <w:noProof/>
                              <w:color w:val="00347E" w:themeColor="accent1"/>
                              <w:sz w:val="14"/>
                              <w:szCs w:val="14"/>
                            </w:rPr>
                            <w:t>2</w:t>
                          </w:r>
                          <w:r w:rsidRPr="00961374">
                            <w:rPr>
                              <w:color w:val="00347E" w:themeColor="accent1"/>
                              <w:sz w:val="14"/>
                              <w:szCs w:val="14"/>
                            </w:rPr>
                            <w:fldChar w:fldCharType="end"/>
                          </w:r>
                          <w:r w:rsidRPr="00961374">
                            <w:rPr>
                              <w:color w:val="00347E" w:themeColor="accent1"/>
                              <w:sz w:val="14"/>
                              <w:szCs w:val="14"/>
                            </w:rPr>
                            <w:t xml:space="preserve"> </w:t>
                          </w:r>
                          <w:r w:rsidRPr="00961374">
                            <w:rPr>
                              <w:rFonts w:cs="Arial"/>
                              <w:caps/>
                              <w:color w:val="00347E" w:themeColor="accent1"/>
                              <w:sz w:val="14"/>
                              <w:szCs w:val="14"/>
                            </w:rPr>
                            <w:t xml:space="preserve">|  </w:t>
                          </w:r>
                          <w:sdt>
                            <w:sdtPr>
                              <w:rPr>
                                <w:rFonts w:cs="Arial"/>
                                <w:caps/>
                                <w:color w:val="00347E" w:themeColor="accent1"/>
                                <w:sz w:val="14"/>
                                <w:szCs w:val="14"/>
                              </w:rPr>
                              <w:alias w:val="{{Form.DocumentClassification.Name}}"/>
                              <w:tag w:val="{&quot;templafy&quot;:{&quot;id&quot;:&quot;a62eeadb-f68a-4369-b715-61f8a253d540&quot;}}"/>
                              <w:id w:val="1601758099"/>
                              <w:placeholder>
                                <w:docPart w:val="404F8E97F9AB427ABE2519AC404A36D8"/>
                              </w:placeholder>
                            </w:sdtPr>
                            <w:sdtEndPr/>
                            <w:sdtContent>
                              <w:r>
                                <w:rPr>
                                  <w:rFonts w:cs="Arial"/>
                                  <w:caps/>
                                  <w:color w:val="00347E" w:themeColor="accent1"/>
                                  <w:sz w:val="14"/>
                                  <w:szCs w:val="14"/>
                                </w:rPr>
                                <w:t>Internal</w:t>
                              </w:r>
                            </w:sdtContent>
                          </w:sdt>
                        </w:p>
                      </w:tc>
                      <w:tc>
                        <w:tcPr>
                          <w:tcW w:w="5160" w:type="dxa"/>
                        </w:tcPr>
                        <w:sdt>
                          <w:sdtPr>
                            <w:alias w:val="{{UserProfile.Office.CompanyName}}"/>
                            <w:tag w:val="{&quot;templafy&quot;:{&quot;id&quot;:&quot;66942466-64c2-4d11-b800-e8360d2c6ca3&quot;}}"/>
                            <w:id w:val="-1417165323"/>
                            <w15:color w:val="000080"/>
                          </w:sdtPr>
                          <w:sdtEndPr/>
                          <w:sdtContent>
                            <w:p w14:paraId="281BF1E7" w14:textId="77777777" w:rsidR="006338CC" w:rsidRDefault="00660E68">
                              <w:pPr>
                                <w:pStyle w:val="Footer1"/>
                              </w:pPr>
                              <w:r>
                                <w:t>Templafy Deutschland GmbH</w:t>
                              </w:r>
                            </w:p>
                          </w:sdtContent>
                        </w:sdt>
                        <w:sdt>
                          <w:sdtPr>
                            <w:alias w:val="{{UserProfile.Office.Address}}"/>
                            <w:tag w:val="{&quot;templafy&quot;:{&quot;id&quot;:&quot;726ad63c-0dc8-480f-84be-f73f17cd0651&quot;}}"/>
                            <w:id w:val="-306471655"/>
                          </w:sdtPr>
                          <w:sdtEndPr/>
                          <w:sdtContent>
                            <w:p w14:paraId="531BE656" w14:textId="77777777" w:rsidR="006338CC" w:rsidRDefault="00660E68">
                              <w:pPr>
                                <w:pStyle w:val="Footer1"/>
                              </w:pPr>
                              <w:r>
                                <w:t>Lützowstrasse 100</w:t>
                              </w:r>
                            </w:p>
                          </w:sdtContent>
                        </w:sdt>
                        <w:sdt>
                          <w:sdtPr>
                            <w:alias w:val="{{UserProfile.Office.City}}"/>
                            <w:tag w:val="{&quot;templafy&quot;:{&quot;id&quot;:&quot;b65edcf5-89f4-4aca-8db3-ef98ed139ed2&quot;}}"/>
                            <w:id w:val="482590218"/>
                          </w:sdtPr>
                          <w:sdtEndPr/>
                          <w:sdtContent>
                            <w:p w14:paraId="70604CA7" w14:textId="77777777" w:rsidR="006338CC" w:rsidRDefault="00660E68">
                              <w:pPr>
                                <w:pStyle w:val="Footer1"/>
                              </w:pPr>
                              <w:r>
                                <w:t>Berlin</w:t>
                              </w:r>
                            </w:p>
                          </w:sdtContent>
                        </w:sdt>
                        <w:sdt>
                          <w:sdtPr>
                            <w:alias w:val="{{UserProfile.Office.Country.Name}}"/>
                            <w:tag w:val="{&quot;templafy&quot;:{&quot;id&quot;:&quot;53d091c8-f8c9-4297-9ec4-64938f79c226&quot;}}"/>
                            <w:id w:val="-1080129484"/>
                          </w:sdtPr>
                          <w:sdtEndPr/>
                          <w:sdtContent>
                            <w:p w14:paraId="39699396" w14:textId="77777777" w:rsidR="006338CC" w:rsidRDefault="00660E68">
                              <w:pPr>
                                <w:pStyle w:val="Footer1"/>
                              </w:pPr>
                              <w:r>
                                <w:t>Germany</w:t>
                              </w:r>
                            </w:p>
                          </w:sdtContent>
                        </w:sdt>
                        <w:sdt>
                          <w:sdtPr>
                            <w:alias w:val="{{UserProfile.Office.Web}}"/>
                            <w:tag w:val="{&quot;templafy&quot;:{&quot;id&quot;:&quot;ada2dcc5-cfa3-4551-8277-31a284b9a188&quot;}}"/>
                            <w:id w:val="-1463423148"/>
                          </w:sdtPr>
                          <w:sdtEndPr/>
                          <w:sdtContent>
                            <w:p w14:paraId="224FB125" w14:textId="77777777" w:rsidR="006338CC" w:rsidRDefault="00660E68">
                              <w:pPr>
                                <w:pStyle w:val="Footer1"/>
                                <w:rPr>
                                  <w:color w:val="00347E" w:themeColor="accent1"/>
                                </w:rPr>
                              </w:pPr>
                              <w:r>
                                <w:t>www.templafy.com/de/</w:t>
                              </w:r>
                            </w:p>
                          </w:sdtContent>
                        </w:sdt>
                        <w:p w14:paraId="664B8F23" w14:textId="77777777" w:rsidR="00317748" w:rsidRPr="00961374" w:rsidRDefault="00317748" w:rsidP="00317748">
                          <w:pPr>
                            <w:ind w:right="340"/>
                            <w:jc w:val="right"/>
                            <w:rPr>
                              <w:color w:val="00347E" w:themeColor="accent1"/>
                            </w:rPr>
                          </w:pPr>
                        </w:p>
                      </w:tc>
                    </w:tr>
                  </w:tbl>
                  <w:p w14:paraId="6E9AB0AE" w14:textId="77777777" w:rsidR="00B50525" w:rsidRPr="005400AE" w:rsidRDefault="00B50525" w:rsidP="00CE099D">
                    <w:pPr>
                      <w:rPr>
                        <w:color w:val="00347E" w:themeColor="accent1"/>
                      </w:rPr>
                    </w:pPr>
                  </w:p>
                </w:txbxContent>
              </v:textbox>
              <w10:wrap anchory="page"/>
            </v:rect>
          </w:pict>
        </mc:Fallback>
      </mc:AlternateContent>
    </w:r>
    <w:r w:rsidRPr="00B5052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6A3D" w14:textId="77777777" w:rsidR="00BF3D2F" w:rsidRDefault="00BF3D2F" w:rsidP="000F70B6">
      <w:r>
        <w:separator/>
      </w:r>
    </w:p>
    <w:p w14:paraId="1E82815A" w14:textId="77777777" w:rsidR="00BF3D2F" w:rsidRDefault="00BF3D2F"/>
  </w:footnote>
  <w:footnote w:type="continuationSeparator" w:id="0">
    <w:p w14:paraId="63BE7EE7" w14:textId="77777777" w:rsidR="00BF3D2F" w:rsidRDefault="00BF3D2F" w:rsidP="000F70B6">
      <w:r>
        <w:continuationSeparator/>
      </w:r>
    </w:p>
    <w:p w14:paraId="1E175F41" w14:textId="77777777" w:rsidR="00BF3D2F" w:rsidRDefault="00BF3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BD67" w14:textId="7F0633A8" w:rsidR="00C4468A" w:rsidRDefault="00C4468A" w:rsidP="009C23DB">
    <w:pPr>
      <w:pStyle w:val="Header"/>
    </w:pPr>
  </w:p>
  <w:p w14:paraId="01C51015" w14:textId="77777777" w:rsidR="00C4468A" w:rsidRPr="009C23DB" w:rsidRDefault="00C4468A" w:rsidP="009C23DB">
    <w:pPr>
      <w:pStyle w:val="Header"/>
    </w:pPr>
  </w:p>
  <w:p w14:paraId="0006AC2E" w14:textId="77777777" w:rsidR="00C4468A" w:rsidRDefault="00C446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4D58" w14:textId="77777777" w:rsidR="00C4468A" w:rsidRDefault="009665DB" w:rsidP="00713DA2">
    <w:pPr>
      <w:pStyle w:val="Header"/>
      <w:ind w:right="-1845"/>
    </w:pPr>
    <w:r>
      <w:rPr>
        <w:noProof/>
      </w:rPr>
      <w:drawing>
        <wp:anchor distT="0" distB="0" distL="0" distR="0" simplePos="0" relativeHeight="251659264" behindDoc="0" locked="0" layoutInCell="1" allowOverlap="1" wp14:anchorId="5A7B4FED" wp14:editId="47B60C5E">
          <wp:simplePos x="0" y="0"/>
          <wp:positionH relativeFrom="page">
            <wp:posOffset>6191250</wp:posOffset>
          </wp:positionH>
          <wp:positionV relativeFrom="page">
            <wp:posOffset>304800</wp:posOffset>
          </wp:positionV>
          <wp:extent cx="1101600" cy="295200"/>
          <wp:effectExtent l="0" t="0" r="3810" b="0"/>
          <wp:wrapSquare wrapText="bothSides"/>
          <wp:docPr id="17" name="SecondPageLogo"/>
          <wp:cNvGraphicFramePr/>
          <a:graphic xmlns:a="http://schemas.openxmlformats.org/drawingml/2006/main">
            <a:graphicData uri="http://schemas.openxmlformats.org/drawingml/2006/picture">
              <pic:pic xmlns:pic="http://schemas.openxmlformats.org/drawingml/2006/picture">
                <pic:nvPicPr>
                  <pic:cNvPr id="711892386" name="SecondPageLogo"/>
                  <pic:cNvPicPr/>
                </pic:nvPicPr>
                <pic:blipFill>
                  <a:blip r:embed="rId1"/>
                  <a:srcRect/>
                  <a:stretch/>
                </pic:blipFill>
                <pic:spPr>
                  <a:xfrm>
                    <a:off x="0" y="0"/>
                    <a:ext cx="1101600" cy="295200"/>
                  </a:xfrm>
                  <a:prstGeom prst="rect">
                    <a:avLst/>
                  </a:prstGeom>
                </pic:spPr>
              </pic:pic>
            </a:graphicData>
          </a:graphic>
          <wp14:sizeRelH relativeFrom="margin">
            <wp14:pctWidth>0</wp14:pctWidth>
          </wp14:sizeRelH>
          <wp14:sizeRelV relativeFrom="margin">
            <wp14:pctHeight>0</wp14:pctHeight>
          </wp14:sizeRelV>
        </wp:anchor>
      </w:drawing>
    </w:r>
  </w:p>
  <w:p w14:paraId="32951325" w14:textId="77777777" w:rsidR="009665DB" w:rsidRDefault="009665DB" w:rsidP="00713DA2">
    <w:pPr>
      <w:pStyle w:val="Header"/>
      <w:ind w:right="-184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F812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BB26E5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016A19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3F48D2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6A10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5CA09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9E91B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86FA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F8466E"/>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05205550"/>
    <w:multiLevelType w:val="multilevel"/>
    <w:tmpl w:val="C52A674A"/>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Arial" w:hAnsi="Arial" w:hint="default"/>
      </w:rPr>
    </w:lvl>
    <w:lvl w:ilvl="2">
      <w:start w:val="1"/>
      <w:numFmt w:val="bullet"/>
      <w:lvlText w:val="-"/>
      <w:lvlJc w:val="left"/>
      <w:pPr>
        <w:ind w:left="1020" w:hanging="340"/>
      </w:pPr>
      <w:rPr>
        <w:rFonts w:ascii="Arial" w:hAnsi="Arial" w:hint="default"/>
      </w:rPr>
    </w:lvl>
    <w:lvl w:ilvl="3">
      <w:start w:val="1"/>
      <w:numFmt w:val="bullet"/>
      <w:lvlText w:val="-"/>
      <w:lvlJc w:val="left"/>
      <w:pPr>
        <w:ind w:left="1360" w:hanging="340"/>
      </w:pPr>
      <w:rPr>
        <w:rFonts w:ascii="Arial" w:hAnsi="Arial" w:hint="default"/>
      </w:rPr>
    </w:lvl>
    <w:lvl w:ilvl="4">
      <w:start w:val="1"/>
      <w:numFmt w:val="bullet"/>
      <w:lvlText w:val="-"/>
      <w:lvlJc w:val="left"/>
      <w:pPr>
        <w:ind w:left="1700" w:hanging="340"/>
      </w:pPr>
      <w:rPr>
        <w:rFonts w:ascii="Arial" w:hAnsi="Arial" w:hint="default"/>
      </w:rPr>
    </w:lvl>
    <w:lvl w:ilvl="5">
      <w:start w:val="1"/>
      <w:numFmt w:val="bullet"/>
      <w:lvlText w:val="-"/>
      <w:lvlJc w:val="left"/>
      <w:pPr>
        <w:ind w:left="2040" w:hanging="340"/>
      </w:pPr>
      <w:rPr>
        <w:rFonts w:ascii="Arial" w:hAnsi="Arial" w:hint="default"/>
      </w:rPr>
    </w:lvl>
    <w:lvl w:ilvl="6">
      <w:start w:val="1"/>
      <w:numFmt w:val="bullet"/>
      <w:lvlText w:val="-"/>
      <w:lvlJc w:val="left"/>
      <w:pPr>
        <w:ind w:left="2380" w:hanging="340"/>
      </w:pPr>
      <w:rPr>
        <w:rFonts w:ascii="Arial" w:hAnsi="Arial" w:hint="default"/>
      </w:rPr>
    </w:lvl>
    <w:lvl w:ilvl="7">
      <w:start w:val="1"/>
      <w:numFmt w:val="bullet"/>
      <w:lvlText w:val="-"/>
      <w:lvlJc w:val="left"/>
      <w:pPr>
        <w:ind w:left="2720" w:hanging="340"/>
      </w:pPr>
      <w:rPr>
        <w:rFonts w:ascii="Arial" w:hAnsi="Arial" w:hint="default"/>
      </w:rPr>
    </w:lvl>
    <w:lvl w:ilvl="8">
      <w:start w:val="1"/>
      <w:numFmt w:val="bullet"/>
      <w:lvlText w:val="-"/>
      <w:lvlJc w:val="left"/>
      <w:pPr>
        <w:ind w:left="3060" w:hanging="340"/>
      </w:pPr>
      <w:rPr>
        <w:rFonts w:ascii="Arial" w:hAnsi="Arial" w:hint="default"/>
      </w:rPr>
    </w:lvl>
  </w:abstractNum>
  <w:abstractNum w:abstractNumId="10" w15:restartNumberingAfterBreak="0">
    <w:nsid w:val="078E79E0"/>
    <w:multiLevelType w:val="hybridMultilevel"/>
    <w:tmpl w:val="01B85D78"/>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15:restartNumberingAfterBreak="0">
    <w:nsid w:val="07A201AE"/>
    <w:multiLevelType w:val="hybridMultilevel"/>
    <w:tmpl w:val="1B6695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AA50CC6"/>
    <w:multiLevelType w:val="multilevel"/>
    <w:tmpl w:val="93FE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7153B"/>
    <w:multiLevelType w:val="multilevel"/>
    <w:tmpl w:val="3BD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55196"/>
    <w:multiLevelType w:val="hybridMultilevel"/>
    <w:tmpl w:val="E394453A"/>
    <w:lvl w:ilvl="0" w:tplc="0406001B">
      <w:start w:val="1"/>
      <w:numFmt w:val="lowerRoman"/>
      <w:lvlText w:val="%1."/>
      <w:lvlJc w:val="right"/>
      <w:pPr>
        <w:ind w:left="720" w:hanging="360"/>
      </w:pPr>
      <w:rPr>
        <w:rFonts w:hint="default"/>
        <w:b/>
        <w:u w:val="singl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8FE3A30"/>
    <w:multiLevelType w:val="multilevel"/>
    <w:tmpl w:val="24BA6022"/>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537717"/>
    <w:multiLevelType w:val="multilevel"/>
    <w:tmpl w:val="FD62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04434"/>
    <w:multiLevelType w:val="hybridMultilevel"/>
    <w:tmpl w:val="9606D9B6"/>
    <w:lvl w:ilvl="0" w:tplc="D624C3F0">
      <w:start w:val="1"/>
      <w:numFmt w:val="bullet"/>
      <w:lvlText w:val=""/>
      <w:lvlJc w:val="left"/>
      <w:pPr>
        <w:tabs>
          <w:tab w:val="num" w:pos="720"/>
        </w:tabs>
        <w:ind w:left="720" w:hanging="360"/>
      </w:pPr>
      <w:rPr>
        <w:rFonts w:ascii="Wingdings" w:hAnsi="Wingdings" w:hint="default"/>
      </w:rPr>
    </w:lvl>
    <w:lvl w:ilvl="1" w:tplc="6DF026FC" w:tentative="1">
      <w:start w:val="1"/>
      <w:numFmt w:val="bullet"/>
      <w:lvlText w:val=""/>
      <w:lvlJc w:val="left"/>
      <w:pPr>
        <w:tabs>
          <w:tab w:val="num" w:pos="1440"/>
        </w:tabs>
        <w:ind w:left="1440" w:hanging="360"/>
      </w:pPr>
      <w:rPr>
        <w:rFonts w:ascii="Wingdings" w:hAnsi="Wingdings" w:hint="default"/>
      </w:rPr>
    </w:lvl>
    <w:lvl w:ilvl="2" w:tplc="186C6C1A" w:tentative="1">
      <w:start w:val="1"/>
      <w:numFmt w:val="bullet"/>
      <w:lvlText w:val=""/>
      <w:lvlJc w:val="left"/>
      <w:pPr>
        <w:tabs>
          <w:tab w:val="num" w:pos="2160"/>
        </w:tabs>
        <w:ind w:left="2160" w:hanging="360"/>
      </w:pPr>
      <w:rPr>
        <w:rFonts w:ascii="Wingdings" w:hAnsi="Wingdings" w:hint="default"/>
      </w:rPr>
    </w:lvl>
    <w:lvl w:ilvl="3" w:tplc="9306EFD4" w:tentative="1">
      <w:start w:val="1"/>
      <w:numFmt w:val="bullet"/>
      <w:lvlText w:val=""/>
      <w:lvlJc w:val="left"/>
      <w:pPr>
        <w:tabs>
          <w:tab w:val="num" w:pos="2880"/>
        </w:tabs>
        <w:ind w:left="2880" w:hanging="360"/>
      </w:pPr>
      <w:rPr>
        <w:rFonts w:ascii="Wingdings" w:hAnsi="Wingdings" w:hint="default"/>
      </w:rPr>
    </w:lvl>
    <w:lvl w:ilvl="4" w:tplc="614E58F8" w:tentative="1">
      <w:start w:val="1"/>
      <w:numFmt w:val="bullet"/>
      <w:lvlText w:val=""/>
      <w:lvlJc w:val="left"/>
      <w:pPr>
        <w:tabs>
          <w:tab w:val="num" w:pos="3600"/>
        </w:tabs>
        <w:ind w:left="3600" w:hanging="360"/>
      </w:pPr>
      <w:rPr>
        <w:rFonts w:ascii="Wingdings" w:hAnsi="Wingdings" w:hint="default"/>
      </w:rPr>
    </w:lvl>
    <w:lvl w:ilvl="5" w:tplc="B0F6578E" w:tentative="1">
      <w:start w:val="1"/>
      <w:numFmt w:val="bullet"/>
      <w:lvlText w:val=""/>
      <w:lvlJc w:val="left"/>
      <w:pPr>
        <w:tabs>
          <w:tab w:val="num" w:pos="4320"/>
        </w:tabs>
        <w:ind w:left="4320" w:hanging="360"/>
      </w:pPr>
      <w:rPr>
        <w:rFonts w:ascii="Wingdings" w:hAnsi="Wingdings" w:hint="default"/>
      </w:rPr>
    </w:lvl>
    <w:lvl w:ilvl="6" w:tplc="45C27CF8" w:tentative="1">
      <w:start w:val="1"/>
      <w:numFmt w:val="bullet"/>
      <w:lvlText w:val=""/>
      <w:lvlJc w:val="left"/>
      <w:pPr>
        <w:tabs>
          <w:tab w:val="num" w:pos="5040"/>
        </w:tabs>
        <w:ind w:left="5040" w:hanging="360"/>
      </w:pPr>
      <w:rPr>
        <w:rFonts w:ascii="Wingdings" w:hAnsi="Wingdings" w:hint="default"/>
      </w:rPr>
    </w:lvl>
    <w:lvl w:ilvl="7" w:tplc="B3228F9E" w:tentative="1">
      <w:start w:val="1"/>
      <w:numFmt w:val="bullet"/>
      <w:lvlText w:val=""/>
      <w:lvlJc w:val="left"/>
      <w:pPr>
        <w:tabs>
          <w:tab w:val="num" w:pos="5760"/>
        </w:tabs>
        <w:ind w:left="5760" w:hanging="360"/>
      </w:pPr>
      <w:rPr>
        <w:rFonts w:ascii="Wingdings" w:hAnsi="Wingdings" w:hint="default"/>
      </w:rPr>
    </w:lvl>
    <w:lvl w:ilvl="8" w:tplc="4148BD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A08CD"/>
    <w:multiLevelType w:val="multilevel"/>
    <w:tmpl w:val="897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84538"/>
    <w:multiLevelType w:val="hybridMultilevel"/>
    <w:tmpl w:val="5E2645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54AC1724"/>
    <w:multiLevelType w:val="multilevel"/>
    <w:tmpl w:val="ED8E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82E71"/>
    <w:multiLevelType w:val="multilevel"/>
    <w:tmpl w:val="BDB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F5225"/>
    <w:multiLevelType w:val="multilevel"/>
    <w:tmpl w:val="B91259E8"/>
    <w:lvl w:ilvl="0">
      <w:start w:val="1"/>
      <w:numFmt w:val="bullet"/>
      <w:pStyle w:val="ListBullet"/>
      <w:lvlText w:val=""/>
      <w:lvlJc w:val="left"/>
      <w:pPr>
        <w:ind w:left="360" w:hanging="360"/>
      </w:pPr>
      <w:rPr>
        <w:rFonts w:ascii="Symbol" w:hAnsi="Symbol" w:hint="default"/>
        <w:b w:val="0"/>
        <w:i w:val="0"/>
        <w:color w:val="00489F" w:themeColor="text2"/>
        <w:sz w:val="20"/>
        <w:szCs w:val="24"/>
        <w:u w:color="0472EE" w:themeColor="background2"/>
      </w:rPr>
    </w:lvl>
    <w:lvl w:ilvl="1">
      <w:start w:val="1"/>
      <w:numFmt w:val="bullet"/>
      <w:lvlText w:val="o"/>
      <w:lvlJc w:val="left"/>
      <w:pPr>
        <w:ind w:left="680" w:hanging="340"/>
      </w:pPr>
      <w:rPr>
        <w:rFonts w:ascii="Courier New" w:hAnsi="Courier New" w:hint="default"/>
        <w:color w:val="184A99"/>
      </w:rPr>
    </w:lvl>
    <w:lvl w:ilvl="2">
      <w:start w:val="1"/>
      <w:numFmt w:val="bullet"/>
      <w:lvlText w:val=""/>
      <w:lvlJc w:val="left"/>
      <w:pPr>
        <w:ind w:left="1020" w:hanging="340"/>
      </w:pPr>
      <w:rPr>
        <w:rFonts w:ascii="Symbol" w:hAnsi="Symbol" w:hint="default"/>
        <w:color w:val="184A99"/>
        <w:sz w:val="16"/>
        <w:szCs w:val="14"/>
      </w:rPr>
    </w:lvl>
    <w:lvl w:ilvl="3">
      <w:start w:val="1"/>
      <w:numFmt w:val="bullet"/>
      <w:lvlText w:val="-"/>
      <w:lvlJc w:val="left"/>
      <w:pPr>
        <w:ind w:left="1360" w:hanging="340"/>
      </w:pPr>
      <w:rPr>
        <w:rFonts w:ascii="Arial" w:hAnsi="Arial" w:hint="default"/>
      </w:rPr>
    </w:lvl>
    <w:lvl w:ilvl="4">
      <w:start w:val="1"/>
      <w:numFmt w:val="bullet"/>
      <w:lvlText w:val="-"/>
      <w:lvlJc w:val="left"/>
      <w:pPr>
        <w:ind w:left="1700" w:hanging="340"/>
      </w:pPr>
      <w:rPr>
        <w:rFonts w:ascii="Arial" w:hAnsi="Arial" w:hint="default"/>
      </w:rPr>
    </w:lvl>
    <w:lvl w:ilvl="5">
      <w:start w:val="1"/>
      <w:numFmt w:val="bullet"/>
      <w:lvlText w:val="-"/>
      <w:lvlJc w:val="left"/>
      <w:pPr>
        <w:ind w:left="2040" w:hanging="340"/>
      </w:pPr>
      <w:rPr>
        <w:rFonts w:ascii="Arial" w:hAnsi="Arial" w:hint="default"/>
      </w:rPr>
    </w:lvl>
    <w:lvl w:ilvl="6">
      <w:start w:val="1"/>
      <w:numFmt w:val="bullet"/>
      <w:lvlText w:val="-"/>
      <w:lvlJc w:val="left"/>
      <w:pPr>
        <w:ind w:left="2380" w:hanging="340"/>
      </w:pPr>
      <w:rPr>
        <w:rFonts w:ascii="Arial" w:hAnsi="Arial" w:hint="default"/>
      </w:rPr>
    </w:lvl>
    <w:lvl w:ilvl="7">
      <w:start w:val="1"/>
      <w:numFmt w:val="bullet"/>
      <w:lvlText w:val="-"/>
      <w:lvlJc w:val="left"/>
      <w:pPr>
        <w:ind w:left="2720" w:hanging="340"/>
      </w:pPr>
      <w:rPr>
        <w:rFonts w:ascii="Arial" w:hAnsi="Arial" w:hint="default"/>
      </w:rPr>
    </w:lvl>
    <w:lvl w:ilvl="8">
      <w:start w:val="1"/>
      <w:numFmt w:val="bullet"/>
      <w:lvlText w:val="-"/>
      <w:lvlJc w:val="left"/>
      <w:pPr>
        <w:ind w:left="3060" w:hanging="340"/>
      </w:pPr>
      <w:rPr>
        <w:rFonts w:ascii="Arial" w:hAnsi="Arial" w:hint="default"/>
      </w:rPr>
    </w:lvl>
  </w:abstractNum>
  <w:abstractNum w:abstractNumId="23" w15:restartNumberingAfterBreak="0">
    <w:nsid w:val="65BB729E"/>
    <w:multiLevelType w:val="hybridMultilevel"/>
    <w:tmpl w:val="E8D60272"/>
    <w:lvl w:ilvl="0" w:tplc="788899FC">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7090A2C"/>
    <w:multiLevelType w:val="multilevel"/>
    <w:tmpl w:val="47C6EEB6"/>
    <w:lvl w:ilvl="0">
      <w:start w:val="1"/>
      <w:numFmt w:val="decimal"/>
      <w:pStyle w:val="ListNumber"/>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418" w:hanging="738"/>
      </w:pPr>
      <w:rPr>
        <w:rFonts w:hint="default"/>
      </w:rPr>
    </w:lvl>
    <w:lvl w:ilvl="3">
      <w:start w:val="1"/>
      <w:numFmt w:val="decimal"/>
      <w:lvlText w:val="%1.%2.%3.%4."/>
      <w:lvlJc w:val="left"/>
      <w:pPr>
        <w:ind w:left="2155" w:hanging="737"/>
      </w:pPr>
      <w:rPr>
        <w:rFonts w:hint="default"/>
      </w:rPr>
    </w:lvl>
    <w:lvl w:ilvl="4">
      <w:start w:val="1"/>
      <w:numFmt w:val="decimal"/>
      <w:lvlText w:val="%1.%2.%3.%4.%5."/>
      <w:lvlJc w:val="left"/>
      <w:pPr>
        <w:ind w:left="2325" w:hanging="907"/>
      </w:pPr>
      <w:rPr>
        <w:rFonts w:hint="default"/>
      </w:rPr>
    </w:lvl>
    <w:lvl w:ilvl="5">
      <w:start w:val="1"/>
      <w:numFmt w:val="decimal"/>
      <w:lvlText w:val="%1.%2.%3.%4.%5.%6."/>
      <w:lvlJc w:val="left"/>
      <w:pPr>
        <w:ind w:left="2552" w:hanging="1134"/>
      </w:pPr>
      <w:rPr>
        <w:rFonts w:hint="default"/>
      </w:rPr>
    </w:lvl>
    <w:lvl w:ilvl="6">
      <w:start w:val="1"/>
      <w:numFmt w:val="decimal"/>
      <w:lvlText w:val="%1.%2.%3.%4.%5.%6.%7."/>
      <w:lvlJc w:val="left"/>
      <w:pPr>
        <w:ind w:left="2722" w:hanging="1304"/>
      </w:pPr>
      <w:rPr>
        <w:rFonts w:hint="default"/>
      </w:rPr>
    </w:lvl>
    <w:lvl w:ilvl="7">
      <w:start w:val="1"/>
      <w:numFmt w:val="decimal"/>
      <w:lvlText w:val="%1.%2.%3.%4.%5.%6.%7.%8."/>
      <w:lvlJc w:val="left"/>
      <w:pPr>
        <w:ind w:left="2948" w:hanging="1530"/>
      </w:pPr>
      <w:rPr>
        <w:rFonts w:hint="default"/>
      </w:rPr>
    </w:lvl>
    <w:lvl w:ilvl="8">
      <w:start w:val="1"/>
      <w:numFmt w:val="decimal"/>
      <w:lvlText w:val="%1.%2.%3.%4.%5.%6.%7.%8.%9."/>
      <w:lvlJc w:val="left"/>
      <w:pPr>
        <w:ind w:left="3175" w:hanging="1757"/>
      </w:pPr>
      <w:rPr>
        <w:rFonts w:hint="default"/>
      </w:rPr>
    </w:lvl>
  </w:abstractNum>
  <w:abstractNum w:abstractNumId="25" w15:restartNumberingAfterBreak="0">
    <w:nsid w:val="6857300F"/>
    <w:multiLevelType w:val="multilevel"/>
    <w:tmpl w:val="E242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95A8F"/>
    <w:multiLevelType w:val="multilevel"/>
    <w:tmpl w:val="C98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C7048"/>
    <w:multiLevelType w:val="hybridMultilevel"/>
    <w:tmpl w:val="678012B4"/>
    <w:lvl w:ilvl="0" w:tplc="D3F871C8">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19111B9"/>
    <w:multiLevelType w:val="multilevel"/>
    <w:tmpl w:val="106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7051F"/>
    <w:multiLevelType w:val="multilevel"/>
    <w:tmpl w:val="292CCFE0"/>
    <w:lvl w:ilvl="0">
      <w:start w:val="1"/>
      <w:numFmt w:val="bullet"/>
      <w:lvlText w:val=""/>
      <w:lvlJc w:val="left"/>
      <w:pPr>
        <w:ind w:left="340" w:hanging="340"/>
      </w:pPr>
      <w:rPr>
        <w:rFonts w:ascii="Symbol" w:hAnsi="Symbol" w:hint="default"/>
        <w:color w:val="auto"/>
        <w:sz w:val="16"/>
      </w:rPr>
    </w:lvl>
    <w:lvl w:ilvl="1">
      <w:start w:val="1"/>
      <w:numFmt w:val="bullet"/>
      <w:lvlText w:val="-"/>
      <w:lvlJc w:val="left"/>
      <w:pPr>
        <w:ind w:left="680" w:hanging="340"/>
      </w:pPr>
      <w:rPr>
        <w:rFonts w:ascii="Arial" w:hAnsi="Arial" w:hint="default"/>
      </w:rPr>
    </w:lvl>
    <w:lvl w:ilvl="2">
      <w:start w:val="1"/>
      <w:numFmt w:val="bullet"/>
      <w:lvlText w:val="-"/>
      <w:lvlJc w:val="left"/>
      <w:pPr>
        <w:ind w:left="1020" w:hanging="340"/>
      </w:pPr>
      <w:rPr>
        <w:rFonts w:ascii="Arial" w:hAnsi="Arial" w:hint="default"/>
      </w:rPr>
    </w:lvl>
    <w:lvl w:ilvl="3">
      <w:start w:val="1"/>
      <w:numFmt w:val="bullet"/>
      <w:lvlText w:val="-"/>
      <w:lvlJc w:val="left"/>
      <w:pPr>
        <w:ind w:left="1360" w:hanging="340"/>
      </w:pPr>
      <w:rPr>
        <w:rFonts w:ascii="Arial" w:hAnsi="Arial" w:hint="default"/>
      </w:rPr>
    </w:lvl>
    <w:lvl w:ilvl="4">
      <w:start w:val="1"/>
      <w:numFmt w:val="bullet"/>
      <w:lvlText w:val="-"/>
      <w:lvlJc w:val="left"/>
      <w:pPr>
        <w:ind w:left="1700" w:hanging="340"/>
      </w:pPr>
      <w:rPr>
        <w:rFonts w:ascii="Arial" w:hAnsi="Arial" w:hint="default"/>
      </w:rPr>
    </w:lvl>
    <w:lvl w:ilvl="5">
      <w:start w:val="1"/>
      <w:numFmt w:val="bullet"/>
      <w:lvlText w:val="-"/>
      <w:lvlJc w:val="left"/>
      <w:pPr>
        <w:ind w:left="2040" w:hanging="340"/>
      </w:pPr>
      <w:rPr>
        <w:rFonts w:ascii="Arial" w:hAnsi="Arial" w:hint="default"/>
      </w:rPr>
    </w:lvl>
    <w:lvl w:ilvl="6">
      <w:start w:val="1"/>
      <w:numFmt w:val="bullet"/>
      <w:lvlText w:val="-"/>
      <w:lvlJc w:val="left"/>
      <w:pPr>
        <w:ind w:left="2380" w:hanging="340"/>
      </w:pPr>
      <w:rPr>
        <w:rFonts w:ascii="Arial" w:hAnsi="Arial" w:hint="default"/>
      </w:rPr>
    </w:lvl>
    <w:lvl w:ilvl="7">
      <w:start w:val="1"/>
      <w:numFmt w:val="bullet"/>
      <w:lvlText w:val="-"/>
      <w:lvlJc w:val="left"/>
      <w:pPr>
        <w:ind w:left="2720" w:hanging="340"/>
      </w:pPr>
      <w:rPr>
        <w:rFonts w:ascii="Arial" w:hAnsi="Arial" w:hint="default"/>
      </w:rPr>
    </w:lvl>
    <w:lvl w:ilvl="8">
      <w:start w:val="1"/>
      <w:numFmt w:val="bullet"/>
      <w:lvlText w:val="-"/>
      <w:lvlJc w:val="left"/>
      <w:pPr>
        <w:ind w:left="3060" w:hanging="340"/>
      </w:pPr>
      <w:rPr>
        <w:rFonts w:ascii="Arial" w:hAnsi="Arial" w:hint="default"/>
      </w:rPr>
    </w:lvl>
  </w:abstractNum>
  <w:num w:numId="1" w16cid:durableId="1067921979">
    <w:abstractNumId w:val="22"/>
  </w:num>
  <w:num w:numId="2" w16cid:durableId="664360639">
    <w:abstractNumId w:val="8"/>
  </w:num>
  <w:num w:numId="3" w16cid:durableId="1700622217">
    <w:abstractNumId w:val="7"/>
  </w:num>
  <w:num w:numId="4" w16cid:durableId="1017385674">
    <w:abstractNumId w:val="6"/>
  </w:num>
  <w:num w:numId="5" w16cid:durableId="1654488193">
    <w:abstractNumId w:val="5"/>
  </w:num>
  <w:num w:numId="6" w16cid:durableId="1468746023">
    <w:abstractNumId w:val="24"/>
  </w:num>
  <w:num w:numId="7" w16cid:durableId="1529491025">
    <w:abstractNumId w:val="4"/>
  </w:num>
  <w:num w:numId="8" w16cid:durableId="2126843467">
    <w:abstractNumId w:val="3"/>
  </w:num>
  <w:num w:numId="9" w16cid:durableId="1556045048">
    <w:abstractNumId w:val="2"/>
  </w:num>
  <w:num w:numId="10" w16cid:durableId="2091581444">
    <w:abstractNumId w:val="1"/>
  </w:num>
  <w:num w:numId="11" w16cid:durableId="1450859829">
    <w:abstractNumId w:val="21"/>
  </w:num>
  <w:num w:numId="12" w16cid:durableId="757481552">
    <w:abstractNumId w:val="13"/>
  </w:num>
  <w:num w:numId="13" w16cid:durableId="1357004694">
    <w:abstractNumId w:val="12"/>
  </w:num>
  <w:num w:numId="14" w16cid:durableId="1070617429">
    <w:abstractNumId w:val="18"/>
  </w:num>
  <w:num w:numId="15" w16cid:durableId="958875504">
    <w:abstractNumId w:val="20"/>
  </w:num>
  <w:num w:numId="16" w16cid:durableId="1277639012">
    <w:abstractNumId w:val="16"/>
  </w:num>
  <w:num w:numId="17" w16cid:durableId="308631619">
    <w:abstractNumId w:val="26"/>
  </w:num>
  <w:num w:numId="18" w16cid:durableId="178475224">
    <w:abstractNumId w:val="25"/>
  </w:num>
  <w:num w:numId="19" w16cid:durableId="1035152775">
    <w:abstractNumId w:val="10"/>
  </w:num>
  <w:num w:numId="20" w16cid:durableId="584145151">
    <w:abstractNumId w:val="28"/>
  </w:num>
  <w:num w:numId="21" w16cid:durableId="1060859017">
    <w:abstractNumId w:val="22"/>
  </w:num>
  <w:num w:numId="22" w16cid:durableId="1611661690">
    <w:abstractNumId w:val="8"/>
  </w:num>
  <w:num w:numId="23" w16cid:durableId="1624648532">
    <w:abstractNumId w:val="24"/>
  </w:num>
  <w:num w:numId="24" w16cid:durableId="239222278">
    <w:abstractNumId w:val="14"/>
  </w:num>
  <w:num w:numId="25" w16cid:durableId="588386155">
    <w:abstractNumId w:val="11"/>
  </w:num>
  <w:num w:numId="26" w16cid:durableId="1221019950">
    <w:abstractNumId w:val="17"/>
  </w:num>
  <w:num w:numId="27" w16cid:durableId="763451160">
    <w:abstractNumId w:val="0"/>
  </w:num>
  <w:num w:numId="28" w16cid:durableId="1311056248">
    <w:abstractNumId w:val="15"/>
  </w:num>
  <w:num w:numId="29" w16cid:durableId="1532911020">
    <w:abstractNumId w:val="19"/>
  </w:num>
  <w:num w:numId="30" w16cid:durableId="1517305124">
    <w:abstractNumId w:val="9"/>
  </w:num>
  <w:num w:numId="31" w16cid:durableId="2068645557">
    <w:abstractNumId w:val="29"/>
  </w:num>
  <w:num w:numId="32" w16cid:durableId="1271743067">
    <w:abstractNumId w:val="23"/>
  </w:num>
  <w:num w:numId="33" w16cid:durableId="20664876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0MDQ0MTc3MDIxNTRT0lEKTi0uzszPAykwrAUA8aX8PywAAAA="/>
  </w:docVars>
  <w:rsids>
    <w:rsidRoot w:val="00BF3D2F"/>
    <w:rsid w:val="00006275"/>
    <w:rsid w:val="0003578D"/>
    <w:rsid w:val="0004471A"/>
    <w:rsid w:val="00051977"/>
    <w:rsid w:val="000567E2"/>
    <w:rsid w:val="000627CE"/>
    <w:rsid w:val="00085F66"/>
    <w:rsid w:val="00086E56"/>
    <w:rsid w:val="00091A8A"/>
    <w:rsid w:val="0009279B"/>
    <w:rsid w:val="00093E7A"/>
    <w:rsid w:val="000952E1"/>
    <w:rsid w:val="000A1EE2"/>
    <w:rsid w:val="000A69BA"/>
    <w:rsid w:val="000B35C9"/>
    <w:rsid w:val="000C20C6"/>
    <w:rsid w:val="000C4432"/>
    <w:rsid w:val="000E2C7C"/>
    <w:rsid w:val="000E3E99"/>
    <w:rsid w:val="000F13D0"/>
    <w:rsid w:val="000F280B"/>
    <w:rsid w:val="000F70B6"/>
    <w:rsid w:val="00105D89"/>
    <w:rsid w:val="001060E1"/>
    <w:rsid w:val="00107452"/>
    <w:rsid w:val="001152BF"/>
    <w:rsid w:val="0012187A"/>
    <w:rsid w:val="00121F75"/>
    <w:rsid w:val="00133170"/>
    <w:rsid w:val="00133FA6"/>
    <w:rsid w:val="001343BA"/>
    <w:rsid w:val="00142AF9"/>
    <w:rsid w:val="00156AA8"/>
    <w:rsid w:val="00157167"/>
    <w:rsid w:val="0016777C"/>
    <w:rsid w:val="00170885"/>
    <w:rsid w:val="00171573"/>
    <w:rsid w:val="00172A8A"/>
    <w:rsid w:val="00186D52"/>
    <w:rsid w:val="001910DE"/>
    <w:rsid w:val="00196841"/>
    <w:rsid w:val="001A2AF4"/>
    <w:rsid w:val="001C6811"/>
    <w:rsid w:val="001E5E4C"/>
    <w:rsid w:val="001F5571"/>
    <w:rsid w:val="001F6A80"/>
    <w:rsid w:val="00207E4F"/>
    <w:rsid w:val="002126F0"/>
    <w:rsid w:val="00225EF5"/>
    <w:rsid w:val="0022796A"/>
    <w:rsid w:val="002335AD"/>
    <w:rsid w:val="002460D8"/>
    <w:rsid w:val="00246261"/>
    <w:rsid w:val="00252DDD"/>
    <w:rsid w:val="002538D2"/>
    <w:rsid w:val="002546E9"/>
    <w:rsid w:val="002558AD"/>
    <w:rsid w:val="002610A8"/>
    <w:rsid w:val="00263709"/>
    <w:rsid w:val="00267F71"/>
    <w:rsid w:val="00270D62"/>
    <w:rsid w:val="002834AE"/>
    <w:rsid w:val="00285F0F"/>
    <w:rsid w:val="00287275"/>
    <w:rsid w:val="00287601"/>
    <w:rsid w:val="002877A7"/>
    <w:rsid w:val="0029296E"/>
    <w:rsid w:val="0029695D"/>
    <w:rsid w:val="002A6BEB"/>
    <w:rsid w:val="002A7E03"/>
    <w:rsid w:val="002B082D"/>
    <w:rsid w:val="002B0F72"/>
    <w:rsid w:val="002B1BA6"/>
    <w:rsid w:val="002C1067"/>
    <w:rsid w:val="002D4655"/>
    <w:rsid w:val="002D490A"/>
    <w:rsid w:val="002D7993"/>
    <w:rsid w:val="002E0959"/>
    <w:rsid w:val="002E0ABC"/>
    <w:rsid w:val="002E0AC7"/>
    <w:rsid w:val="002E27D5"/>
    <w:rsid w:val="002E4F9E"/>
    <w:rsid w:val="003066AD"/>
    <w:rsid w:val="00307F15"/>
    <w:rsid w:val="003176E3"/>
    <w:rsid w:val="00317748"/>
    <w:rsid w:val="003210C7"/>
    <w:rsid w:val="00331957"/>
    <w:rsid w:val="00333455"/>
    <w:rsid w:val="003362E8"/>
    <w:rsid w:val="003366D3"/>
    <w:rsid w:val="00337075"/>
    <w:rsid w:val="003400C9"/>
    <w:rsid w:val="0034320F"/>
    <w:rsid w:val="003506E3"/>
    <w:rsid w:val="00350D7B"/>
    <w:rsid w:val="00357A5F"/>
    <w:rsid w:val="00366CB0"/>
    <w:rsid w:val="00371C01"/>
    <w:rsid w:val="00373267"/>
    <w:rsid w:val="003773C7"/>
    <w:rsid w:val="00386195"/>
    <w:rsid w:val="003861E8"/>
    <w:rsid w:val="003864CA"/>
    <w:rsid w:val="00391865"/>
    <w:rsid w:val="00392552"/>
    <w:rsid w:val="00394A39"/>
    <w:rsid w:val="00397081"/>
    <w:rsid w:val="003976D4"/>
    <w:rsid w:val="003A1AB4"/>
    <w:rsid w:val="003A5177"/>
    <w:rsid w:val="003B28FC"/>
    <w:rsid w:val="003B327A"/>
    <w:rsid w:val="003B57FE"/>
    <w:rsid w:val="003B74EE"/>
    <w:rsid w:val="003C2979"/>
    <w:rsid w:val="003C49EC"/>
    <w:rsid w:val="003D4857"/>
    <w:rsid w:val="003E3D5D"/>
    <w:rsid w:val="003E435A"/>
    <w:rsid w:val="003F67D9"/>
    <w:rsid w:val="00403F0D"/>
    <w:rsid w:val="00413A30"/>
    <w:rsid w:val="00413A51"/>
    <w:rsid w:val="00414334"/>
    <w:rsid w:val="004173D9"/>
    <w:rsid w:val="00427A25"/>
    <w:rsid w:val="00430BEE"/>
    <w:rsid w:val="0043151D"/>
    <w:rsid w:val="00434E31"/>
    <w:rsid w:val="00442747"/>
    <w:rsid w:val="00442A1F"/>
    <w:rsid w:val="00444454"/>
    <w:rsid w:val="0045045A"/>
    <w:rsid w:val="00452A33"/>
    <w:rsid w:val="0046089A"/>
    <w:rsid w:val="0046170E"/>
    <w:rsid w:val="004763A6"/>
    <w:rsid w:val="00482F56"/>
    <w:rsid w:val="0048347B"/>
    <w:rsid w:val="00483D85"/>
    <w:rsid w:val="004850B6"/>
    <w:rsid w:val="004855EF"/>
    <w:rsid w:val="004905EE"/>
    <w:rsid w:val="00490DB8"/>
    <w:rsid w:val="004A3477"/>
    <w:rsid w:val="004A4EAF"/>
    <w:rsid w:val="004B1D14"/>
    <w:rsid w:val="004B4F4C"/>
    <w:rsid w:val="004B6E5D"/>
    <w:rsid w:val="004C1E6C"/>
    <w:rsid w:val="004C33A5"/>
    <w:rsid w:val="004C57CD"/>
    <w:rsid w:val="004C5C3F"/>
    <w:rsid w:val="004D0A90"/>
    <w:rsid w:val="004D52A2"/>
    <w:rsid w:val="004E496B"/>
    <w:rsid w:val="004E52F7"/>
    <w:rsid w:val="004E7458"/>
    <w:rsid w:val="004E783B"/>
    <w:rsid w:val="004F29DB"/>
    <w:rsid w:val="004F64EC"/>
    <w:rsid w:val="004F6EDD"/>
    <w:rsid w:val="004F7B6B"/>
    <w:rsid w:val="005063DF"/>
    <w:rsid w:val="00513BB3"/>
    <w:rsid w:val="00515766"/>
    <w:rsid w:val="00521C5E"/>
    <w:rsid w:val="00532289"/>
    <w:rsid w:val="0053294A"/>
    <w:rsid w:val="005400AE"/>
    <w:rsid w:val="00542601"/>
    <w:rsid w:val="0054272A"/>
    <w:rsid w:val="00546D91"/>
    <w:rsid w:val="00551D83"/>
    <w:rsid w:val="00553E23"/>
    <w:rsid w:val="005614E0"/>
    <w:rsid w:val="0056316E"/>
    <w:rsid w:val="00564D90"/>
    <w:rsid w:val="00573561"/>
    <w:rsid w:val="00574E13"/>
    <w:rsid w:val="00575595"/>
    <w:rsid w:val="00581CFC"/>
    <w:rsid w:val="00582498"/>
    <w:rsid w:val="00582EFD"/>
    <w:rsid w:val="00587CB7"/>
    <w:rsid w:val="00590065"/>
    <w:rsid w:val="00590234"/>
    <w:rsid w:val="00593326"/>
    <w:rsid w:val="0059573B"/>
    <w:rsid w:val="005A2BC6"/>
    <w:rsid w:val="005A2F6F"/>
    <w:rsid w:val="005A6098"/>
    <w:rsid w:val="005A6565"/>
    <w:rsid w:val="005B089E"/>
    <w:rsid w:val="005B2D75"/>
    <w:rsid w:val="005B508E"/>
    <w:rsid w:val="005C40DC"/>
    <w:rsid w:val="005C4C4F"/>
    <w:rsid w:val="005C7FB2"/>
    <w:rsid w:val="005D040D"/>
    <w:rsid w:val="005D2025"/>
    <w:rsid w:val="005D2D49"/>
    <w:rsid w:val="005E11FF"/>
    <w:rsid w:val="005E425E"/>
    <w:rsid w:val="005E55E4"/>
    <w:rsid w:val="005F350C"/>
    <w:rsid w:val="006000E7"/>
    <w:rsid w:val="00603B43"/>
    <w:rsid w:val="00604DD9"/>
    <w:rsid w:val="006060E8"/>
    <w:rsid w:val="00607C66"/>
    <w:rsid w:val="00611AE0"/>
    <w:rsid w:val="006137D5"/>
    <w:rsid w:val="00625E19"/>
    <w:rsid w:val="006275BA"/>
    <w:rsid w:val="006311AC"/>
    <w:rsid w:val="006338CC"/>
    <w:rsid w:val="00634512"/>
    <w:rsid w:val="00634EFA"/>
    <w:rsid w:val="00635BF1"/>
    <w:rsid w:val="00635F66"/>
    <w:rsid w:val="006410F6"/>
    <w:rsid w:val="0065046F"/>
    <w:rsid w:val="00660E68"/>
    <w:rsid w:val="00663831"/>
    <w:rsid w:val="00664B89"/>
    <w:rsid w:val="006711EE"/>
    <w:rsid w:val="00676312"/>
    <w:rsid w:val="006805A1"/>
    <w:rsid w:val="00691376"/>
    <w:rsid w:val="006971E6"/>
    <w:rsid w:val="0069732E"/>
    <w:rsid w:val="006974A2"/>
    <w:rsid w:val="006A7270"/>
    <w:rsid w:val="006B0EF3"/>
    <w:rsid w:val="006C2451"/>
    <w:rsid w:val="006C3472"/>
    <w:rsid w:val="006C51E8"/>
    <w:rsid w:val="006C526F"/>
    <w:rsid w:val="006D77AA"/>
    <w:rsid w:val="006E48C8"/>
    <w:rsid w:val="006E6092"/>
    <w:rsid w:val="006E75AF"/>
    <w:rsid w:val="006F0711"/>
    <w:rsid w:val="006F0CF5"/>
    <w:rsid w:val="006F1461"/>
    <w:rsid w:val="006F4B9A"/>
    <w:rsid w:val="00702345"/>
    <w:rsid w:val="00704175"/>
    <w:rsid w:val="0070502D"/>
    <w:rsid w:val="007074F0"/>
    <w:rsid w:val="00713DA2"/>
    <w:rsid w:val="00721D67"/>
    <w:rsid w:val="0072420D"/>
    <w:rsid w:val="007246CB"/>
    <w:rsid w:val="0072524D"/>
    <w:rsid w:val="0073164F"/>
    <w:rsid w:val="007326C0"/>
    <w:rsid w:val="00747737"/>
    <w:rsid w:val="00752C88"/>
    <w:rsid w:val="00755F29"/>
    <w:rsid w:val="00760D7C"/>
    <w:rsid w:val="00772318"/>
    <w:rsid w:val="00775833"/>
    <w:rsid w:val="00776D80"/>
    <w:rsid w:val="00780D0E"/>
    <w:rsid w:val="007837E9"/>
    <w:rsid w:val="00784FE9"/>
    <w:rsid w:val="007923C7"/>
    <w:rsid w:val="007946F0"/>
    <w:rsid w:val="00796506"/>
    <w:rsid w:val="007977E7"/>
    <w:rsid w:val="007B5AD7"/>
    <w:rsid w:val="007B745A"/>
    <w:rsid w:val="007D31FC"/>
    <w:rsid w:val="007D4604"/>
    <w:rsid w:val="007E6A85"/>
    <w:rsid w:val="007F0FA7"/>
    <w:rsid w:val="007F4A40"/>
    <w:rsid w:val="007F59E9"/>
    <w:rsid w:val="007F6D32"/>
    <w:rsid w:val="007F70D6"/>
    <w:rsid w:val="0080258A"/>
    <w:rsid w:val="008105AD"/>
    <w:rsid w:val="00820B53"/>
    <w:rsid w:val="0082291F"/>
    <w:rsid w:val="00824F67"/>
    <w:rsid w:val="0082564B"/>
    <w:rsid w:val="0083506A"/>
    <w:rsid w:val="0084210F"/>
    <w:rsid w:val="00844819"/>
    <w:rsid w:val="0084690E"/>
    <w:rsid w:val="008474EC"/>
    <w:rsid w:val="0086224B"/>
    <w:rsid w:val="008623EE"/>
    <w:rsid w:val="008644BE"/>
    <w:rsid w:val="00865258"/>
    <w:rsid w:val="008719C5"/>
    <w:rsid w:val="00872582"/>
    <w:rsid w:val="00882366"/>
    <w:rsid w:val="008879BC"/>
    <w:rsid w:val="008A1199"/>
    <w:rsid w:val="008A2E74"/>
    <w:rsid w:val="008A37B0"/>
    <w:rsid w:val="008A3E87"/>
    <w:rsid w:val="008A3FBA"/>
    <w:rsid w:val="008A4A40"/>
    <w:rsid w:val="008B6BB3"/>
    <w:rsid w:val="008C2586"/>
    <w:rsid w:val="008C2806"/>
    <w:rsid w:val="008C468C"/>
    <w:rsid w:val="008C7572"/>
    <w:rsid w:val="008D5F72"/>
    <w:rsid w:val="008F18AF"/>
    <w:rsid w:val="008F2988"/>
    <w:rsid w:val="008F77A3"/>
    <w:rsid w:val="008F7F71"/>
    <w:rsid w:val="00900638"/>
    <w:rsid w:val="00904498"/>
    <w:rsid w:val="0090495B"/>
    <w:rsid w:val="00913381"/>
    <w:rsid w:val="0091583B"/>
    <w:rsid w:val="00920DE6"/>
    <w:rsid w:val="00921FE9"/>
    <w:rsid w:val="00922613"/>
    <w:rsid w:val="009250F0"/>
    <w:rsid w:val="00934CC0"/>
    <w:rsid w:val="00940FC0"/>
    <w:rsid w:val="009419C0"/>
    <w:rsid w:val="00943213"/>
    <w:rsid w:val="009545FB"/>
    <w:rsid w:val="00961374"/>
    <w:rsid w:val="00962D9B"/>
    <w:rsid w:val="00963114"/>
    <w:rsid w:val="009649E8"/>
    <w:rsid w:val="009665DB"/>
    <w:rsid w:val="00966FA2"/>
    <w:rsid w:val="0096720B"/>
    <w:rsid w:val="00967E44"/>
    <w:rsid w:val="00971C10"/>
    <w:rsid w:val="00982381"/>
    <w:rsid w:val="00983326"/>
    <w:rsid w:val="00987715"/>
    <w:rsid w:val="009943AB"/>
    <w:rsid w:val="00995B5D"/>
    <w:rsid w:val="00995F07"/>
    <w:rsid w:val="009A0C15"/>
    <w:rsid w:val="009A44DE"/>
    <w:rsid w:val="009A4A10"/>
    <w:rsid w:val="009A4EDE"/>
    <w:rsid w:val="009A7022"/>
    <w:rsid w:val="009B4C37"/>
    <w:rsid w:val="009B70F1"/>
    <w:rsid w:val="009C0C57"/>
    <w:rsid w:val="009C0C6A"/>
    <w:rsid w:val="009C23DB"/>
    <w:rsid w:val="009C3611"/>
    <w:rsid w:val="009D2F81"/>
    <w:rsid w:val="009D47F2"/>
    <w:rsid w:val="009E0530"/>
    <w:rsid w:val="009E35DD"/>
    <w:rsid w:val="009E4A22"/>
    <w:rsid w:val="009F2768"/>
    <w:rsid w:val="009F65C4"/>
    <w:rsid w:val="00A03DB5"/>
    <w:rsid w:val="00A03E6A"/>
    <w:rsid w:val="00A074B1"/>
    <w:rsid w:val="00A20648"/>
    <w:rsid w:val="00A21BE5"/>
    <w:rsid w:val="00A24777"/>
    <w:rsid w:val="00A330BA"/>
    <w:rsid w:val="00A34E07"/>
    <w:rsid w:val="00A40B6F"/>
    <w:rsid w:val="00A44E46"/>
    <w:rsid w:val="00A53795"/>
    <w:rsid w:val="00A55ECA"/>
    <w:rsid w:val="00A62921"/>
    <w:rsid w:val="00A63BDC"/>
    <w:rsid w:val="00A745C6"/>
    <w:rsid w:val="00A75D3F"/>
    <w:rsid w:val="00A8076C"/>
    <w:rsid w:val="00A909BE"/>
    <w:rsid w:val="00A91BE6"/>
    <w:rsid w:val="00A94A85"/>
    <w:rsid w:val="00A95450"/>
    <w:rsid w:val="00A97B37"/>
    <w:rsid w:val="00AA293E"/>
    <w:rsid w:val="00AA4295"/>
    <w:rsid w:val="00AA6102"/>
    <w:rsid w:val="00AA665C"/>
    <w:rsid w:val="00AA784D"/>
    <w:rsid w:val="00AB1B06"/>
    <w:rsid w:val="00AB57D8"/>
    <w:rsid w:val="00AB6C08"/>
    <w:rsid w:val="00AC64EE"/>
    <w:rsid w:val="00AD1F29"/>
    <w:rsid w:val="00AD2BC2"/>
    <w:rsid w:val="00AD5BFD"/>
    <w:rsid w:val="00AD6EA4"/>
    <w:rsid w:val="00AE719C"/>
    <w:rsid w:val="00AF03F1"/>
    <w:rsid w:val="00AF50AC"/>
    <w:rsid w:val="00B00F74"/>
    <w:rsid w:val="00B11B49"/>
    <w:rsid w:val="00B15760"/>
    <w:rsid w:val="00B33CE2"/>
    <w:rsid w:val="00B348D8"/>
    <w:rsid w:val="00B3634A"/>
    <w:rsid w:val="00B42242"/>
    <w:rsid w:val="00B45253"/>
    <w:rsid w:val="00B46134"/>
    <w:rsid w:val="00B50525"/>
    <w:rsid w:val="00B52774"/>
    <w:rsid w:val="00B57EBB"/>
    <w:rsid w:val="00B66630"/>
    <w:rsid w:val="00B70604"/>
    <w:rsid w:val="00B70BBD"/>
    <w:rsid w:val="00B806B9"/>
    <w:rsid w:val="00B8769C"/>
    <w:rsid w:val="00B87A54"/>
    <w:rsid w:val="00B92E57"/>
    <w:rsid w:val="00B955B5"/>
    <w:rsid w:val="00BA30FD"/>
    <w:rsid w:val="00BA35CD"/>
    <w:rsid w:val="00BA4D30"/>
    <w:rsid w:val="00BA4FE4"/>
    <w:rsid w:val="00BB1239"/>
    <w:rsid w:val="00BB71A2"/>
    <w:rsid w:val="00BC15C7"/>
    <w:rsid w:val="00BC66D8"/>
    <w:rsid w:val="00BD1CA7"/>
    <w:rsid w:val="00BD2F64"/>
    <w:rsid w:val="00BD425A"/>
    <w:rsid w:val="00BD4A12"/>
    <w:rsid w:val="00BD7DCB"/>
    <w:rsid w:val="00BE5A9F"/>
    <w:rsid w:val="00BE7CD8"/>
    <w:rsid w:val="00BF089F"/>
    <w:rsid w:val="00BF18C7"/>
    <w:rsid w:val="00BF1FFF"/>
    <w:rsid w:val="00BF3D2F"/>
    <w:rsid w:val="00C004C1"/>
    <w:rsid w:val="00C0189F"/>
    <w:rsid w:val="00C05937"/>
    <w:rsid w:val="00C059E7"/>
    <w:rsid w:val="00C1403C"/>
    <w:rsid w:val="00C175C8"/>
    <w:rsid w:val="00C21D6A"/>
    <w:rsid w:val="00C26E98"/>
    <w:rsid w:val="00C30B08"/>
    <w:rsid w:val="00C3312A"/>
    <w:rsid w:val="00C360FF"/>
    <w:rsid w:val="00C370A3"/>
    <w:rsid w:val="00C43232"/>
    <w:rsid w:val="00C439FB"/>
    <w:rsid w:val="00C4468A"/>
    <w:rsid w:val="00C46E96"/>
    <w:rsid w:val="00C475AD"/>
    <w:rsid w:val="00C524E4"/>
    <w:rsid w:val="00C554BC"/>
    <w:rsid w:val="00C56438"/>
    <w:rsid w:val="00C56746"/>
    <w:rsid w:val="00C56CE0"/>
    <w:rsid w:val="00C6276E"/>
    <w:rsid w:val="00C63C67"/>
    <w:rsid w:val="00C66B1D"/>
    <w:rsid w:val="00C66DF2"/>
    <w:rsid w:val="00C74E1B"/>
    <w:rsid w:val="00C75F83"/>
    <w:rsid w:val="00C82C77"/>
    <w:rsid w:val="00C9530C"/>
    <w:rsid w:val="00C95640"/>
    <w:rsid w:val="00CA4E5E"/>
    <w:rsid w:val="00CA6BFC"/>
    <w:rsid w:val="00CB30FC"/>
    <w:rsid w:val="00CB514B"/>
    <w:rsid w:val="00CB6BF0"/>
    <w:rsid w:val="00CB7B00"/>
    <w:rsid w:val="00CC00F5"/>
    <w:rsid w:val="00CC3230"/>
    <w:rsid w:val="00CC3344"/>
    <w:rsid w:val="00CC5010"/>
    <w:rsid w:val="00CC5409"/>
    <w:rsid w:val="00CD29DB"/>
    <w:rsid w:val="00CD2D0E"/>
    <w:rsid w:val="00CD6C5A"/>
    <w:rsid w:val="00CE099D"/>
    <w:rsid w:val="00CE09F9"/>
    <w:rsid w:val="00CE1F43"/>
    <w:rsid w:val="00CE58DD"/>
    <w:rsid w:val="00CE6A15"/>
    <w:rsid w:val="00D024BD"/>
    <w:rsid w:val="00D0312B"/>
    <w:rsid w:val="00D0711E"/>
    <w:rsid w:val="00D13DBA"/>
    <w:rsid w:val="00D22422"/>
    <w:rsid w:val="00D24081"/>
    <w:rsid w:val="00D307B4"/>
    <w:rsid w:val="00D30D92"/>
    <w:rsid w:val="00D35630"/>
    <w:rsid w:val="00D40F02"/>
    <w:rsid w:val="00D42345"/>
    <w:rsid w:val="00D433F3"/>
    <w:rsid w:val="00D43625"/>
    <w:rsid w:val="00D44DC2"/>
    <w:rsid w:val="00D476A2"/>
    <w:rsid w:val="00D53166"/>
    <w:rsid w:val="00D54EDA"/>
    <w:rsid w:val="00D5691A"/>
    <w:rsid w:val="00D571B5"/>
    <w:rsid w:val="00D57362"/>
    <w:rsid w:val="00D64F78"/>
    <w:rsid w:val="00D6607A"/>
    <w:rsid w:val="00D71376"/>
    <w:rsid w:val="00D73A27"/>
    <w:rsid w:val="00D779E7"/>
    <w:rsid w:val="00D94E1D"/>
    <w:rsid w:val="00D97532"/>
    <w:rsid w:val="00DA5AD9"/>
    <w:rsid w:val="00DB42C1"/>
    <w:rsid w:val="00DB5626"/>
    <w:rsid w:val="00DD5FC7"/>
    <w:rsid w:val="00DD6245"/>
    <w:rsid w:val="00DE1BCE"/>
    <w:rsid w:val="00DE3D2C"/>
    <w:rsid w:val="00DE5439"/>
    <w:rsid w:val="00DE66AA"/>
    <w:rsid w:val="00DE797B"/>
    <w:rsid w:val="00E02098"/>
    <w:rsid w:val="00E03F90"/>
    <w:rsid w:val="00E11BE5"/>
    <w:rsid w:val="00E132EE"/>
    <w:rsid w:val="00E15B1F"/>
    <w:rsid w:val="00E15F91"/>
    <w:rsid w:val="00E3507D"/>
    <w:rsid w:val="00E356F4"/>
    <w:rsid w:val="00E40F34"/>
    <w:rsid w:val="00E425D9"/>
    <w:rsid w:val="00E43370"/>
    <w:rsid w:val="00E446D5"/>
    <w:rsid w:val="00E450CD"/>
    <w:rsid w:val="00E46407"/>
    <w:rsid w:val="00E50B20"/>
    <w:rsid w:val="00E52B11"/>
    <w:rsid w:val="00E563A4"/>
    <w:rsid w:val="00E574D5"/>
    <w:rsid w:val="00E60342"/>
    <w:rsid w:val="00E62B41"/>
    <w:rsid w:val="00E67616"/>
    <w:rsid w:val="00E7089C"/>
    <w:rsid w:val="00E730B8"/>
    <w:rsid w:val="00E75770"/>
    <w:rsid w:val="00E81E9B"/>
    <w:rsid w:val="00E82D85"/>
    <w:rsid w:val="00E83A92"/>
    <w:rsid w:val="00E84F54"/>
    <w:rsid w:val="00E85327"/>
    <w:rsid w:val="00E86E69"/>
    <w:rsid w:val="00E90157"/>
    <w:rsid w:val="00E979C7"/>
    <w:rsid w:val="00E97F20"/>
    <w:rsid w:val="00EA0BDF"/>
    <w:rsid w:val="00EA7B55"/>
    <w:rsid w:val="00EB1C9A"/>
    <w:rsid w:val="00EC181A"/>
    <w:rsid w:val="00EC297A"/>
    <w:rsid w:val="00ED2F5C"/>
    <w:rsid w:val="00ED3DC9"/>
    <w:rsid w:val="00ED65BC"/>
    <w:rsid w:val="00EE15DF"/>
    <w:rsid w:val="00EE304A"/>
    <w:rsid w:val="00EE6694"/>
    <w:rsid w:val="00EF0546"/>
    <w:rsid w:val="00EF44E3"/>
    <w:rsid w:val="00F10D8C"/>
    <w:rsid w:val="00F12D62"/>
    <w:rsid w:val="00F135C8"/>
    <w:rsid w:val="00F2434B"/>
    <w:rsid w:val="00F31C91"/>
    <w:rsid w:val="00F32875"/>
    <w:rsid w:val="00F41F65"/>
    <w:rsid w:val="00F51FC5"/>
    <w:rsid w:val="00F52DE6"/>
    <w:rsid w:val="00F52E11"/>
    <w:rsid w:val="00F544E9"/>
    <w:rsid w:val="00F62BE3"/>
    <w:rsid w:val="00F67FBA"/>
    <w:rsid w:val="00F71D01"/>
    <w:rsid w:val="00F810A6"/>
    <w:rsid w:val="00F819F5"/>
    <w:rsid w:val="00F842CC"/>
    <w:rsid w:val="00F873D9"/>
    <w:rsid w:val="00FB2611"/>
    <w:rsid w:val="00FB7881"/>
    <w:rsid w:val="00FC20AF"/>
    <w:rsid w:val="00FC7057"/>
    <w:rsid w:val="00FC79B8"/>
    <w:rsid w:val="00FD062B"/>
    <w:rsid w:val="00FD7452"/>
    <w:rsid w:val="00FE69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C52BB"/>
  <w15:docId w15:val="{0D67FCEC-7A20-49CD-99C8-EBB10F6A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tham Rounded Book" w:eastAsiaTheme="minorHAnsi" w:hAnsi="Gotham Rounded Book" w:cstheme="minorBidi"/>
        <w:sz w:val="18"/>
        <w:szCs w:val="18"/>
        <w:lang w:val="da-DK"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2"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unhideWhenUsed="1"/>
    <w:lsdException w:name="table of authorities" w:semiHidden="1"/>
    <w:lsdException w:name="macro" w:semiHidden="1"/>
    <w:lsdException w:name="toa heading" w:semiHidden="1"/>
    <w:lsdException w:name="List" w:semiHidden="1"/>
    <w:lsdException w:name="List Bullet"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4" w:qFormat="1"/>
    <w:lsdException w:name="Closing" w:semiHidden="1"/>
    <w:lsdException w:name="Signature" w:semiHidden="1"/>
    <w:lsdException w:name="Default Paragraph Font" w:semiHidden="1" w:uiPriority="1" w:unhideWhenUsed="1"/>
    <w:lsdException w:name="Body Text" w:semiHidden="1" w:uiPriority="0"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4"/>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lsdException w:name="FollowedHyperlink" w:semiHidden="1"/>
    <w:lsdException w:name="Strong" w:uiPriority="22" w:qFormat="1"/>
    <w:lsdException w:name="Emphasis" w:uiPriority="20" w:qFormat="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iPriority="0"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A94A85"/>
    <w:pPr>
      <w:widowControl w:val="0"/>
      <w:suppressAutoHyphens/>
      <w:spacing w:line="240" w:lineRule="auto"/>
    </w:pPr>
    <w:rPr>
      <w:rFonts w:ascii="Liberation Serif;Times New Roma" w:eastAsia="Droid Sans Fallback" w:hAnsi="Liberation Serif;Times New Roma" w:cs="FreeSans"/>
      <w:color w:val="00000A"/>
      <w:sz w:val="24"/>
      <w:szCs w:val="24"/>
      <w:lang w:val="en-US" w:eastAsia="zh-CN" w:bidi="hi-IN"/>
    </w:rPr>
  </w:style>
  <w:style w:type="paragraph" w:styleId="Heading1">
    <w:name w:val="heading 1"/>
    <w:basedOn w:val="Normal"/>
    <w:next w:val="Normal"/>
    <w:link w:val="Heading1Char"/>
    <w:uiPriority w:val="1"/>
    <w:qFormat/>
    <w:rsid w:val="000627CE"/>
    <w:pPr>
      <w:keepNext/>
      <w:keepLines/>
      <w:spacing w:before="520" w:after="260" w:line="300" w:lineRule="atLeast"/>
      <w:contextualSpacing/>
      <w:outlineLvl w:val="0"/>
    </w:pPr>
    <w:rPr>
      <w:rFonts w:asciiTheme="majorHAnsi" w:eastAsiaTheme="majorEastAsia" w:hAnsiTheme="majorHAnsi" w:cstheme="majorBidi"/>
      <w:b/>
      <w:bCs/>
      <w:color w:val="00489F" w:themeColor="text2"/>
      <w:sz w:val="32"/>
      <w:szCs w:val="28"/>
    </w:rPr>
  </w:style>
  <w:style w:type="paragraph" w:styleId="Heading2">
    <w:name w:val="heading 2"/>
    <w:basedOn w:val="Normal"/>
    <w:next w:val="Normal"/>
    <w:link w:val="Heading2Char"/>
    <w:uiPriority w:val="1"/>
    <w:qFormat/>
    <w:rsid w:val="000627CE"/>
    <w:pPr>
      <w:keepNext/>
      <w:keepLines/>
      <w:spacing w:before="260"/>
      <w:contextualSpacing/>
      <w:outlineLvl w:val="1"/>
    </w:pPr>
    <w:rPr>
      <w:rFonts w:eastAsiaTheme="majorEastAsia" w:cstheme="majorBidi"/>
      <w:b/>
      <w:bCs/>
      <w:color w:val="00489F" w:themeColor="text2"/>
      <w:szCs w:val="26"/>
    </w:rPr>
  </w:style>
  <w:style w:type="paragraph" w:styleId="Heading3">
    <w:name w:val="heading 3"/>
    <w:basedOn w:val="Normal"/>
    <w:next w:val="Normal"/>
    <w:link w:val="Heading3Char"/>
    <w:uiPriority w:val="1"/>
    <w:qFormat/>
    <w:rsid w:val="004B6E5D"/>
    <w:pPr>
      <w:keepNext/>
      <w:keepLines/>
      <w:spacing w:before="260"/>
      <w:outlineLvl w:val="2"/>
    </w:pPr>
    <w:rPr>
      <w:rFonts w:eastAsiaTheme="majorEastAsia" w:cstheme="majorBidi"/>
      <w:b/>
      <w:bCs/>
      <w:sz w:val="22"/>
    </w:rPr>
  </w:style>
  <w:style w:type="paragraph" w:styleId="Heading4">
    <w:name w:val="heading 4"/>
    <w:basedOn w:val="Normal"/>
    <w:next w:val="Normal"/>
    <w:link w:val="Heading4Char"/>
    <w:uiPriority w:val="1"/>
    <w:semiHidden/>
    <w:qFormat/>
    <w:rsid w:val="0048347B"/>
    <w:pPr>
      <w:keepNext/>
      <w:keepLines/>
      <w:spacing w:before="260"/>
      <w:outlineLvl w:val="3"/>
    </w:pPr>
    <w:rPr>
      <w:rFonts w:eastAsiaTheme="majorEastAsia" w:cstheme="majorBidi"/>
      <w:b/>
      <w:bCs/>
      <w:iCs/>
      <w:color w:val="2B3B4D" w:themeColor="accent2"/>
      <w:sz w:val="18"/>
    </w:rPr>
  </w:style>
  <w:style w:type="paragraph" w:styleId="Heading5">
    <w:name w:val="heading 5"/>
    <w:basedOn w:val="Normal"/>
    <w:next w:val="Normal"/>
    <w:link w:val="Heading5Char"/>
    <w:uiPriority w:val="1"/>
    <w:semiHidden/>
    <w:qFormat/>
    <w:rsid w:val="00434E31"/>
    <w:pPr>
      <w:keepNext/>
      <w:keepLines/>
      <w:outlineLvl w:val="4"/>
    </w:pPr>
    <w:rPr>
      <w:rFonts w:eastAsiaTheme="majorEastAsia" w:cstheme="majorBidi"/>
      <w:b/>
    </w:rPr>
  </w:style>
  <w:style w:type="paragraph" w:styleId="Heading6">
    <w:name w:val="heading 6"/>
    <w:basedOn w:val="Normal"/>
    <w:next w:val="Normal"/>
    <w:link w:val="Heading6Char"/>
    <w:uiPriority w:val="1"/>
    <w:semiHidden/>
    <w:qFormat/>
    <w:rsid w:val="00434E31"/>
    <w:pPr>
      <w:keepNext/>
      <w:keepLines/>
      <w:outlineLvl w:val="5"/>
    </w:pPr>
    <w:rPr>
      <w:rFonts w:eastAsiaTheme="majorEastAsia" w:cstheme="majorBidi"/>
      <w:b/>
      <w:iCs/>
    </w:rPr>
  </w:style>
  <w:style w:type="paragraph" w:styleId="Heading7">
    <w:name w:val="heading 7"/>
    <w:basedOn w:val="Normal"/>
    <w:next w:val="Normal"/>
    <w:link w:val="Heading7Char"/>
    <w:uiPriority w:val="1"/>
    <w:semiHidden/>
    <w:qFormat/>
    <w:rsid w:val="00434E31"/>
    <w:pPr>
      <w:keepNext/>
      <w:keepLines/>
      <w:outlineLvl w:val="6"/>
    </w:pPr>
    <w:rPr>
      <w:rFonts w:eastAsiaTheme="majorEastAsia" w:cstheme="majorBidi"/>
      <w:b/>
      <w:iCs/>
    </w:rPr>
  </w:style>
  <w:style w:type="paragraph" w:styleId="Heading8">
    <w:name w:val="heading 8"/>
    <w:basedOn w:val="Normal"/>
    <w:next w:val="Normal"/>
    <w:link w:val="Heading8Char"/>
    <w:uiPriority w:val="1"/>
    <w:semiHidden/>
    <w:qFormat/>
    <w:rsid w:val="00434E31"/>
    <w:pPr>
      <w:keepNext/>
      <w:keepLines/>
      <w:outlineLvl w:val="7"/>
    </w:pPr>
    <w:rPr>
      <w:rFonts w:eastAsiaTheme="majorEastAsia" w:cstheme="majorBidi"/>
      <w:szCs w:val="20"/>
    </w:rPr>
  </w:style>
  <w:style w:type="paragraph" w:styleId="Heading9">
    <w:name w:val="heading 9"/>
    <w:basedOn w:val="Normal"/>
    <w:next w:val="Normal"/>
    <w:link w:val="Heading9Char"/>
    <w:uiPriority w:val="1"/>
    <w:semiHidden/>
    <w:qFormat/>
    <w:rsid w:val="00434E31"/>
    <w:pPr>
      <w:keepNext/>
      <w:keepLines/>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627CE"/>
    <w:rPr>
      <w:rFonts w:asciiTheme="majorHAnsi" w:eastAsiaTheme="majorEastAsia" w:hAnsiTheme="majorHAnsi" w:cstheme="majorBidi"/>
      <w:b/>
      <w:bCs/>
      <w:color w:val="00489F" w:themeColor="text2"/>
      <w:sz w:val="32"/>
      <w:szCs w:val="28"/>
      <w:lang w:val="en-US"/>
    </w:rPr>
  </w:style>
  <w:style w:type="character" w:customStyle="1" w:styleId="Heading2Char">
    <w:name w:val="Heading 2 Char"/>
    <w:basedOn w:val="DefaultParagraphFont"/>
    <w:link w:val="Heading2"/>
    <w:uiPriority w:val="1"/>
    <w:rsid w:val="000627CE"/>
    <w:rPr>
      <w:rFonts w:ascii="Roboto" w:eastAsiaTheme="majorEastAsia" w:hAnsi="Roboto" w:cstheme="majorBidi"/>
      <w:b/>
      <w:bCs/>
      <w:color w:val="00489F" w:themeColor="text2"/>
      <w:sz w:val="24"/>
      <w:szCs w:val="26"/>
      <w:lang w:val="en-US"/>
    </w:rPr>
  </w:style>
  <w:style w:type="character" w:customStyle="1" w:styleId="Heading3Char">
    <w:name w:val="Heading 3 Char"/>
    <w:basedOn w:val="DefaultParagraphFont"/>
    <w:link w:val="Heading3"/>
    <w:uiPriority w:val="1"/>
    <w:rsid w:val="004B6E5D"/>
    <w:rPr>
      <w:rFonts w:ascii="Roboto" w:eastAsiaTheme="majorEastAsia" w:hAnsi="Roboto" w:cstheme="majorBidi"/>
      <w:b/>
      <w:bCs/>
      <w:sz w:val="22"/>
      <w:lang w:val="en-US"/>
    </w:rPr>
  </w:style>
  <w:style w:type="character" w:customStyle="1" w:styleId="Heading4Char">
    <w:name w:val="Heading 4 Char"/>
    <w:basedOn w:val="DefaultParagraphFont"/>
    <w:link w:val="Heading4"/>
    <w:uiPriority w:val="1"/>
    <w:semiHidden/>
    <w:rsid w:val="00A20648"/>
    <w:rPr>
      <w:rFonts w:ascii="Roboto" w:eastAsiaTheme="majorEastAsia" w:hAnsi="Roboto" w:cstheme="majorBidi"/>
      <w:b/>
      <w:bCs/>
      <w:iCs/>
      <w:color w:val="2B3B4D" w:themeColor="accent2"/>
      <w:lang w:val="en-US"/>
    </w:rPr>
  </w:style>
  <w:style w:type="character" w:customStyle="1" w:styleId="Heading5Char">
    <w:name w:val="Heading 5 Char"/>
    <w:basedOn w:val="DefaultParagraphFont"/>
    <w:link w:val="Heading5"/>
    <w:uiPriority w:val="1"/>
    <w:semiHidden/>
    <w:rsid w:val="00D40F02"/>
    <w:rPr>
      <w:rFonts w:ascii="Roboto" w:eastAsiaTheme="majorEastAsia" w:hAnsi="Roboto" w:cstheme="majorBidi"/>
      <w:b/>
      <w:sz w:val="20"/>
      <w:lang w:val="en-US"/>
    </w:rPr>
  </w:style>
  <w:style w:type="character" w:customStyle="1" w:styleId="Heading6Char">
    <w:name w:val="Heading 6 Char"/>
    <w:basedOn w:val="DefaultParagraphFont"/>
    <w:link w:val="Heading6"/>
    <w:uiPriority w:val="1"/>
    <w:semiHidden/>
    <w:rsid w:val="00D40F02"/>
    <w:rPr>
      <w:rFonts w:ascii="Roboto" w:eastAsiaTheme="majorEastAsia" w:hAnsi="Roboto" w:cstheme="majorBidi"/>
      <w:b/>
      <w:iCs/>
      <w:sz w:val="20"/>
      <w:lang w:val="en-US"/>
    </w:rPr>
  </w:style>
  <w:style w:type="character" w:customStyle="1" w:styleId="Heading7Char">
    <w:name w:val="Heading 7 Char"/>
    <w:basedOn w:val="DefaultParagraphFont"/>
    <w:link w:val="Heading7"/>
    <w:uiPriority w:val="1"/>
    <w:semiHidden/>
    <w:rsid w:val="00D40F02"/>
    <w:rPr>
      <w:rFonts w:ascii="Roboto" w:eastAsiaTheme="majorEastAsia" w:hAnsi="Roboto" w:cstheme="majorBidi"/>
      <w:b/>
      <w:iCs/>
      <w:sz w:val="20"/>
      <w:lang w:val="en-US"/>
    </w:rPr>
  </w:style>
  <w:style w:type="character" w:customStyle="1" w:styleId="Heading8Char">
    <w:name w:val="Heading 8 Char"/>
    <w:basedOn w:val="DefaultParagraphFont"/>
    <w:link w:val="Heading8"/>
    <w:uiPriority w:val="1"/>
    <w:semiHidden/>
    <w:rsid w:val="00D40F02"/>
    <w:rPr>
      <w:rFonts w:ascii="Roboto" w:eastAsiaTheme="majorEastAsia" w:hAnsi="Roboto" w:cstheme="majorBidi"/>
      <w:sz w:val="20"/>
      <w:szCs w:val="20"/>
      <w:lang w:val="en-US"/>
    </w:rPr>
  </w:style>
  <w:style w:type="character" w:customStyle="1" w:styleId="Heading9Char">
    <w:name w:val="Heading 9 Char"/>
    <w:basedOn w:val="DefaultParagraphFont"/>
    <w:link w:val="Heading9"/>
    <w:uiPriority w:val="1"/>
    <w:semiHidden/>
    <w:rsid w:val="00D40F02"/>
    <w:rPr>
      <w:rFonts w:ascii="Roboto" w:eastAsiaTheme="majorEastAsia" w:hAnsi="Roboto" w:cstheme="majorBidi"/>
      <w:iCs/>
      <w:sz w:val="20"/>
      <w:szCs w:val="20"/>
      <w:lang w:val="en-US"/>
    </w:rPr>
  </w:style>
  <w:style w:type="paragraph" w:styleId="ListParagraph">
    <w:name w:val="List Paragraph"/>
    <w:basedOn w:val="Normal"/>
    <w:uiPriority w:val="34"/>
    <w:semiHidden/>
    <w:qFormat/>
    <w:rsid w:val="00434E31"/>
    <w:pPr>
      <w:ind w:left="720"/>
    </w:pPr>
  </w:style>
  <w:style w:type="paragraph" w:styleId="Title">
    <w:name w:val="Title"/>
    <w:basedOn w:val="Normal"/>
    <w:next w:val="Normal"/>
    <w:link w:val="TitleChar"/>
    <w:qFormat/>
    <w:rsid w:val="000627CE"/>
    <w:pPr>
      <w:spacing w:before="520" w:after="520"/>
    </w:pPr>
    <w:rPr>
      <w:rFonts w:asciiTheme="majorHAnsi" w:eastAsiaTheme="majorEastAsia" w:hAnsiTheme="majorHAnsi" w:cstheme="majorBidi"/>
      <w:b/>
      <w:color w:val="2B3B4D" w:themeColor="accent2"/>
      <w:sz w:val="44"/>
      <w:szCs w:val="52"/>
    </w:rPr>
  </w:style>
  <w:style w:type="character" w:customStyle="1" w:styleId="TitleChar">
    <w:name w:val="Title Char"/>
    <w:basedOn w:val="DefaultParagraphFont"/>
    <w:link w:val="Title"/>
    <w:rsid w:val="000627CE"/>
    <w:rPr>
      <w:rFonts w:asciiTheme="majorHAnsi" w:eastAsiaTheme="majorEastAsia" w:hAnsiTheme="majorHAnsi" w:cstheme="majorBidi"/>
      <w:b/>
      <w:color w:val="2B3B4D" w:themeColor="accent2"/>
      <w:sz w:val="44"/>
      <w:szCs w:val="52"/>
      <w:lang w:val="en-US"/>
    </w:rPr>
  </w:style>
  <w:style w:type="paragraph" w:styleId="Subtitle">
    <w:name w:val="Subtitle"/>
    <w:basedOn w:val="Normal"/>
    <w:next w:val="Normal"/>
    <w:link w:val="SubtitleChar"/>
    <w:uiPriority w:val="11"/>
    <w:semiHidden/>
    <w:qFormat/>
    <w:rsid w:val="00434E31"/>
    <w:pPr>
      <w:numPr>
        <w:ilvl w:val="1"/>
      </w:numPr>
    </w:pPr>
    <w:rPr>
      <w:rFonts w:eastAsiaTheme="majorEastAsia" w:cstheme="majorBidi"/>
      <w:b/>
      <w:iCs/>
      <w:color w:val="808080" w:themeColor="background1" w:themeShade="80"/>
      <w:sz w:val="18"/>
    </w:rPr>
  </w:style>
  <w:style w:type="character" w:customStyle="1" w:styleId="SubtitleChar">
    <w:name w:val="Subtitle Char"/>
    <w:basedOn w:val="DefaultParagraphFont"/>
    <w:link w:val="Subtitle"/>
    <w:uiPriority w:val="11"/>
    <w:semiHidden/>
    <w:rsid w:val="00A20648"/>
    <w:rPr>
      <w:rFonts w:ascii="Roboto" w:eastAsiaTheme="majorEastAsia" w:hAnsi="Roboto" w:cstheme="majorBidi"/>
      <w:b/>
      <w:iCs/>
      <w:color w:val="808080" w:themeColor="background1" w:themeShade="80"/>
      <w:szCs w:val="24"/>
      <w:lang w:val="en-US"/>
    </w:rPr>
  </w:style>
  <w:style w:type="character" w:styleId="SubtleEmphasis">
    <w:name w:val="Subtle Emphasis"/>
    <w:basedOn w:val="DefaultParagraphFont"/>
    <w:uiPriority w:val="19"/>
    <w:semiHidden/>
    <w:qFormat/>
    <w:rsid w:val="00434E31"/>
    <w:rPr>
      <w:i/>
      <w:iCs/>
      <w:color w:val="auto"/>
    </w:rPr>
  </w:style>
  <w:style w:type="character" w:styleId="Emphasis">
    <w:name w:val="Emphasis"/>
    <w:basedOn w:val="DefaultParagraphFont"/>
    <w:uiPriority w:val="20"/>
    <w:semiHidden/>
    <w:qFormat/>
    <w:rsid w:val="00434E31"/>
    <w:rPr>
      <w:i/>
      <w:iCs/>
    </w:rPr>
  </w:style>
  <w:style w:type="character" w:styleId="IntenseEmphasis">
    <w:name w:val="Intense Emphasis"/>
    <w:basedOn w:val="DefaultParagraphFont"/>
    <w:uiPriority w:val="21"/>
    <w:semiHidden/>
    <w:qFormat/>
    <w:rsid w:val="00434E31"/>
    <w:rPr>
      <w:b/>
      <w:bCs/>
      <w:i/>
      <w:iCs/>
      <w:color w:val="auto"/>
    </w:rPr>
  </w:style>
  <w:style w:type="character" w:styleId="Strong">
    <w:name w:val="Strong"/>
    <w:basedOn w:val="DefaultParagraphFont"/>
    <w:uiPriority w:val="22"/>
    <w:semiHidden/>
    <w:qFormat/>
    <w:rsid w:val="00434E31"/>
    <w:rPr>
      <w:b/>
      <w:bCs/>
    </w:rPr>
  </w:style>
  <w:style w:type="paragraph" w:styleId="IntenseQuote">
    <w:name w:val="Intense Quote"/>
    <w:basedOn w:val="Normal"/>
    <w:next w:val="Normal"/>
    <w:link w:val="IntenseQuoteChar"/>
    <w:uiPriority w:val="30"/>
    <w:semiHidden/>
    <w:qFormat/>
    <w:rsid w:val="00434E31"/>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434E31"/>
    <w:rPr>
      <w:rFonts w:ascii="Arial" w:hAnsi="Arial"/>
      <w:b/>
      <w:bCs/>
      <w:i/>
      <w:iCs/>
      <w:sz w:val="22"/>
    </w:rPr>
  </w:style>
  <w:style w:type="character" w:styleId="SubtleReference">
    <w:name w:val="Subtle Reference"/>
    <w:basedOn w:val="DefaultParagraphFont"/>
    <w:uiPriority w:val="31"/>
    <w:semiHidden/>
    <w:qFormat/>
    <w:rsid w:val="00434E31"/>
    <w:rPr>
      <w:smallCaps/>
      <w:color w:val="auto"/>
      <w:u w:val="single"/>
    </w:rPr>
  </w:style>
  <w:style w:type="character" w:styleId="IntenseReference">
    <w:name w:val="Intense Reference"/>
    <w:basedOn w:val="DefaultParagraphFont"/>
    <w:uiPriority w:val="32"/>
    <w:semiHidden/>
    <w:qFormat/>
    <w:rsid w:val="00434E31"/>
    <w:rPr>
      <w:b/>
      <w:bCs/>
      <w:smallCaps/>
      <w:color w:val="auto"/>
      <w:spacing w:val="5"/>
      <w:u w:val="single"/>
    </w:rPr>
  </w:style>
  <w:style w:type="paragraph" w:styleId="Caption">
    <w:name w:val="caption"/>
    <w:basedOn w:val="Normal"/>
    <w:next w:val="Normal"/>
    <w:uiPriority w:val="2"/>
    <w:semiHidden/>
    <w:unhideWhenUsed/>
    <w:qFormat/>
    <w:rsid w:val="00434E31"/>
    <w:pPr>
      <w:spacing w:after="200"/>
    </w:pPr>
    <w:rPr>
      <w:b/>
      <w:bCs/>
    </w:rPr>
  </w:style>
  <w:style w:type="paragraph" w:styleId="TOC1">
    <w:name w:val="toc 1"/>
    <w:basedOn w:val="Normal"/>
    <w:next w:val="Normal"/>
    <w:uiPriority w:val="39"/>
    <w:semiHidden/>
    <w:rsid w:val="00434E31"/>
    <w:pPr>
      <w:ind w:right="567"/>
    </w:pPr>
  </w:style>
  <w:style w:type="paragraph" w:styleId="TOC2">
    <w:name w:val="toc 2"/>
    <w:basedOn w:val="Normal"/>
    <w:next w:val="Normal"/>
    <w:uiPriority w:val="39"/>
    <w:semiHidden/>
    <w:rsid w:val="00434E31"/>
    <w:pPr>
      <w:ind w:right="567"/>
    </w:pPr>
  </w:style>
  <w:style w:type="paragraph" w:styleId="TOC3">
    <w:name w:val="toc 3"/>
    <w:basedOn w:val="Normal"/>
    <w:next w:val="Normal"/>
    <w:uiPriority w:val="39"/>
    <w:semiHidden/>
    <w:rsid w:val="00434E31"/>
    <w:pPr>
      <w:ind w:right="567"/>
    </w:pPr>
  </w:style>
  <w:style w:type="paragraph" w:styleId="TOC4">
    <w:name w:val="toc 4"/>
    <w:basedOn w:val="Normal"/>
    <w:next w:val="Normal"/>
    <w:uiPriority w:val="39"/>
    <w:semiHidden/>
    <w:rsid w:val="00434E31"/>
    <w:pPr>
      <w:ind w:right="567"/>
    </w:pPr>
  </w:style>
  <w:style w:type="paragraph" w:styleId="TOC5">
    <w:name w:val="toc 5"/>
    <w:basedOn w:val="Normal"/>
    <w:next w:val="Normal"/>
    <w:uiPriority w:val="39"/>
    <w:semiHidden/>
    <w:rsid w:val="00434E31"/>
    <w:pPr>
      <w:ind w:right="567"/>
    </w:pPr>
  </w:style>
  <w:style w:type="paragraph" w:styleId="TOC6">
    <w:name w:val="toc 6"/>
    <w:basedOn w:val="Normal"/>
    <w:next w:val="Normal"/>
    <w:uiPriority w:val="39"/>
    <w:semiHidden/>
    <w:rsid w:val="00434E31"/>
    <w:pPr>
      <w:ind w:right="567"/>
    </w:pPr>
  </w:style>
  <w:style w:type="paragraph" w:styleId="TOC7">
    <w:name w:val="toc 7"/>
    <w:basedOn w:val="Normal"/>
    <w:next w:val="Normal"/>
    <w:uiPriority w:val="39"/>
    <w:semiHidden/>
    <w:rsid w:val="00434E31"/>
    <w:pPr>
      <w:ind w:right="567"/>
    </w:pPr>
  </w:style>
  <w:style w:type="paragraph" w:styleId="TOC8">
    <w:name w:val="toc 8"/>
    <w:basedOn w:val="Normal"/>
    <w:next w:val="Normal"/>
    <w:uiPriority w:val="39"/>
    <w:semiHidden/>
    <w:rsid w:val="00434E31"/>
    <w:pPr>
      <w:ind w:right="567"/>
    </w:pPr>
  </w:style>
  <w:style w:type="paragraph" w:styleId="TOC9">
    <w:name w:val="toc 9"/>
    <w:basedOn w:val="Normal"/>
    <w:next w:val="Normal"/>
    <w:uiPriority w:val="39"/>
    <w:semiHidden/>
    <w:rsid w:val="00434E31"/>
    <w:pPr>
      <w:ind w:right="567"/>
    </w:pPr>
  </w:style>
  <w:style w:type="paragraph" w:styleId="TOCHeading">
    <w:name w:val="TOC Heading"/>
    <w:basedOn w:val="Heading1"/>
    <w:next w:val="Normal"/>
    <w:uiPriority w:val="39"/>
    <w:semiHidden/>
    <w:qFormat/>
    <w:rsid w:val="00434E31"/>
    <w:pPr>
      <w:outlineLvl w:val="9"/>
    </w:pPr>
  </w:style>
  <w:style w:type="paragraph" w:styleId="EndnoteText">
    <w:name w:val="endnote text"/>
    <w:basedOn w:val="Normal"/>
    <w:link w:val="EndnoteTextChar"/>
    <w:uiPriority w:val="99"/>
    <w:semiHidden/>
    <w:rsid w:val="00434E31"/>
    <w:rPr>
      <w:sz w:val="16"/>
      <w:szCs w:val="20"/>
    </w:rPr>
  </w:style>
  <w:style w:type="character" w:customStyle="1" w:styleId="EndnoteTextChar">
    <w:name w:val="Endnote Text Char"/>
    <w:basedOn w:val="DefaultParagraphFont"/>
    <w:link w:val="EndnoteText"/>
    <w:uiPriority w:val="99"/>
    <w:semiHidden/>
    <w:rsid w:val="00A20648"/>
    <w:rPr>
      <w:rFonts w:ascii="Roboto" w:hAnsi="Roboto"/>
      <w:sz w:val="16"/>
      <w:szCs w:val="20"/>
      <w:lang w:val="en-US"/>
    </w:rPr>
  </w:style>
  <w:style w:type="paragraph" w:styleId="FootnoteText">
    <w:name w:val="footnote text"/>
    <w:basedOn w:val="Normal"/>
    <w:link w:val="FootnoteTextChar"/>
    <w:uiPriority w:val="99"/>
    <w:semiHidden/>
    <w:rsid w:val="00434E31"/>
    <w:rPr>
      <w:sz w:val="16"/>
      <w:szCs w:val="20"/>
    </w:rPr>
  </w:style>
  <w:style w:type="character" w:customStyle="1" w:styleId="FootnoteTextChar">
    <w:name w:val="Footnote Text Char"/>
    <w:basedOn w:val="DefaultParagraphFont"/>
    <w:link w:val="FootnoteText"/>
    <w:uiPriority w:val="99"/>
    <w:semiHidden/>
    <w:rsid w:val="00A20648"/>
    <w:rPr>
      <w:rFonts w:ascii="Roboto" w:hAnsi="Roboto"/>
      <w:sz w:val="16"/>
      <w:szCs w:val="20"/>
      <w:lang w:val="en-US"/>
    </w:rPr>
  </w:style>
  <w:style w:type="paragraph" w:styleId="Footer">
    <w:name w:val="footer"/>
    <w:basedOn w:val="Normal"/>
    <w:link w:val="FooterChar"/>
    <w:uiPriority w:val="99"/>
    <w:semiHidden/>
    <w:rsid w:val="00A34E07"/>
    <w:pPr>
      <w:tabs>
        <w:tab w:val="center" w:pos="4819"/>
        <w:tab w:val="right" w:pos="9638"/>
      </w:tabs>
    </w:pPr>
    <w:rPr>
      <w:sz w:val="14"/>
    </w:rPr>
  </w:style>
  <w:style w:type="character" w:customStyle="1" w:styleId="FooterChar">
    <w:name w:val="Footer Char"/>
    <w:basedOn w:val="DefaultParagraphFont"/>
    <w:link w:val="Footer"/>
    <w:uiPriority w:val="99"/>
    <w:semiHidden/>
    <w:rsid w:val="00A20648"/>
    <w:rPr>
      <w:rFonts w:ascii="Roboto" w:hAnsi="Roboto"/>
      <w:sz w:val="14"/>
      <w:lang w:val="en-US"/>
    </w:rPr>
  </w:style>
  <w:style w:type="paragraph" w:styleId="Header">
    <w:name w:val="header"/>
    <w:basedOn w:val="Normal"/>
    <w:link w:val="HeaderChar"/>
    <w:uiPriority w:val="99"/>
    <w:semiHidden/>
    <w:rsid w:val="00434E31"/>
    <w:pPr>
      <w:tabs>
        <w:tab w:val="center" w:pos="4819"/>
        <w:tab w:val="right" w:pos="9638"/>
      </w:tabs>
    </w:pPr>
  </w:style>
  <w:style w:type="character" w:customStyle="1" w:styleId="HeaderChar">
    <w:name w:val="Header Char"/>
    <w:basedOn w:val="DefaultParagraphFont"/>
    <w:link w:val="Header"/>
    <w:uiPriority w:val="99"/>
    <w:semiHidden/>
    <w:rsid w:val="00A20648"/>
    <w:rPr>
      <w:rFonts w:ascii="Roboto" w:hAnsi="Roboto"/>
      <w:sz w:val="20"/>
      <w:lang w:val="en-US"/>
    </w:rPr>
  </w:style>
  <w:style w:type="character" w:styleId="PageNumber">
    <w:name w:val="page number"/>
    <w:basedOn w:val="DefaultParagraphFont"/>
    <w:uiPriority w:val="99"/>
    <w:semiHidden/>
    <w:rsid w:val="00434E31"/>
    <w:rPr>
      <w:sz w:val="16"/>
    </w:rPr>
  </w:style>
  <w:style w:type="paragraph" w:customStyle="1" w:styleId="Template">
    <w:name w:val="Template"/>
    <w:uiPriority w:val="8"/>
    <w:semiHidden/>
    <w:qFormat/>
    <w:rsid w:val="00434E31"/>
    <w:pPr>
      <w:spacing w:line="240" w:lineRule="atLeast"/>
      <w:jc w:val="right"/>
    </w:pPr>
    <w:rPr>
      <w:rFonts w:ascii="Trebuchet MS" w:hAnsi="Trebuchet MS" w:cs="Calibri"/>
      <w:noProof/>
      <w:color w:val="ADAFAF"/>
      <w:sz w:val="20"/>
      <w:lang w:eastAsia="da-DK"/>
    </w:rPr>
  </w:style>
  <w:style w:type="paragraph" w:customStyle="1" w:styleId="Template-Address">
    <w:name w:val="Template - Address"/>
    <w:basedOn w:val="Template"/>
    <w:uiPriority w:val="8"/>
    <w:semiHidden/>
    <w:qFormat/>
    <w:rsid w:val="00434E31"/>
  </w:style>
  <w:style w:type="paragraph" w:styleId="BalloonText">
    <w:name w:val="Balloon Text"/>
    <w:basedOn w:val="Normal"/>
    <w:link w:val="BalloonTextChar"/>
    <w:uiPriority w:val="99"/>
    <w:semiHidden/>
    <w:rsid w:val="00434E31"/>
    <w:rPr>
      <w:rFonts w:cs="Tahoma"/>
      <w:sz w:val="16"/>
      <w:szCs w:val="16"/>
    </w:rPr>
  </w:style>
  <w:style w:type="character" w:customStyle="1" w:styleId="BalloonTextChar">
    <w:name w:val="Balloon Text Char"/>
    <w:basedOn w:val="DefaultParagraphFont"/>
    <w:link w:val="BalloonText"/>
    <w:uiPriority w:val="99"/>
    <w:semiHidden/>
    <w:rsid w:val="00434E31"/>
    <w:rPr>
      <w:rFonts w:ascii="Arial" w:hAnsi="Arial" w:cs="Tahoma"/>
      <w:sz w:val="16"/>
      <w:szCs w:val="16"/>
    </w:rPr>
  </w:style>
  <w:style w:type="table" w:styleId="TableGrid">
    <w:name w:val="Table Grid"/>
    <w:aliases w:val="Templafy Table"/>
    <w:basedOn w:val="TableNormal"/>
    <w:uiPriority w:val="99"/>
    <w:rsid w:val="002D490A"/>
    <w:pPr>
      <w:spacing w:line="240" w:lineRule="auto"/>
    </w:pPr>
    <w:tblPr>
      <w:tblStyleRowBandSize w:val="1"/>
      <w:tblBorders>
        <w:top w:val="single" w:sz="2" w:space="0" w:color="00347E"/>
        <w:left w:val="single" w:sz="2" w:space="0" w:color="00347E"/>
        <w:bottom w:val="single" w:sz="2" w:space="0" w:color="00347E"/>
        <w:right w:val="single" w:sz="2" w:space="0" w:color="00347E"/>
        <w:insideH w:val="single" w:sz="2" w:space="0" w:color="00347E"/>
        <w:insideV w:val="single" w:sz="2" w:space="0" w:color="00347E"/>
      </w:tblBorders>
      <w:tblCellMar>
        <w:top w:w="57" w:type="dxa"/>
        <w:left w:w="227" w:type="dxa"/>
      </w:tblCellMar>
    </w:tblPr>
    <w:tcPr>
      <w:vAlign w:val="center"/>
    </w:tcPr>
    <w:tblStylePr w:type="firstRow">
      <w:rPr>
        <w:rFonts w:ascii="Century Gothic Bold" w:hAnsi="Century Gothic Bold"/>
        <w:b/>
        <w:sz w:val="18"/>
      </w:rPr>
      <w:tblPr/>
      <w:tcPr>
        <w:shd w:val="clear" w:color="auto" w:fill="B8D8FF"/>
      </w:tcPr>
    </w:tblStylePr>
    <w:tblStylePr w:type="band1Horz">
      <w:rPr>
        <w:rFonts w:ascii="Roboto" w:hAnsi="Roboto"/>
        <w:b w:val="0"/>
        <w:sz w:val="14"/>
      </w:rPr>
      <w:tblPr/>
      <w:tcPr>
        <w:shd w:val="clear" w:color="auto" w:fill="E6F0FE"/>
      </w:tcPr>
    </w:tblStylePr>
    <w:tblStylePr w:type="band2Horz">
      <w:rPr>
        <w:rFonts w:ascii="Roboto" w:hAnsi="Roboto"/>
        <w:b w:val="0"/>
        <w:sz w:val="14"/>
      </w:rPr>
      <w:tblPr/>
      <w:tcPr>
        <w:shd w:val="clear" w:color="auto" w:fill="F0F5FF"/>
      </w:tcPr>
    </w:tblStylePr>
  </w:style>
  <w:style w:type="paragraph" w:customStyle="1" w:styleId="AdditionalLogos">
    <w:name w:val="Additional Logos"/>
    <w:basedOn w:val="Header"/>
    <w:uiPriority w:val="3"/>
    <w:semiHidden/>
    <w:qFormat/>
    <w:rsid w:val="00434E31"/>
    <w:pPr>
      <w:tabs>
        <w:tab w:val="clear" w:pos="9638"/>
      </w:tabs>
      <w:spacing w:before="120"/>
    </w:pPr>
  </w:style>
  <w:style w:type="paragraph" w:customStyle="1" w:styleId="Template-Docinfo">
    <w:name w:val="Template - Doc info"/>
    <w:basedOn w:val="Template"/>
    <w:uiPriority w:val="8"/>
    <w:semiHidden/>
    <w:qFormat/>
    <w:rsid w:val="00434E31"/>
    <w:pPr>
      <w:spacing w:before="120" w:line="120" w:lineRule="exact"/>
    </w:pPr>
    <w:rPr>
      <w:caps/>
      <w:sz w:val="12"/>
    </w:rPr>
  </w:style>
  <w:style w:type="paragraph" w:customStyle="1" w:styleId="Template-Name">
    <w:name w:val="Template - Name"/>
    <w:basedOn w:val="Template"/>
    <w:uiPriority w:val="8"/>
    <w:semiHidden/>
    <w:qFormat/>
    <w:rsid w:val="00434E31"/>
  </w:style>
  <w:style w:type="paragraph" w:customStyle="1" w:styleId="Template-Department">
    <w:name w:val="Template - Department"/>
    <w:basedOn w:val="Template"/>
    <w:uiPriority w:val="8"/>
    <w:semiHidden/>
    <w:qFormat/>
    <w:rsid w:val="00434E31"/>
    <w:pPr>
      <w:spacing w:before="120"/>
      <w:contextualSpacing/>
    </w:pPr>
  </w:style>
  <w:style w:type="paragraph" w:styleId="ListBullet">
    <w:name w:val="List Bullet"/>
    <w:basedOn w:val="Normal"/>
    <w:uiPriority w:val="2"/>
    <w:qFormat/>
    <w:rsid w:val="00C9530C"/>
    <w:pPr>
      <w:numPr>
        <w:numId w:val="21"/>
      </w:numPr>
      <w:contextualSpacing/>
    </w:pPr>
  </w:style>
  <w:style w:type="paragraph" w:styleId="ListNumber">
    <w:name w:val="List Number"/>
    <w:basedOn w:val="Normal"/>
    <w:uiPriority w:val="2"/>
    <w:qFormat/>
    <w:rsid w:val="00434E31"/>
    <w:pPr>
      <w:numPr>
        <w:numId w:val="23"/>
      </w:numPr>
      <w:contextualSpacing/>
    </w:pPr>
  </w:style>
  <w:style w:type="character" w:styleId="Hyperlink">
    <w:name w:val="Hyperlink"/>
    <w:basedOn w:val="DefaultParagraphFont"/>
    <w:uiPriority w:val="99"/>
    <w:semiHidden/>
    <w:rsid w:val="00434E31"/>
    <w:rPr>
      <w:color w:val="0000FF"/>
      <w:u w:val="single"/>
    </w:rPr>
  </w:style>
  <w:style w:type="paragraph" w:customStyle="1" w:styleId="ListNumberSpaceAfter">
    <w:name w:val="List Number Space After"/>
    <w:basedOn w:val="ListNumber"/>
    <w:uiPriority w:val="1"/>
    <w:semiHidden/>
    <w:qFormat/>
    <w:rsid w:val="00A21BE5"/>
    <w:pPr>
      <w:spacing w:after="260"/>
      <w:contextualSpacing w:val="0"/>
    </w:pPr>
    <w:rPr>
      <w:lang w:val="en-GB"/>
    </w:rPr>
  </w:style>
  <w:style w:type="paragraph" w:customStyle="1" w:styleId="Table">
    <w:name w:val="Table"/>
    <w:basedOn w:val="Normal"/>
    <w:uiPriority w:val="6"/>
    <w:semiHidden/>
    <w:qFormat/>
    <w:rsid w:val="00434E31"/>
  </w:style>
  <w:style w:type="paragraph" w:customStyle="1" w:styleId="TableHeading">
    <w:name w:val="Table Heading"/>
    <w:basedOn w:val="Table"/>
    <w:uiPriority w:val="6"/>
    <w:semiHidden/>
    <w:qFormat/>
    <w:rsid w:val="00434E31"/>
    <w:pPr>
      <w:spacing w:before="60" w:after="60"/>
    </w:pPr>
    <w:rPr>
      <w:b/>
      <w:caps/>
      <w:sz w:val="18"/>
    </w:rPr>
  </w:style>
  <w:style w:type="paragraph" w:customStyle="1" w:styleId="TableHeadingRight">
    <w:name w:val="Table Heading Right"/>
    <w:basedOn w:val="TableHeading"/>
    <w:uiPriority w:val="6"/>
    <w:semiHidden/>
    <w:qFormat/>
    <w:rsid w:val="00434E31"/>
    <w:pPr>
      <w:jc w:val="right"/>
    </w:pPr>
  </w:style>
  <w:style w:type="paragraph" w:customStyle="1" w:styleId="TableNumber">
    <w:name w:val="Table Number"/>
    <w:basedOn w:val="Table"/>
    <w:uiPriority w:val="6"/>
    <w:semiHidden/>
    <w:qFormat/>
    <w:rsid w:val="00434E31"/>
    <w:pPr>
      <w:jc w:val="right"/>
    </w:pPr>
  </w:style>
  <w:style w:type="paragraph" w:customStyle="1" w:styleId="TableNumberTotal">
    <w:name w:val="Table Number Total"/>
    <w:basedOn w:val="TableNumber"/>
    <w:uiPriority w:val="6"/>
    <w:semiHidden/>
    <w:qFormat/>
    <w:rsid w:val="00E60342"/>
    <w:rPr>
      <w:b/>
    </w:rPr>
  </w:style>
  <w:style w:type="paragraph" w:styleId="NormalWeb">
    <w:name w:val="Normal (Web)"/>
    <w:basedOn w:val="Normal"/>
    <w:uiPriority w:val="99"/>
    <w:semiHidden/>
    <w:rsid w:val="00434E31"/>
    <w:pPr>
      <w:spacing w:before="100" w:beforeAutospacing="1" w:after="100" w:afterAutospacing="1"/>
    </w:pPr>
    <w:rPr>
      <w:rFonts w:ascii="Times New Roman" w:eastAsia="Times New Roman" w:hAnsi="Times New Roman" w:cs="Times New Roman"/>
      <w:lang w:eastAsia="da-DK"/>
    </w:rPr>
  </w:style>
  <w:style w:type="paragraph" w:styleId="ListBullet2">
    <w:name w:val="List Bullet 2"/>
    <w:basedOn w:val="Normal"/>
    <w:uiPriority w:val="99"/>
    <w:semiHidden/>
    <w:rsid w:val="00434E31"/>
    <w:pPr>
      <w:numPr>
        <w:numId w:val="22"/>
      </w:numPr>
      <w:contextualSpacing/>
    </w:pPr>
  </w:style>
  <w:style w:type="paragraph" w:styleId="BodyText">
    <w:name w:val="Body Text"/>
    <w:basedOn w:val="Normal"/>
    <w:link w:val="BodyTextChar"/>
    <w:semiHidden/>
    <w:rsid w:val="00434E31"/>
    <w:pPr>
      <w:spacing w:after="120" w:line="280" w:lineRule="atLeast"/>
    </w:pPr>
    <w:rPr>
      <w:rFonts w:ascii="Trebuchet MS" w:eastAsia="Times New Roman" w:hAnsi="Trebuchet MS" w:cs="Times New Roman"/>
      <w:spacing w:val="4"/>
    </w:rPr>
  </w:style>
  <w:style w:type="character" w:customStyle="1" w:styleId="BodyTextChar">
    <w:name w:val="Body Text Char"/>
    <w:basedOn w:val="DefaultParagraphFont"/>
    <w:link w:val="BodyText"/>
    <w:semiHidden/>
    <w:rsid w:val="00434E31"/>
    <w:rPr>
      <w:rFonts w:ascii="Trebuchet MS" w:eastAsia="Times New Roman" w:hAnsi="Trebuchet MS" w:cs="Times New Roman"/>
      <w:spacing w:val="4"/>
      <w:sz w:val="20"/>
      <w:lang w:val="en-US"/>
    </w:rPr>
  </w:style>
  <w:style w:type="paragraph" w:styleId="PlainText">
    <w:name w:val="Plain Text"/>
    <w:basedOn w:val="Normal"/>
    <w:link w:val="PlainTextChar"/>
    <w:uiPriority w:val="99"/>
    <w:semiHidden/>
    <w:rsid w:val="00434E31"/>
    <w:rPr>
      <w:rFonts w:ascii="Calibri" w:hAnsi="Calibri" w:cs="Times New Roman"/>
      <w:szCs w:val="22"/>
      <w:lang w:eastAsia="da-DK"/>
    </w:rPr>
  </w:style>
  <w:style w:type="character" w:customStyle="1" w:styleId="PlainTextChar">
    <w:name w:val="Plain Text Char"/>
    <w:basedOn w:val="DefaultParagraphFont"/>
    <w:link w:val="PlainText"/>
    <w:uiPriority w:val="99"/>
    <w:semiHidden/>
    <w:rsid w:val="00A20648"/>
    <w:rPr>
      <w:rFonts w:ascii="Calibri" w:hAnsi="Calibri" w:cs="Times New Roman"/>
      <w:sz w:val="20"/>
      <w:szCs w:val="22"/>
      <w:lang w:val="en-US" w:eastAsia="da-DK"/>
    </w:rPr>
  </w:style>
  <w:style w:type="paragraph" w:customStyle="1" w:styleId="TableText">
    <w:name w:val="Table Text"/>
    <w:basedOn w:val="Table"/>
    <w:uiPriority w:val="6"/>
    <w:semiHidden/>
    <w:qFormat/>
    <w:rsid w:val="00434E31"/>
  </w:style>
  <w:style w:type="paragraph" w:customStyle="1" w:styleId="TableTextHanging">
    <w:name w:val="Table Text Hanging"/>
    <w:basedOn w:val="TableText"/>
    <w:uiPriority w:val="1"/>
    <w:semiHidden/>
    <w:qFormat/>
    <w:rsid w:val="00434E31"/>
    <w:pPr>
      <w:ind w:left="1134" w:hanging="1134"/>
    </w:pPr>
    <w:rPr>
      <w:rFonts w:ascii="Trebuchet MS" w:eastAsia="Times New Roman" w:hAnsi="Trebuchet MS" w:cs="Times New Roman"/>
      <w:lang w:eastAsia="da-DK"/>
    </w:rPr>
  </w:style>
  <w:style w:type="paragraph" w:customStyle="1" w:styleId="TableTextTotal">
    <w:name w:val="Table Text Total"/>
    <w:basedOn w:val="TableText"/>
    <w:uiPriority w:val="6"/>
    <w:semiHidden/>
    <w:qFormat/>
    <w:rsid w:val="00434E31"/>
    <w:rPr>
      <w:b/>
    </w:rPr>
  </w:style>
  <w:style w:type="paragraph" w:customStyle="1" w:styleId="Footer-Colored">
    <w:name w:val="Footer - Colored"/>
    <w:basedOn w:val="Footer"/>
    <w:uiPriority w:val="99"/>
    <w:semiHidden/>
    <w:qFormat/>
    <w:rsid w:val="00A34E07"/>
    <w:pPr>
      <w:ind w:right="-853"/>
    </w:pPr>
    <w:rPr>
      <w:color w:val="A7D2FF" w:themeColor="text1"/>
    </w:rPr>
  </w:style>
  <w:style w:type="paragraph" w:styleId="Date">
    <w:name w:val="Date"/>
    <w:basedOn w:val="Normal"/>
    <w:next w:val="Normal"/>
    <w:link w:val="DateChar"/>
    <w:uiPriority w:val="4"/>
    <w:semiHidden/>
    <w:rsid w:val="00E730B8"/>
  </w:style>
  <w:style w:type="character" w:customStyle="1" w:styleId="DateChar">
    <w:name w:val="Date Char"/>
    <w:basedOn w:val="DefaultParagraphFont"/>
    <w:link w:val="Date"/>
    <w:uiPriority w:val="4"/>
    <w:semiHidden/>
    <w:rsid w:val="00A20648"/>
    <w:rPr>
      <w:rFonts w:ascii="Roboto" w:hAnsi="Roboto"/>
      <w:sz w:val="20"/>
      <w:lang w:val="en-US"/>
    </w:rPr>
  </w:style>
  <w:style w:type="character" w:styleId="PlaceholderText">
    <w:name w:val="Placeholder Text"/>
    <w:basedOn w:val="DefaultParagraphFont"/>
    <w:uiPriority w:val="99"/>
    <w:semiHidden/>
    <w:rsid w:val="00C63C67"/>
    <w:rPr>
      <w:color w:val="808080"/>
    </w:rPr>
  </w:style>
  <w:style w:type="paragraph" w:customStyle="1" w:styleId="Footer1">
    <w:name w:val="Footer 1"/>
    <w:basedOn w:val="Footer"/>
    <w:link w:val="Footer1Char"/>
    <w:uiPriority w:val="3"/>
    <w:semiHidden/>
    <w:qFormat/>
    <w:rsid w:val="00263709"/>
    <w:pPr>
      <w:ind w:right="340"/>
      <w:jc w:val="right"/>
    </w:pPr>
    <w:rPr>
      <w:color w:val="00489F" w:themeColor="text2"/>
    </w:rPr>
  </w:style>
  <w:style w:type="character" w:customStyle="1" w:styleId="Footer1Char">
    <w:name w:val="Footer 1 Char"/>
    <w:basedOn w:val="FooterChar"/>
    <w:link w:val="Footer1"/>
    <w:uiPriority w:val="3"/>
    <w:semiHidden/>
    <w:rsid w:val="00A20648"/>
    <w:rPr>
      <w:rFonts w:ascii="Roboto" w:hAnsi="Roboto"/>
      <w:color w:val="00489F" w:themeColor="text2"/>
      <w:sz w:val="14"/>
      <w:lang w:val="en-US"/>
    </w:rPr>
  </w:style>
  <w:style w:type="paragraph" w:customStyle="1" w:styleId="FootertoHide">
    <w:name w:val="Footer to Hide"/>
    <w:basedOn w:val="Footer1"/>
    <w:link w:val="FootertoHideChar"/>
    <w:autoRedefine/>
    <w:semiHidden/>
    <w:qFormat/>
    <w:rsid w:val="00F62BE3"/>
    <w:pPr>
      <w:jc w:val="left"/>
    </w:pPr>
    <w:rPr>
      <w:b/>
      <w:sz w:val="12"/>
    </w:rPr>
  </w:style>
  <w:style w:type="character" w:customStyle="1" w:styleId="FootertoHideChar">
    <w:name w:val="Footer to Hide Char"/>
    <w:basedOn w:val="Footer1Char"/>
    <w:link w:val="FootertoHide"/>
    <w:semiHidden/>
    <w:rsid w:val="00F62BE3"/>
    <w:rPr>
      <w:rFonts w:ascii="Roboto" w:hAnsi="Roboto"/>
      <w:b/>
      <w:color w:val="00489F" w:themeColor="text2"/>
      <w:sz w:val="12"/>
      <w:lang w:val="en-US"/>
    </w:rPr>
  </w:style>
  <w:style w:type="table" w:styleId="GridTable1Light">
    <w:name w:val="Grid Table 1 Light"/>
    <w:basedOn w:val="TableNormal"/>
    <w:uiPriority w:val="46"/>
    <w:rsid w:val="008F7F71"/>
    <w:pPr>
      <w:spacing w:line="240" w:lineRule="auto"/>
    </w:pPr>
    <w:tblPr>
      <w:tblStyleRowBandSize w:val="1"/>
      <w:tblStyleColBandSize w:val="1"/>
      <w:tblBorders>
        <w:top w:val="single" w:sz="4" w:space="0" w:color="DBECFF" w:themeColor="text1" w:themeTint="66"/>
        <w:left w:val="single" w:sz="4" w:space="0" w:color="DBECFF" w:themeColor="text1" w:themeTint="66"/>
        <w:bottom w:val="single" w:sz="4" w:space="0" w:color="DBECFF" w:themeColor="text1" w:themeTint="66"/>
        <w:right w:val="single" w:sz="4" w:space="0" w:color="DBECFF" w:themeColor="text1" w:themeTint="66"/>
        <w:insideH w:val="single" w:sz="4" w:space="0" w:color="DBECFF" w:themeColor="text1" w:themeTint="66"/>
        <w:insideV w:val="single" w:sz="4" w:space="0" w:color="DBECFF" w:themeColor="text1" w:themeTint="66"/>
      </w:tblBorders>
    </w:tblPr>
    <w:tblStylePr w:type="firstRow">
      <w:rPr>
        <w:b/>
        <w:bCs/>
      </w:rPr>
      <w:tblPr/>
      <w:tcPr>
        <w:tcBorders>
          <w:bottom w:val="single" w:sz="12" w:space="0" w:color="CAE3FF" w:themeColor="text1" w:themeTint="99"/>
        </w:tcBorders>
      </w:tcPr>
    </w:tblStylePr>
    <w:tblStylePr w:type="lastRow">
      <w:rPr>
        <w:b/>
        <w:bCs/>
      </w:rPr>
      <w:tblPr/>
      <w:tcPr>
        <w:tcBorders>
          <w:top w:val="double" w:sz="2" w:space="0" w:color="CAE3FF"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86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559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3294">
      <w:bodyDiv w:val="1"/>
      <w:marLeft w:val="0"/>
      <w:marRight w:val="0"/>
      <w:marTop w:val="0"/>
      <w:marBottom w:val="0"/>
      <w:divBdr>
        <w:top w:val="none" w:sz="0" w:space="0" w:color="auto"/>
        <w:left w:val="none" w:sz="0" w:space="0" w:color="auto"/>
        <w:bottom w:val="none" w:sz="0" w:space="0" w:color="auto"/>
        <w:right w:val="none" w:sz="0" w:space="0" w:color="auto"/>
      </w:divBdr>
    </w:div>
    <w:div w:id="435448233">
      <w:bodyDiv w:val="1"/>
      <w:marLeft w:val="0"/>
      <w:marRight w:val="0"/>
      <w:marTop w:val="0"/>
      <w:marBottom w:val="0"/>
      <w:divBdr>
        <w:top w:val="none" w:sz="0" w:space="0" w:color="auto"/>
        <w:left w:val="none" w:sz="0" w:space="0" w:color="auto"/>
        <w:bottom w:val="none" w:sz="0" w:space="0" w:color="auto"/>
        <w:right w:val="none" w:sz="0" w:space="0" w:color="auto"/>
      </w:divBdr>
    </w:div>
    <w:div w:id="508178299">
      <w:bodyDiv w:val="1"/>
      <w:marLeft w:val="0"/>
      <w:marRight w:val="0"/>
      <w:marTop w:val="0"/>
      <w:marBottom w:val="0"/>
      <w:divBdr>
        <w:top w:val="none" w:sz="0" w:space="0" w:color="auto"/>
        <w:left w:val="none" w:sz="0" w:space="0" w:color="auto"/>
        <w:bottom w:val="none" w:sz="0" w:space="0" w:color="auto"/>
        <w:right w:val="none" w:sz="0" w:space="0" w:color="auto"/>
      </w:divBdr>
    </w:div>
    <w:div w:id="759987237">
      <w:bodyDiv w:val="1"/>
      <w:marLeft w:val="0"/>
      <w:marRight w:val="0"/>
      <w:marTop w:val="0"/>
      <w:marBottom w:val="0"/>
      <w:divBdr>
        <w:top w:val="none" w:sz="0" w:space="0" w:color="auto"/>
        <w:left w:val="none" w:sz="0" w:space="0" w:color="auto"/>
        <w:bottom w:val="none" w:sz="0" w:space="0" w:color="auto"/>
        <w:right w:val="none" w:sz="0" w:space="0" w:color="auto"/>
      </w:divBdr>
      <w:divsChild>
        <w:div w:id="1160384671">
          <w:marLeft w:val="288"/>
          <w:marRight w:val="0"/>
          <w:marTop w:val="67"/>
          <w:marBottom w:val="0"/>
          <w:divBdr>
            <w:top w:val="none" w:sz="0" w:space="0" w:color="auto"/>
            <w:left w:val="none" w:sz="0" w:space="0" w:color="auto"/>
            <w:bottom w:val="none" w:sz="0" w:space="0" w:color="auto"/>
            <w:right w:val="none" w:sz="0" w:space="0" w:color="auto"/>
          </w:divBdr>
        </w:div>
      </w:divsChild>
    </w:div>
    <w:div w:id="872159313">
      <w:bodyDiv w:val="1"/>
      <w:marLeft w:val="0"/>
      <w:marRight w:val="0"/>
      <w:marTop w:val="0"/>
      <w:marBottom w:val="0"/>
      <w:divBdr>
        <w:top w:val="none" w:sz="0" w:space="0" w:color="auto"/>
        <w:left w:val="none" w:sz="0" w:space="0" w:color="auto"/>
        <w:bottom w:val="none" w:sz="0" w:space="0" w:color="auto"/>
        <w:right w:val="none" w:sz="0" w:space="0" w:color="auto"/>
      </w:divBdr>
      <w:divsChild>
        <w:div w:id="368453779">
          <w:marLeft w:val="288"/>
          <w:marRight w:val="0"/>
          <w:marTop w:val="67"/>
          <w:marBottom w:val="0"/>
          <w:divBdr>
            <w:top w:val="none" w:sz="0" w:space="0" w:color="auto"/>
            <w:left w:val="none" w:sz="0" w:space="0" w:color="auto"/>
            <w:bottom w:val="none" w:sz="0" w:space="0" w:color="auto"/>
            <w:right w:val="none" w:sz="0" w:space="0" w:color="auto"/>
          </w:divBdr>
        </w:div>
      </w:divsChild>
    </w:div>
    <w:div w:id="919485179">
      <w:bodyDiv w:val="1"/>
      <w:marLeft w:val="0"/>
      <w:marRight w:val="0"/>
      <w:marTop w:val="0"/>
      <w:marBottom w:val="0"/>
      <w:divBdr>
        <w:top w:val="none" w:sz="0" w:space="0" w:color="auto"/>
        <w:left w:val="none" w:sz="0" w:space="0" w:color="auto"/>
        <w:bottom w:val="none" w:sz="0" w:space="0" w:color="auto"/>
        <w:right w:val="none" w:sz="0" w:space="0" w:color="auto"/>
      </w:divBdr>
    </w:div>
    <w:div w:id="1008480389">
      <w:bodyDiv w:val="1"/>
      <w:marLeft w:val="0"/>
      <w:marRight w:val="0"/>
      <w:marTop w:val="0"/>
      <w:marBottom w:val="0"/>
      <w:divBdr>
        <w:top w:val="none" w:sz="0" w:space="0" w:color="auto"/>
        <w:left w:val="none" w:sz="0" w:space="0" w:color="auto"/>
        <w:bottom w:val="none" w:sz="0" w:space="0" w:color="auto"/>
        <w:right w:val="none" w:sz="0" w:space="0" w:color="auto"/>
      </w:divBdr>
    </w:div>
    <w:div w:id="1135879461">
      <w:bodyDiv w:val="1"/>
      <w:marLeft w:val="0"/>
      <w:marRight w:val="0"/>
      <w:marTop w:val="0"/>
      <w:marBottom w:val="0"/>
      <w:divBdr>
        <w:top w:val="none" w:sz="0" w:space="0" w:color="auto"/>
        <w:left w:val="none" w:sz="0" w:space="0" w:color="auto"/>
        <w:bottom w:val="none" w:sz="0" w:space="0" w:color="auto"/>
        <w:right w:val="none" w:sz="0" w:space="0" w:color="auto"/>
      </w:divBdr>
    </w:div>
    <w:div w:id="1247768135">
      <w:bodyDiv w:val="1"/>
      <w:marLeft w:val="0"/>
      <w:marRight w:val="0"/>
      <w:marTop w:val="0"/>
      <w:marBottom w:val="0"/>
      <w:divBdr>
        <w:top w:val="none" w:sz="0" w:space="0" w:color="auto"/>
        <w:left w:val="none" w:sz="0" w:space="0" w:color="auto"/>
        <w:bottom w:val="none" w:sz="0" w:space="0" w:color="auto"/>
        <w:right w:val="none" w:sz="0" w:space="0" w:color="auto"/>
      </w:divBdr>
    </w:div>
    <w:div w:id="1276906662">
      <w:bodyDiv w:val="1"/>
      <w:marLeft w:val="0"/>
      <w:marRight w:val="0"/>
      <w:marTop w:val="0"/>
      <w:marBottom w:val="0"/>
      <w:divBdr>
        <w:top w:val="none" w:sz="0" w:space="0" w:color="auto"/>
        <w:left w:val="none" w:sz="0" w:space="0" w:color="auto"/>
        <w:bottom w:val="none" w:sz="0" w:space="0" w:color="auto"/>
        <w:right w:val="none" w:sz="0" w:space="0" w:color="auto"/>
      </w:divBdr>
    </w:div>
    <w:div w:id="1308242338">
      <w:bodyDiv w:val="1"/>
      <w:marLeft w:val="0"/>
      <w:marRight w:val="0"/>
      <w:marTop w:val="0"/>
      <w:marBottom w:val="0"/>
      <w:divBdr>
        <w:top w:val="none" w:sz="0" w:space="0" w:color="auto"/>
        <w:left w:val="none" w:sz="0" w:space="0" w:color="auto"/>
        <w:bottom w:val="none" w:sz="0" w:space="0" w:color="auto"/>
        <w:right w:val="none" w:sz="0" w:space="0" w:color="auto"/>
      </w:divBdr>
    </w:div>
    <w:div w:id="1435056310">
      <w:bodyDiv w:val="1"/>
      <w:marLeft w:val="0"/>
      <w:marRight w:val="0"/>
      <w:marTop w:val="0"/>
      <w:marBottom w:val="0"/>
      <w:divBdr>
        <w:top w:val="none" w:sz="0" w:space="0" w:color="auto"/>
        <w:left w:val="none" w:sz="0" w:space="0" w:color="auto"/>
        <w:bottom w:val="none" w:sz="0" w:space="0" w:color="auto"/>
        <w:right w:val="none" w:sz="0" w:space="0" w:color="auto"/>
      </w:divBdr>
    </w:div>
    <w:div w:id="1688098211">
      <w:bodyDiv w:val="1"/>
      <w:marLeft w:val="0"/>
      <w:marRight w:val="0"/>
      <w:marTop w:val="0"/>
      <w:marBottom w:val="0"/>
      <w:divBdr>
        <w:top w:val="none" w:sz="0" w:space="0" w:color="auto"/>
        <w:left w:val="none" w:sz="0" w:space="0" w:color="auto"/>
        <w:bottom w:val="none" w:sz="0" w:space="0" w:color="auto"/>
        <w:right w:val="none" w:sz="0" w:space="0" w:color="auto"/>
      </w:divBdr>
    </w:div>
    <w:div w:id="1691369276">
      <w:bodyDiv w:val="1"/>
      <w:marLeft w:val="0"/>
      <w:marRight w:val="0"/>
      <w:marTop w:val="0"/>
      <w:marBottom w:val="0"/>
      <w:divBdr>
        <w:top w:val="none" w:sz="0" w:space="0" w:color="auto"/>
        <w:left w:val="none" w:sz="0" w:space="0" w:color="auto"/>
        <w:bottom w:val="none" w:sz="0" w:space="0" w:color="auto"/>
        <w:right w:val="none" w:sz="0" w:space="0" w:color="auto"/>
      </w:divBdr>
    </w:div>
    <w:div w:id="1872372673">
      <w:bodyDiv w:val="1"/>
      <w:marLeft w:val="0"/>
      <w:marRight w:val="0"/>
      <w:marTop w:val="0"/>
      <w:marBottom w:val="0"/>
      <w:divBdr>
        <w:top w:val="none" w:sz="0" w:space="0" w:color="auto"/>
        <w:left w:val="none" w:sz="0" w:space="0" w:color="auto"/>
        <w:bottom w:val="none" w:sz="0" w:space="0" w:color="auto"/>
        <w:right w:val="none" w:sz="0" w:space="0" w:color="auto"/>
      </w:divBdr>
    </w:div>
    <w:div w:id="2077706447">
      <w:bodyDiv w:val="1"/>
      <w:marLeft w:val="0"/>
      <w:marRight w:val="0"/>
      <w:marTop w:val="0"/>
      <w:marBottom w:val="0"/>
      <w:divBdr>
        <w:top w:val="none" w:sz="0" w:space="0" w:color="auto"/>
        <w:left w:val="none" w:sz="0" w:space="0" w:color="auto"/>
        <w:bottom w:val="none" w:sz="0" w:space="0" w:color="auto"/>
        <w:right w:val="none" w:sz="0" w:space="0" w:color="auto"/>
      </w:divBdr>
    </w:div>
    <w:div w:id="20926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andraMontanher\AppData\Local\Temp\Templafy\WordVsto\1vi235z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434BCA1CE14D92A78974E8D23783D7"/>
        <w:category>
          <w:name w:val="General"/>
          <w:gallery w:val="placeholder"/>
        </w:category>
        <w:types>
          <w:type w:val="bbPlcHdr"/>
        </w:types>
        <w:behaviors>
          <w:behavior w:val="content"/>
        </w:behaviors>
        <w:guid w:val="{0E87DCD7-2111-433F-ADD0-AC682932E362}"/>
      </w:docPartPr>
      <w:docPartBody>
        <w:p w:rsidR="006E5FD3" w:rsidRDefault="006E5FD3">
          <w:pPr>
            <w:pStyle w:val="C6434BCA1CE14D92A78974E8D23783D7"/>
          </w:pPr>
          <w:r w:rsidRPr="00B20032">
            <w:rPr>
              <w:rStyle w:val="PlaceholderText"/>
            </w:rPr>
            <w:t>Click or tap here to enter text.</w:t>
          </w:r>
        </w:p>
      </w:docPartBody>
    </w:docPart>
    <w:docPart>
      <w:docPartPr>
        <w:name w:val="404F8E97F9AB427ABE2519AC404A36D8"/>
        <w:category>
          <w:name w:val="General"/>
          <w:gallery w:val="placeholder"/>
        </w:category>
        <w:types>
          <w:type w:val="bbPlcHdr"/>
        </w:types>
        <w:behaviors>
          <w:behavior w:val="content"/>
        </w:behaviors>
        <w:guid w:val="{F57F844D-0ED1-4C86-998F-675FD34AECBC}"/>
      </w:docPartPr>
      <w:docPartBody>
        <w:p w:rsidR="00000000" w:rsidRDefault="006E5FD3" w:rsidP="006E5FD3">
          <w:pPr>
            <w:pStyle w:val="404F8E97F9AB427ABE2519AC404A36D8"/>
          </w:pPr>
          <w:r w:rsidRPr="00B200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Gotham Rounded Book">
    <w:altName w:val="Arial"/>
    <w:panose1 w:val="00000000000000000000"/>
    <w:charset w:val="00"/>
    <w:family w:val="modern"/>
    <w:notTrueType/>
    <w:pitch w:val="variable"/>
    <w:sig w:usb0="00000001" w:usb1="0000004A" w:usb2="00000000" w:usb3="00000000" w:csb0="00000193" w:csb1="00000000"/>
  </w:font>
  <w:font w:name="Liberation Serif;Times New Roma">
    <w:altName w:val="Times New Roman"/>
    <w:panose1 w:val="00000000000000000000"/>
    <w:charset w:val="00"/>
    <w:family w:val="roman"/>
    <w:notTrueType/>
    <w:pitch w:val="default"/>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D3"/>
    <w:rsid w:val="006E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FD3"/>
    <w:rPr>
      <w:color w:val="808080"/>
    </w:rPr>
  </w:style>
  <w:style w:type="paragraph" w:customStyle="1" w:styleId="C6434BCA1CE14D92A78974E8D23783D7">
    <w:name w:val="C6434BCA1CE14D92A78974E8D23783D7"/>
  </w:style>
  <w:style w:type="paragraph" w:customStyle="1" w:styleId="CE706563B4404528AE8BB29DBCFE5194">
    <w:name w:val="CE706563B4404528AE8BB29DBCFE5194"/>
    <w:rsid w:val="006E5FD3"/>
  </w:style>
  <w:style w:type="paragraph" w:customStyle="1" w:styleId="404F8E97F9AB427ABE2519AC404A36D8">
    <w:name w:val="404F8E97F9AB427ABE2519AC404A36D8"/>
    <w:rsid w:val="006E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emplafy 2021">
      <a:dk1>
        <a:srgbClr val="A7D2FF"/>
      </a:dk1>
      <a:lt1>
        <a:sysClr val="window" lastClr="FFFFFF"/>
      </a:lt1>
      <a:dk2>
        <a:srgbClr val="00489F"/>
      </a:dk2>
      <a:lt2>
        <a:srgbClr val="0472EE"/>
      </a:lt2>
      <a:accent1>
        <a:srgbClr val="00347E"/>
      </a:accent1>
      <a:accent2>
        <a:srgbClr val="2B3B4D"/>
      </a:accent2>
      <a:accent3>
        <a:srgbClr val="EA7D4A"/>
      </a:accent3>
      <a:accent4>
        <a:srgbClr val="F3B541"/>
      </a:accent4>
      <a:accent5>
        <a:srgbClr val="A4ACBA"/>
      </a:accent5>
      <a:accent6>
        <a:srgbClr val="0E151B"/>
      </a:accent6>
      <a:hlink>
        <a:srgbClr val="0078FF"/>
      </a:hlink>
      <a:folHlink>
        <a:srgbClr val="797B82"/>
      </a:folHlink>
    </a:clrScheme>
    <a:fontScheme name="Templafy New">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3175">
          <a:solidFill>
            <a:srgbClr val="00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70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7B44FF9-65CE-4B4F-96BC-80E32FC06F00}">
  <we:reference id="f1abd87f-a3ba-42fb-91d5-100000000000" version="1.0.0.6" store="EXCatalog" storeType="EXCatalog"/>
  <we:alternateReferences>
    <we:reference id="WA104380278" version="1.0.0.6" store="da-DK"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1863114-7366-4EDE-B278-F1CFA2136DB9}">
  <we:reference id="a674188b-cf48-4b02-b8e5-4b6b8cb80646" version="1.0.0.1"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emplafyFormConfiguration><![CDATA[{"formFields":[{"dataSourceName":"DocumentClassification","dataSourceFieldName":"Name","distinct":false,"hideIfNoUserInteractionRequired":false,"required":false,"defaultValue":"Internal","autoSelectFirstOption":false,"shareValue":false,"type":"dropDown","name":"DocumentClassification","label":"Document Classification"}],"formDataEntries":[{"name":"DocumentClassification","value":"+3AZrVd2psi9I3vAjkQRBaBPvpXhBkp9WIjVPbwHQwk="}]}]]></TemplafyFormConfiguratio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emplafyTemplateConfiguration><![CDATA[{"elementsMetadata":[{"elementConfiguration":{"binding":"{{UserProfile.Office.CompanyName}}","removeAndKeepContent":false,"disableUpdates":false,"type":"text"},"type":"richTextContentControl","id":"5d8ff404-c7cc-4e4f-9a1c-392ed95d1d11"},{"elementConfiguration":{"binding":"{{UserProfile.Office.Address}}","removeAndKeepContent":false,"disableUpdates":false,"type":"text"},"type":"richTextContentControl","id":"2a94f777-e689-4e96-856b-dc8232c87039"},{"elementConfiguration":{"binding":"{{UserProfile.Office.City}}","removeAndKeepContent":false,"disableUpdates":false,"type":"text"},"type":"richTextContentControl","id":"2e835075-4fdd-406e-93fd-f042df172fe2"},{"elementConfiguration":{"binding":"{{UserProfile.Office.Country.Name}}","removeAndKeepContent":false,"disableUpdates":false,"type":"text"},"type":"richTextContentControl","id":"22c468f6-2d3c-434e-af42-69ca5e4c4702"},{"elementConfiguration":{"binding":"{{UserProfile.Office.Web}}","removeAndKeepContent":false,"disableUpdates":false,"type":"text"},"type":"richTextContentControl","id":"3f8e3528-f8fe-41b9-a991-7dcfc830d6c5"},{"elementConfiguration":{"visibility":"{{IfElse(Equals(Form.DocumentClassification.Name, \"Public\"), VisibilityType.Hidden, VisibilityType.Visible)}}","disableUpdates":false,"type":"group"},"type":"richTextContentControl","id":"2e92b13e-8ec0-4a78-a855-0f935994ce3e"},{"elementConfiguration":{"binding":"{{Form.DocumentClassification.Name}}","visibility":"{{IfElse(Equals(Form.DocumentClassification.Name, \"Public\"), VisibilityType.Hidden, VisibilityType.Visible)}}","removeAndKeepContent":false,"disableUpdates":false,"type":"text"},"type":"richTextContentControl","id":"a52ff40e-506e-49bb-ac6c-3acf2da8de5e"},{"elementConfiguration":{"removeAndKeepContent":false,"disableUpdates":false,"type":"text"},"type":"richTextContentControl","id":"691babc6-87e9-4baa-82eb-b6834af11fdc"},{"elementConfiguration":{"binding":"Form.DocumentClassification.DocumentClassification","removeAndKeepContent":false,"disableUpdates":false,"type":"text"},"type":"richTextContentControl","id":"2b189cc6-8f16-42e7-8a94-bd8d49f4162c"},{"elementConfiguration":{"binding":"{{Form.DocumentClassification.Name}}","removeAndKeepContent":false,"disableUpdates":false,"type":"text"},"type":"richTextContentControl","id":"a62eeadb-f68a-4369-b715-61f8a253d540"},{"elementConfiguration":{"binding":"{{UserProfile.Office.CompanyName}}","removeAndKeepContent":false,"disableUpdates":false,"type":"text"},"type":"richTextContentControl","id":"66942466-64c2-4d11-b800-e8360d2c6ca3"},{"elementConfiguration":{"binding":"{{UserProfile.Office.Address}}","removeAndKeepContent":false,"disableUpdates":false,"type":"text"},"type":"richTextContentControl","id":"726ad63c-0dc8-480f-84be-f73f17cd0651"},{"elementConfiguration":{"binding":"{{UserProfile.Office.City}}","removeAndKeepContent":false,"disableUpdates":false,"type":"text"},"type":"richTextContentControl","id":"b65edcf5-89f4-4aca-8db3-ef98ed139ed2"},{"elementConfiguration":{"binding":"{{UserProfile.Office.Country.Name}}","removeAndKeepContent":false,"disableUpdates":false,"type":"text"},"type":"richTextContentControl","id":"53d091c8-f8c9-4297-9ec4-64938f79c226"},{"elementConfiguration":{"binding":"{{UserProfile.Office.Web}}","removeAndKeepContent":false,"disableUpdates":false,"type":"text"},"type":"richTextContentControl","id":"ada2dcc5-cfa3-4551-8277-31a284b9a188"},{"elementConfiguration":{"binding":"{{Form.DocumentClassification.Name}}","removeAndKeepContent":false,"disableUpdates":false,"type":"text"},"type":"richTextContentControl","id":"31189842-4abe-45cc-9757-1b2a28ee4cfc"},{"elementConfiguration":{"binding":"{{UserProfile.Office.CompanyName}}","removeAndKeepContent":false,"disableUpdates":false,"type":"text"},"type":"richTextContentControl","id":"1475be38-4a62-41be-8ee3-16b8cae0e26c"},{"elementConfiguration":{"binding":"{{UserProfile.Office.Address}}","removeAndKeepContent":false,"disableUpdates":false,"type":"text"},"type":"richTextContentControl","id":"49281949-4ae4-4107-85ae-9eb690a83f0a"},{"elementConfiguration":{"binding":"{{UserProfile.Office.City}}","removeAndKeepContent":false,"disableUpdates":false,"type":"text"},"type":"richTextContentControl","id":"b356913d-76a6-40a7-8ebb-ef5dcd3afbfb"},{"elementConfiguration":{"binding":"{{UserProfile.Office.Country.Name}}","removeAndKeepContent":false,"disableUpdates":false,"type":"text"},"type":"richTextContentControl","id":"9a015e81-d663-424b-ba49-49309c7352a4"},{"elementConfiguration":{"binding":"{{UserProfile.Office.Web}}","removeAndKeepContent":false,"disableUpdates":false,"type":"text"},"type":"richTextContentControl","id":"2f01901e-6a32-4af8-8508-1cd066b03db1"}],"transformationConfigurations":[{"propertyName":"DocumentClassification","propertyValue":"{{Form.DocumentClassification.Name}}","disableUpdates":false,"type":"customDocumentProperty"},{"propertyName":"creator","propertyValue":"{{UserProfile.Name}}","disableUpdates":false,"type":"documentProperty"}],"templateName":"Blank document","templateDescription":"","enableDocumentContentUpdater":true,"version":"2.0"}]]></TemplafyTemplateConfiguration>
</file>

<file path=customXml/item4.xml><?xml version="1.0" encoding="utf-8"?>
<ct:contentTypeSchema xmlns:ct="http://schemas.microsoft.com/office/2006/metadata/contentType" xmlns:ma="http://schemas.microsoft.com/office/2006/metadata/properties/metaAttributes" ct:_="" ma:_="" ma:contentTypeName="Document" ma:contentTypeID="0x01010005ABB2026AF6CB4196B1CE45AEE68FA7" ma:contentTypeVersion="26" ma:contentTypeDescription="Create a new document." ma:contentTypeScope="" ma:versionID="895a873b37e437c1ad17ea9be6694dcf">
  <xsd:schema xmlns:xsd="http://www.w3.org/2001/XMLSchema" xmlns:xs="http://www.w3.org/2001/XMLSchema" xmlns:p="http://schemas.microsoft.com/office/2006/metadata/properties" xmlns:ns2="8bde14f3-28c2-43ad-b7fc-62bc4d7f0a2a" xmlns:ns3="48d80116-3902-4756-b4e0-4adac8bce0bb" targetNamespace="http://schemas.microsoft.com/office/2006/metadata/properties" ma:root="true" ma:fieldsID="55b5cb54fd72882e2a34946808b899dc" ns2:_="" ns3:_="">
    <xsd:import namespace="8bde14f3-28c2-43ad-b7fc-62bc4d7f0a2a"/>
    <xsd:import namespace="48d80116-3902-4756-b4e0-4adac8bce0b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State" minOccurs="0"/>
                <xsd:element ref="ns3:b5375df3e18e4d30b069c5a346c94891" minOccurs="0"/>
                <xsd:element ref="ns2:TaxCatchAll"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14f3-28c2-43ad-b7fc-62bc4d7f0a2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2e03f580-bffd-4a80-8e77-08f44d56c885}" ma:internalName="TaxCatchAll" ma:showField="CatchAllData" ma:web="8bde14f3-28c2-43ad-b7fc-62bc4d7f0a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d80116-3902-4756-b4e0-4adac8bce0b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State" ma:index="22" nillable="true" ma:displayName="State" ma:format="Dropdown" ma:internalName="State">
      <xsd:simpleType>
        <xsd:restriction base="dms:Choice">
          <xsd:enumeration value="Draft"/>
          <xsd:enumeration value="Published"/>
          <xsd:enumeration value="Archived"/>
        </xsd:restriction>
      </xsd:simpleType>
    </xsd:element>
    <xsd:element name="b5375df3e18e4d30b069c5a346c94891" ma:index="24" nillable="true" ma:taxonomy="true" ma:internalName="b5375df3e18e4d30b069c5a346c94891" ma:taxonomyFieldName="Snack" ma:displayName="Snack" ma:default="" ma:fieldId="{b5375df3-e18e-4d30-b069-c5a346c94891}" ma:sspId="f2861808-6063-42e9-a3e0-76e85824ff44" ma:termSetId="2ff0afae-7a61-4fc4-9d1f-8a83a1e28a82" ma:anchorId="00000000-0000-0000-0000-000000000000" ma:open="true" ma:isKeyword="false">
      <xsd:complexType>
        <xsd:sequence>
          <xsd:element ref="pc:Terms" minOccurs="0" maxOccurs="1"/>
        </xsd:sequence>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f2861808-6063-42e9-a3e0-76e85824ff4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10F2A1-FA66-466B-8E5E-576396661678}">
  <ds:schemaRefs/>
</ds:datastoreItem>
</file>

<file path=customXml/itemProps2.xml><?xml version="1.0" encoding="utf-8"?>
<ds:datastoreItem xmlns:ds="http://schemas.openxmlformats.org/officeDocument/2006/customXml" ds:itemID="{EBFD0F34-8EDF-4CC9-BDBE-18EEA9FE930A}">
  <ds:schemaRefs>
    <ds:schemaRef ds:uri="http://schemas.openxmlformats.org/officeDocument/2006/bibliography"/>
  </ds:schemaRefs>
</ds:datastoreItem>
</file>

<file path=customXml/itemProps3.xml><?xml version="1.0" encoding="utf-8"?>
<ds:datastoreItem xmlns:ds="http://schemas.openxmlformats.org/officeDocument/2006/customXml" ds:itemID="{BE1E0F14-99CA-4F3F-AC6C-3AEAD7224A31}">
  <ds:schemaRefs/>
</ds:datastoreItem>
</file>

<file path=customXml/itemProps4.xml><?xml version="1.0" encoding="utf-8"?>
<ds:datastoreItem xmlns:ds="http://schemas.openxmlformats.org/officeDocument/2006/customXml" ds:itemID="{3362F146-9843-40D8-A59C-E11AB5901E3B}"/>
</file>

<file path=customXml/itemProps5.xml><?xml version="1.0" encoding="utf-8"?>
<ds:datastoreItem xmlns:ds="http://schemas.openxmlformats.org/officeDocument/2006/customXml" ds:itemID="{9F20CE70-909B-4F9F-A44C-42C35B9EF890}"/>
</file>

<file path=docProps/app.xml><?xml version="1.0" encoding="utf-8"?>
<Properties xmlns="http://schemas.openxmlformats.org/officeDocument/2006/extended-properties" xmlns:vt="http://schemas.openxmlformats.org/officeDocument/2006/docPropsVTypes">
  <Template>1vi235zk</Template>
  <TotalTime>0</TotalTime>
  <Pages>100</Pages>
  <Words>60239</Words>
  <Characters>343367</Characters>
  <Application>Microsoft Office Word</Application>
  <DocSecurity>0</DocSecurity>
  <Lines>2861</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Alessandra Montanher</dc:creator>
  <cp:lastModifiedBy>Alessandra Montanher</cp:lastModifiedBy>
  <cp:revision>2</cp:revision>
  <dcterms:created xsi:type="dcterms:W3CDTF">2022-07-18T08:09:00Z</dcterms:created>
  <dcterms:modified xsi:type="dcterms:W3CDTF">2022-07-18T08:09:00Z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templafy</vt:lpwstr>
  </property>
  <property fmtid="{D5CDD505-2E9C-101B-9397-08002B2CF9AE}" pid="3" name="TemplafyTemplateId">
    <vt:lpwstr>637807743101064024</vt:lpwstr>
  </property>
  <property fmtid="{D5CDD505-2E9C-101B-9397-08002B2CF9AE}" pid="4" name="TemplafyUserProfileId">
    <vt:lpwstr>637771892812744901</vt:lpwstr>
  </property>
  <property fmtid="{D5CDD505-2E9C-101B-9397-08002B2CF9AE}" pid="5" name="DocumentClassification">
    <vt:lpwstr>Internal</vt:lpwstr>
  </property>
  <property fmtid="{D5CDD505-2E9C-101B-9397-08002B2CF9AE}" pid="6" name="TemplafyFromBlank">
    <vt:bool>true</vt:bool>
  </property>
</Properties>
</file>